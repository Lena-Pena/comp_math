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630"/>
      </w:tblGrid>
      <w:tr w:rsidR="00DF6651" w:rsidRPr="00030DFA" w14:paraId="4235BB79" w14:textId="77777777" w:rsidTr="00C84FA1">
        <w:tc>
          <w:tcPr>
            <w:tcW w:w="1384" w:type="dxa"/>
          </w:tcPr>
          <w:p w14:paraId="3C362921" w14:textId="77777777" w:rsidR="00DF6651" w:rsidRPr="00030DFA" w:rsidRDefault="00DF6651" w:rsidP="00C84FA1">
            <w:pPr>
              <w:rPr>
                <w:b/>
                <w:color w:val="000000"/>
                <w:sz w:val="20"/>
                <w:szCs w:val="20"/>
                <w:lang w:eastAsia="en-US"/>
              </w:rPr>
            </w:pPr>
            <w:r w:rsidRPr="00030DFA">
              <w:rPr>
                <w:noProof/>
                <w:color w:val="000000"/>
                <w:sz w:val="20"/>
                <w:szCs w:val="20"/>
              </w:rPr>
              <w:drawing>
                <wp:anchor distT="0" distB="0" distL="114300" distR="114300" simplePos="0" relativeHeight="251659264" behindDoc="1" locked="0" layoutInCell="1" allowOverlap="1" wp14:anchorId="7499793A" wp14:editId="3ECCA0E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04D4B780" w14:textId="2C99D9E4" w:rsidR="00DF6651" w:rsidRPr="00030DFA" w:rsidRDefault="00DF6651" w:rsidP="00C84FA1">
            <w:pPr>
              <w:jc w:val="center"/>
              <w:rPr>
                <w:b/>
                <w:color w:val="000000"/>
                <w:szCs w:val="20"/>
                <w:lang w:eastAsia="en-US"/>
              </w:rPr>
            </w:pPr>
            <w:r w:rsidRPr="00030DFA">
              <w:rPr>
                <w:b/>
                <w:color w:val="000000"/>
                <w:szCs w:val="20"/>
                <w:lang w:eastAsia="en-US"/>
              </w:rPr>
              <w:t xml:space="preserve">Министерство </w:t>
            </w:r>
            <w:r w:rsidR="00362CF8">
              <w:rPr>
                <w:b/>
                <w:color w:val="000000"/>
                <w:szCs w:val="20"/>
                <w:lang w:val="ru-RU" w:eastAsia="en-US"/>
              </w:rPr>
              <w:t xml:space="preserve">науки и высшего </w:t>
            </w:r>
            <w:r w:rsidRPr="00030DFA">
              <w:rPr>
                <w:b/>
                <w:color w:val="000000"/>
                <w:szCs w:val="20"/>
                <w:lang w:eastAsia="en-US"/>
              </w:rPr>
              <w:t>образования Российской Федерации</w:t>
            </w:r>
          </w:p>
          <w:p w14:paraId="6F905B2D" w14:textId="77777777" w:rsidR="00DF6651" w:rsidRPr="00030DFA" w:rsidRDefault="00DF6651" w:rsidP="00C84FA1">
            <w:pPr>
              <w:jc w:val="center"/>
              <w:rPr>
                <w:b/>
                <w:color w:val="000000"/>
                <w:szCs w:val="20"/>
                <w:lang w:eastAsia="en-US"/>
              </w:rPr>
            </w:pPr>
            <w:r w:rsidRPr="00030DFA">
              <w:rPr>
                <w:b/>
                <w:color w:val="000000"/>
                <w:szCs w:val="20"/>
                <w:lang w:eastAsia="en-US"/>
              </w:rPr>
              <w:t xml:space="preserve">Федеральное государственное бюджетное образовательное учреждение </w:t>
            </w:r>
          </w:p>
          <w:p w14:paraId="1006B799" w14:textId="77777777" w:rsidR="00DF6651" w:rsidRPr="00030DFA" w:rsidRDefault="00DF6651" w:rsidP="00C84FA1">
            <w:pPr>
              <w:jc w:val="center"/>
              <w:rPr>
                <w:b/>
                <w:color w:val="000000"/>
                <w:szCs w:val="20"/>
                <w:lang w:eastAsia="en-US"/>
              </w:rPr>
            </w:pPr>
            <w:r w:rsidRPr="00030DFA">
              <w:rPr>
                <w:b/>
                <w:color w:val="000000"/>
                <w:szCs w:val="20"/>
                <w:lang w:eastAsia="en-US"/>
              </w:rPr>
              <w:t>высшего образования</w:t>
            </w:r>
          </w:p>
          <w:p w14:paraId="6CBE31EF" w14:textId="77777777" w:rsidR="00DF6651" w:rsidRPr="00030DFA" w:rsidRDefault="00DF6651" w:rsidP="00C84FA1">
            <w:pPr>
              <w:ind w:right="-2"/>
              <w:jc w:val="center"/>
              <w:rPr>
                <w:b/>
                <w:color w:val="000000"/>
                <w:szCs w:val="20"/>
                <w:lang w:eastAsia="en-US"/>
              </w:rPr>
            </w:pPr>
            <w:r w:rsidRPr="00030DFA">
              <w:rPr>
                <w:b/>
                <w:color w:val="000000"/>
                <w:szCs w:val="20"/>
                <w:lang w:eastAsia="en-US"/>
              </w:rPr>
              <w:t>«Московский государственный технический университет</w:t>
            </w:r>
          </w:p>
          <w:p w14:paraId="578E975B" w14:textId="77777777" w:rsidR="00DF6651" w:rsidRPr="00030DFA" w:rsidRDefault="00DF6651" w:rsidP="00C84FA1">
            <w:pPr>
              <w:ind w:right="-2"/>
              <w:jc w:val="center"/>
              <w:rPr>
                <w:b/>
                <w:color w:val="000000"/>
                <w:szCs w:val="20"/>
                <w:lang w:eastAsia="en-US"/>
              </w:rPr>
            </w:pPr>
            <w:r w:rsidRPr="00030DFA">
              <w:rPr>
                <w:b/>
                <w:color w:val="000000"/>
                <w:szCs w:val="20"/>
                <w:lang w:eastAsia="en-US"/>
              </w:rPr>
              <w:t>имени Н.Э. Баумана</w:t>
            </w:r>
          </w:p>
          <w:p w14:paraId="14516FE1" w14:textId="77777777" w:rsidR="00DF6651" w:rsidRPr="00030DFA" w:rsidRDefault="00DF6651" w:rsidP="00C84FA1">
            <w:pPr>
              <w:jc w:val="center"/>
              <w:rPr>
                <w:b/>
                <w:color w:val="000000"/>
                <w:szCs w:val="20"/>
                <w:lang w:eastAsia="en-US"/>
              </w:rPr>
            </w:pPr>
            <w:r w:rsidRPr="00030DFA">
              <w:rPr>
                <w:b/>
                <w:color w:val="000000"/>
                <w:szCs w:val="20"/>
                <w:lang w:eastAsia="en-US"/>
              </w:rPr>
              <w:t>(национальный исследовательский университет)»</w:t>
            </w:r>
          </w:p>
          <w:p w14:paraId="133DBAD8" w14:textId="77777777" w:rsidR="00DF6651" w:rsidRPr="00030DFA" w:rsidRDefault="00DF6651" w:rsidP="00C84FA1">
            <w:pPr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 w:rsidRPr="00030DFA">
              <w:rPr>
                <w:b/>
                <w:color w:val="000000"/>
                <w:szCs w:val="20"/>
                <w:lang w:eastAsia="en-US"/>
              </w:rPr>
              <w:t>(МГТУ им. Н.Э. Баумана)</w:t>
            </w:r>
          </w:p>
        </w:tc>
      </w:tr>
    </w:tbl>
    <w:p w14:paraId="2265E3FB" w14:textId="77777777" w:rsidR="00DF6651" w:rsidRPr="00030DFA" w:rsidRDefault="00DF6651" w:rsidP="00DF6651">
      <w:pPr>
        <w:pBdr>
          <w:bottom w:val="thinThickSmallGap" w:sz="24" w:space="1" w:color="auto"/>
        </w:pBdr>
        <w:jc w:val="center"/>
        <w:rPr>
          <w:bCs/>
          <w:color w:val="000000"/>
          <w:sz w:val="12"/>
          <w:szCs w:val="28"/>
          <w:lang w:eastAsia="en-US"/>
        </w:rPr>
      </w:pPr>
    </w:p>
    <w:p w14:paraId="39E7D18D" w14:textId="77777777" w:rsidR="00DF6651" w:rsidRPr="00030DFA" w:rsidRDefault="00DF6651" w:rsidP="00DF6651">
      <w:pPr>
        <w:ind w:left="360"/>
        <w:jc w:val="center"/>
        <w:rPr>
          <w:bCs/>
          <w:color w:val="000000"/>
          <w:sz w:val="28"/>
          <w:szCs w:val="28"/>
          <w:lang w:eastAsia="en-US"/>
        </w:rPr>
      </w:pPr>
    </w:p>
    <w:p w14:paraId="0D5EDF00" w14:textId="77777777" w:rsidR="00DF6651" w:rsidRPr="00030DFA" w:rsidRDefault="00DF6651" w:rsidP="00DF6651">
      <w:pPr>
        <w:rPr>
          <w:color w:val="000000"/>
          <w:szCs w:val="20"/>
          <w:lang w:eastAsia="en-US"/>
        </w:rPr>
      </w:pPr>
      <w:r w:rsidRPr="00030DFA">
        <w:rPr>
          <w:color w:val="000000"/>
          <w:szCs w:val="20"/>
          <w:lang w:eastAsia="en-US"/>
        </w:rPr>
        <w:t xml:space="preserve">ФАКУЛЬТЕТ </w:t>
      </w:r>
      <w:r w:rsidRPr="00030DFA">
        <w:rPr>
          <w:color w:val="000000"/>
          <w:szCs w:val="20"/>
          <w:lang w:eastAsia="en-US"/>
        </w:rPr>
        <w:tab/>
      </w:r>
      <w:r w:rsidRPr="00030DFA">
        <w:rPr>
          <w:color w:val="000000"/>
          <w:sz w:val="28"/>
          <w:szCs w:val="28"/>
          <w:lang w:eastAsia="en-US"/>
        </w:rPr>
        <w:t>Робототехники и комплексной автоматизации</w:t>
      </w:r>
    </w:p>
    <w:p w14:paraId="0B9DAF23" w14:textId="77777777" w:rsidR="00DF6651" w:rsidRPr="00030DFA" w:rsidRDefault="00DF6651" w:rsidP="00DF6651">
      <w:pPr>
        <w:rPr>
          <w:color w:val="000000"/>
          <w:szCs w:val="20"/>
          <w:lang w:eastAsia="en-US"/>
        </w:rPr>
      </w:pPr>
    </w:p>
    <w:p w14:paraId="3B5484AB" w14:textId="77777777" w:rsidR="00DF6651" w:rsidRPr="00030DFA" w:rsidRDefault="00DF6651" w:rsidP="00DF6651">
      <w:pPr>
        <w:rPr>
          <w:iCs/>
          <w:color w:val="000000"/>
          <w:sz w:val="28"/>
          <w:szCs w:val="28"/>
          <w:lang w:eastAsia="en-US"/>
        </w:rPr>
      </w:pPr>
      <w:r w:rsidRPr="00030DFA">
        <w:rPr>
          <w:color w:val="000000"/>
          <w:szCs w:val="20"/>
          <w:lang w:eastAsia="en-US"/>
        </w:rPr>
        <w:t>КАФЕДРА</w:t>
      </w:r>
      <w:r w:rsidRPr="00030DFA">
        <w:rPr>
          <w:color w:val="000000"/>
          <w:szCs w:val="20"/>
          <w:lang w:eastAsia="en-US"/>
        </w:rPr>
        <w:tab/>
      </w:r>
      <w:r w:rsidRPr="00030DFA">
        <w:rPr>
          <w:color w:val="000000"/>
          <w:sz w:val="28"/>
          <w:szCs w:val="28"/>
          <w:lang w:eastAsia="en-US"/>
        </w:rPr>
        <w:t>Системы автоматизированного проектирования (РК-6)</w:t>
      </w:r>
    </w:p>
    <w:p w14:paraId="34725B61" w14:textId="77777777" w:rsidR="00DF6651" w:rsidRPr="00030DFA" w:rsidRDefault="00DF6651" w:rsidP="00DF6651">
      <w:pPr>
        <w:rPr>
          <w:i/>
          <w:color w:val="000000"/>
          <w:szCs w:val="20"/>
          <w:lang w:eastAsia="en-US"/>
        </w:rPr>
      </w:pPr>
    </w:p>
    <w:p w14:paraId="2228681D" w14:textId="77777777" w:rsidR="00DF6651" w:rsidRPr="00030DFA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032EEC24" w14:textId="77777777" w:rsidR="00DF6651" w:rsidRPr="00030DFA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3A25DF1F" w14:textId="77777777" w:rsidR="00DF6651" w:rsidRPr="00030DFA" w:rsidRDefault="00DF6651" w:rsidP="00DF6651">
      <w:pPr>
        <w:jc w:val="center"/>
        <w:rPr>
          <w:b/>
          <w:bCs/>
          <w:color w:val="000000"/>
          <w:sz w:val="36"/>
          <w:szCs w:val="28"/>
          <w:u w:val="single"/>
          <w:lang w:eastAsia="en-US"/>
        </w:rPr>
      </w:pPr>
      <w:r w:rsidRPr="00030DFA">
        <w:rPr>
          <w:b/>
          <w:bCs/>
          <w:color w:val="000000"/>
          <w:sz w:val="36"/>
          <w:szCs w:val="28"/>
          <w:u w:val="single"/>
          <w:lang w:eastAsia="en-US"/>
        </w:rPr>
        <w:t xml:space="preserve">ОТЧЕТ </w:t>
      </w:r>
      <w:r>
        <w:rPr>
          <w:b/>
          <w:bCs/>
          <w:color w:val="000000"/>
          <w:sz w:val="36"/>
          <w:szCs w:val="28"/>
          <w:u w:val="single"/>
          <w:lang w:eastAsia="en-US"/>
        </w:rPr>
        <w:t>ПО ЛАБОРАТОРНОЙ РАБОТЕ</w:t>
      </w:r>
    </w:p>
    <w:p w14:paraId="59ED6B06" w14:textId="0A2FB636" w:rsidR="00DF6651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  <w:r>
        <w:rPr>
          <w:bCs/>
          <w:color w:val="000000"/>
          <w:sz w:val="28"/>
          <w:szCs w:val="28"/>
          <w:lang w:eastAsia="en-US"/>
        </w:rPr>
        <w:t>по дисциплине: «</w:t>
      </w:r>
      <w:r>
        <w:rPr>
          <w:bCs/>
          <w:color w:val="000000"/>
          <w:sz w:val="28"/>
          <w:szCs w:val="28"/>
          <w:lang w:val="ru-RU" w:eastAsia="en-US"/>
        </w:rPr>
        <w:t>Вычислительная математика</w:t>
      </w:r>
      <w:r>
        <w:rPr>
          <w:bCs/>
          <w:color w:val="000000"/>
          <w:sz w:val="28"/>
          <w:szCs w:val="28"/>
          <w:lang w:eastAsia="en-US"/>
        </w:rPr>
        <w:t>»</w:t>
      </w:r>
    </w:p>
    <w:p w14:paraId="042FAFF5" w14:textId="77777777" w:rsidR="00DF6651" w:rsidRPr="00030DFA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347DF743" w14:textId="77777777" w:rsidR="00DF6651" w:rsidRPr="00030DFA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5F839416" w14:textId="77777777" w:rsidR="00DF6651" w:rsidRPr="0055521E" w:rsidRDefault="00DF6651" w:rsidP="00DF6651">
      <w:pPr>
        <w:rPr>
          <w:bCs/>
          <w:color w:val="000000"/>
          <w:sz w:val="28"/>
          <w:szCs w:val="28"/>
          <w:lang w:eastAsia="en-US"/>
        </w:rPr>
      </w:pPr>
      <w:r w:rsidRPr="00030DFA">
        <w:rPr>
          <w:bCs/>
          <w:color w:val="000000"/>
          <w:sz w:val="28"/>
          <w:szCs w:val="28"/>
          <w:lang w:eastAsia="en-US"/>
        </w:rPr>
        <w:t>Студент</w:t>
      </w:r>
      <w:r w:rsidRPr="00030DFA"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  <w:t>Платонова Елена Павловна</w:t>
      </w:r>
    </w:p>
    <w:p w14:paraId="55D50C86" w14:textId="77777777" w:rsidR="00DF6651" w:rsidRPr="00030DFA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694E462C" w14:textId="77777777" w:rsidR="00DF6651" w:rsidRPr="00EE426A" w:rsidRDefault="00DF6651" w:rsidP="00DF6651">
      <w:pPr>
        <w:rPr>
          <w:bCs/>
          <w:color w:val="000000"/>
          <w:sz w:val="28"/>
          <w:szCs w:val="28"/>
          <w:lang w:eastAsia="en-US"/>
        </w:rPr>
      </w:pPr>
      <w:r w:rsidRPr="00030DFA">
        <w:rPr>
          <w:bCs/>
          <w:color w:val="000000"/>
          <w:sz w:val="28"/>
          <w:szCs w:val="28"/>
          <w:lang w:eastAsia="en-US"/>
        </w:rPr>
        <w:t xml:space="preserve">Группа </w:t>
      </w:r>
      <w:r w:rsidRPr="00030DFA"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  <w:t>РК6-</w:t>
      </w:r>
      <w:r w:rsidRPr="00CB66B3">
        <w:rPr>
          <w:bCs/>
          <w:color w:val="000000"/>
          <w:sz w:val="28"/>
          <w:szCs w:val="28"/>
          <w:lang w:val="ru-RU" w:eastAsia="en-US"/>
        </w:rPr>
        <w:t>6</w:t>
      </w:r>
      <w:r>
        <w:rPr>
          <w:bCs/>
          <w:color w:val="000000"/>
          <w:sz w:val="28"/>
          <w:szCs w:val="28"/>
          <w:lang w:eastAsia="en-US"/>
        </w:rPr>
        <w:t>1Б</w:t>
      </w:r>
    </w:p>
    <w:p w14:paraId="7AE6E97C" w14:textId="77777777" w:rsidR="00DF6651" w:rsidRPr="00030DFA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079842A5" w14:textId="774A927F" w:rsidR="00DF6651" w:rsidRPr="00F579D0" w:rsidRDefault="00DF6651" w:rsidP="00DF6651">
      <w:pPr>
        <w:rPr>
          <w:bCs/>
          <w:color w:val="000000"/>
          <w:sz w:val="28"/>
          <w:szCs w:val="28"/>
          <w:lang w:val="ru-RU" w:eastAsia="en-US"/>
        </w:rPr>
      </w:pPr>
      <w:r w:rsidRPr="00030DFA">
        <w:rPr>
          <w:bCs/>
          <w:color w:val="000000"/>
          <w:sz w:val="28"/>
          <w:szCs w:val="28"/>
          <w:lang w:eastAsia="en-US"/>
        </w:rPr>
        <w:t xml:space="preserve">Тип </w:t>
      </w:r>
      <w:r>
        <w:rPr>
          <w:bCs/>
          <w:color w:val="000000"/>
          <w:sz w:val="28"/>
          <w:szCs w:val="28"/>
          <w:lang w:eastAsia="en-US"/>
        </w:rPr>
        <w:t>задания</w:t>
      </w:r>
      <w:r w:rsidRPr="00030DFA"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  <w:t>Лабораторная работа №</w:t>
      </w:r>
      <w:r>
        <w:rPr>
          <w:bCs/>
          <w:color w:val="000000"/>
          <w:sz w:val="28"/>
          <w:szCs w:val="28"/>
          <w:lang w:val="ru-RU" w:eastAsia="en-US"/>
        </w:rPr>
        <w:t>1</w:t>
      </w:r>
      <w:r w:rsidR="00295312">
        <w:rPr>
          <w:bCs/>
          <w:color w:val="000000"/>
          <w:sz w:val="28"/>
          <w:szCs w:val="28"/>
          <w:lang w:val="ru-RU" w:eastAsia="en-US"/>
        </w:rPr>
        <w:t xml:space="preserve"> (продвинутая)</w:t>
      </w:r>
    </w:p>
    <w:p w14:paraId="77416C82" w14:textId="77777777" w:rsidR="00DF6651" w:rsidRDefault="00DF6651" w:rsidP="00DF6651">
      <w:pPr>
        <w:rPr>
          <w:bCs/>
          <w:color w:val="000000"/>
          <w:sz w:val="28"/>
          <w:szCs w:val="28"/>
          <w:lang w:eastAsia="en-US"/>
        </w:rPr>
      </w:pPr>
    </w:p>
    <w:p w14:paraId="23ECBCC0" w14:textId="1244AAFE" w:rsidR="00DF6651" w:rsidRDefault="00DF6651" w:rsidP="00DF6651">
      <w:pPr>
        <w:rPr>
          <w:bCs/>
          <w:color w:val="000000"/>
          <w:sz w:val="28"/>
          <w:szCs w:val="28"/>
          <w:lang w:eastAsia="en-US"/>
        </w:rPr>
      </w:pPr>
      <w:r>
        <w:rPr>
          <w:bCs/>
          <w:color w:val="000000"/>
          <w:sz w:val="28"/>
          <w:szCs w:val="28"/>
          <w:lang w:eastAsia="en-US"/>
        </w:rPr>
        <w:t>Название</w:t>
      </w:r>
      <w:r w:rsidRPr="00030DFA"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  <w:t>«</w:t>
      </w:r>
      <w:r>
        <w:rPr>
          <w:bCs/>
          <w:color w:val="000000"/>
          <w:sz w:val="28"/>
          <w:szCs w:val="28"/>
          <w:lang w:val="ru-RU" w:eastAsia="en-US"/>
        </w:rPr>
        <w:t>Численное дифференцирование</w:t>
      </w:r>
      <w:r>
        <w:rPr>
          <w:bCs/>
          <w:color w:val="000000"/>
          <w:sz w:val="28"/>
          <w:szCs w:val="28"/>
          <w:lang w:eastAsia="en-US"/>
        </w:rPr>
        <w:t>»</w:t>
      </w:r>
    </w:p>
    <w:p w14:paraId="4C11DF9A" w14:textId="77777777" w:rsidR="00DF6651" w:rsidRPr="00030DFA" w:rsidRDefault="00DF6651" w:rsidP="00DF6651">
      <w:pPr>
        <w:rPr>
          <w:bCs/>
          <w:color w:val="000000"/>
          <w:sz w:val="28"/>
          <w:szCs w:val="28"/>
          <w:lang w:eastAsia="en-US"/>
        </w:rPr>
      </w:pPr>
    </w:p>
    <w:p w14:paraId="64BBE638" w14:textId="77777777" w:rsidR="00DF6651" w:rsidRPr="00F579D0" w:rsidRDefault="00DF6651" w:rsidP="00DF6651">
      <w:pPr>
        <w:rPr>
          <w:bCs/>
          <w:color w:val="000000"/>
          <w:sz w:val="28"/>
          <w:szCs w:val="28"/>
          <w:lang w:val="ru-RU" w:eastAsia="en-US"/>
        </w:rPr>
      </w:pPr>
      <w:r>
        <w:rPr>
          <w:bCs/>
          <w:color w:val="000000"/>
          <w:sz w:val="28"/>
          <w:szCs w:val="28"/>
          <w:lang w:val="ru-RU" w:eastAsia="en-US"/>
        </w:rPr>
        <w:t>Вариант</w:t>
      </w:r>
      <w:r w:rsidRPr="00030DFA"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eastAsia="en-US"/>
        </w:rPr>
        <w:tab/>
      </w:r>
      <w:r>
        <w:rPr>
          <w:bCs/>
          <w:color w:val="000000"/>
          <w:sz w:val="28"/>
          <w:szCs w:val="28"/>
          <w:lang w:val="ru-RU" w:eastAsia="en-US"/>
        </w:rPr>
        <w:t>4</w:t>
      </w:r>
    </w:p>
    <w:p w14:paraId="177BD2EE" w14:textId="77777777" w:rsidR="00DF6651" w:rsidRPr="001A2928" w:rsidRDefault="00DF6651" w:rsidP="00DF6651">
      <w:pPr>
        <w:rPr>
          <w:bCs/>
          <w:color w:val="000000"/>
          <w:sz w:val="28"/>
          <w:szCs w:val="28"/>
          <w:lang w:eastAsia="en-US"/>
        </w:rPr>
      </w:pPr>
    </w:p>
    <w:p w14:paraId="0457AD1C" w14:textId="77777777" w:rsidR="00DF6651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3298CAF0" w14:textId="77777777" w:rsidR="00DF6651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2AAE22C5" w14:textId="77777777" w:rsidR="00DF6651" w:rsidRPr="00030DFA" w:rsidRDefault="00DF6651" w:rsidP="00DF6651">
      <w:pPr>
        <w:rPr>
          <w:bCs/>
          <w:color w:val="000000"/>
          <w:sz w:val="28"/>
          <w:szCs w:val="28"/>
          <w:lang w:eastAsia="en-US"/>
        </w:rPr>
      </w:pPr>
    </w:p>
    <w:p w14:paraId="7578A147" w14:textId="77777777" w:rsidR="00DF6651" w:rsidRPr="00030DFA" w:rsidRDefault="00DF6651" w:rsidP="00DF6651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2FD00619" w14:textId="77777777" w:rsidR="00DF6651" w:rsidRPr="00030DFA" w:rsidRDefault="00DF6651" w:rsidP="00DF6651">
      <w:pPr>
        <w:rPr>
          <w:b/>
          <w:color w:val="000000"/>
          <w:sz w:val="28"/>
          <w:szCs w:val="20"/>
          <w:lang w:eastAsia="en-US"/>
        </w:rPr>
      </w:pPr>
      <w:r w:rsidRPr="00030DFA">
        <w:rPr>
          <w:color w:val="000000"/>
          <w:sz w:val="28"/>
          <w:szCs w:val="20"/>
          <w:lang w:eastAsia="en-US"/>
        </w:rPr>
        <w:t>Студент</w:t>
      </w:r>
      <w:r w:rsidRPr="00030DFA">
        <w:rPr>
          <w:color w:val="000000"/>
          <w:sz w:val="28"/>
          <w:szCs w:val="20"/>
          <w:lang w:eastAsia="en-US"/>
        </w:rPr>
        <w:tab/>
      </w:r>
      <w:r w:rsidRPr="00030DFA">
        <w:rPr>
          <w:color w:val="000000"/>
          <w:sz w:val="28"/>
          <w:szCs w:val="20"/>
          <w:lang w:eastAsia="en-US"/>
        </w:rPr>
        <w:tab/>
      </w:r>
      <w:r w:rsidRPr="00030DFA">
        <w:rPr>
          <w:color w:val="000000"/>
          <w:sz w:val="28"/>
          <w:szCs w:val="20"/>
          <w:lang w:eastAsia="en-US"/>
        </w:rPr>
        <w:tab/>
      </w:r>
      <w:r w:rsidRPr="00030DFA">
        <w:rPr>
          <w:color w:val="000000"/>
          <w:sz w:val="28"/>
          <w:szCs w:val="20"/>
          <w:lang w:eastAsia="en-US"/>
        </w:rPr>
        <w:tab/>
      </w:r>
      <w:r w:rsidRPr="00030DFA">
        <w:rPr>
          <w:color w:val="000000"/>
          <w:sz w:val="28"/>
          <w:szCs w:val="20"/>
          <w:lang w:eastAsia="en-US"/>
        </w:rPr>
        <w:tab/>
      </w:r>
      <w:r w:rsidRPr="00030DFA">
        <w:rPr>
          <w:b/>
          <w:color w:val="000000"/>
          <w:sz w:val="28"/>
          <w:szCs w:val="20"/>
          <w:lang w:eastAsia="en-US"/>
        </w:rPr>
        <w:t xml:space="preserve">_________________  </w:t>
      </w:r>
      <w:r w:rsidRPr="007E7DF2">
        <w:rPr>
          <w:b/>
          <w:color w:val="000000"/>
          <w:sz w:val="28"/>
          <w:szCs w:val="20"/>
          <w:u w:val="single"/>
          <w:lang w:eastAsia="en-US"/>
        </w:rPr>
        <w:t>_</w:t>
      </w:r>
      <w:r>
        <w:rPr>
          <w:b/>
          <w:color w:val="000000"/>
          <w:sz w:val="28"/>
          <w:szCs w:val="20"/>
          <w:u w:val="single"/>
          <w:lang w:eastAsia="en-US"/>
        </w:rPr>
        <w:t>Платонова Е.П.</w:t>
      </w:r>
    </w:p>
    <w:p w14:paraId="5A86B6BC" w14:textId="77777777" w:rsidR="00DF6651" w:rsidRPr="00030DFA" w:rsidRDefault="00DF6651" w:rsidP="00DF6651">
      <w:pPr>
        <w:ind w:left="709" w:right="565" w:firstLine="709"/>
        <w:rPr>
          <w:i/>
          <w:color w:val="000000"/>
          <w:szCs w:val="18"/>
          <w:lang w:eastAsia="en-US"/>
        </w:rPr>
      </w:pPr>
      <w:r w:rsidRPr="00030DFA">
        <w:rPr>
          <w:i/>
          <w:color w:val="000000"/>
          <w:szCs w:val="18"/>
          <w:lang w:eastAsia="en-US"/>
        </w:rPr>
        <w:tab/>
      </w:r>
      <w:r w:rsidRPr="00030DFA">
        <w:rPr>
          <w:i/>
          <w:color w:val="000000"/>
          <w:szCs w:val="18"/>
          <w:lang w:eastAsia="en-US"/>
        </w:rPr>
        <w:tab/>
      </w:r>
      <w:r w:rsidRPr="00030DFA">
        <w:rPr>
          <w:i/>
          <w:color w:val="000000"/>
          <w:szCs w:val="18"/>
          <w:lang w:eastAsia="en-US"/>
        </w:rPr>
        <w:tab/>
      </w:r>
      <w:r w:rsidRPr="00030DFA">
        <w:rPr>
          <w:i/>
          <w:color w:val="000000"/>
          <w:szCs w:val="18"/>
          <w:lang w:eastAsia="en-US"/>
        </w:rPr>
        <w:tab/>
      </w:r>
      <w:r w:rsidRPr="00C20EC2">
        <w:rPr>
          <w:i/>
          <w:color w:val="000000"/>
          <w:szCs w:val="18"/>
          <w:lang w:val="ru-RU" w:eastAsia="en-US"/>
        </w:rPr>
        <w:t xml:space="preserve">     </w:t>
      </w:r>
      <w:r w:rsidRPr="00030DFA">
        <w:rPr>
          <w:i/>
          <w:color w:val="000000"/>
          <w:szCs w:val="18"/>
          <w:lang w:eastAsia="en-US"/>
        </w:rPr>
        <w:t xml:space="preserve">         подпись, дата                   фамилия, и.о.            </w:t>
      </w:r>
    </w:p>
    <w:p w14:paraId="7D1D3956" w14:textId="77777777" w:rsidR="00DF6651" w:rsidRPr="00030DFA" w:rsidRDefault="00DF6651" w:rsidP="00DF6651">
      <w:pPr>
        <w:jc w:val="both"/>
        <w:rPr>
          <w:color w:val="000000"/>
          <w:sz w:val="20"/>
          <w:szCs w:val="20"/>
          <w:lang w:eastAsia="en-US"/>
        </w:rPr>
      </w:pPr>
    </w:p>
    <w:p w14:paraId="652D9FC9" w14:textId="796E67BE" w:rsidR="00DF6651" w:rsidRPr="00030DFA" w:rsidRDefault="00DF6651" w:rsidP="00DF6651">
      <w:pPr>
        <w:rPr>
          <w:b/>
          <w:color w:val="000000"/>
          <w:sz w:val="28"/>
          <w:szCs w:val="20"/>
          <w:lang w:eastAsia="en-US"/>
        </w:rPr>
      </w:pPr>
      <w:r>
        <w:rPr>
          <w:color w:val="000000"/>
          <w:sz w:val="28"/>
          <w:szCs w:val="20"/>
          <w:lang w:eastAsia="en-US"/>
        </w:rPr>
        <w:t>Преподаватель</w:t>
      </w:r>
      <w:r w:rsidRPr="00030DFA">
        <w:rPr>
          <w:color w:val="000000"/>
          <w:sz w:val="28"/>
          <w:szCs w:val="20"/>
          <w:lang w:eastAsia="en-US"/>
        </w:rPr>
        <w:tab/>
      </w:r>
      <w:r>
        <w:rPr>
          <w:color w:val="000000"/>
          <w:sz w:val="28"/>
          <w:szCs w:val="20"/>
          <w:lang w:eastAsia="en-US"/>
        </w:rPr>
        <w:tab/>
      </w:r>
      <w:r w:rsidRPr="00030DFA">
        <w:rPr>
          <w:color w:val="000000"/>
          <w:sz w:val="28"/>
          <w:szCs w:val="20"/>
          <w:lang w:eastAsia="en-US"/>
        </w:rPr>
        <w:tab/>
      </w:r>
      <w:r w:rsidRPr="00030DFA">
        <w:rPr>
          <w:color w:val="000000"/>
          <w:sz w:val="28"/>
          <w:szCs w:val="20"/>
          <w:lang w:eastAsia="en-US"/>
        </w:rPr>
        <w:tab/>
      </w:r>
      <w:r w:rsidRPr="00030DFA">
        <w:rPr>
          <w:b/>
          <w:color w:val="000000"/>
          <w:sz w:val="28"/>
          <w:szCs w:val="20"/>
          <w:lang w:eastAsia="en-US"/>
        </w:rPr>
        <w:t xml:space="preserve">_________________  </w:t>
      </w:r>
      <w:r w:rsidRPr="007E7DF2">
        <w:rPr>
          <w:b/>
          <w:color w:val="000000"/>
          <w:sz w:val="28"/>
          <w:szCs w:val="20"/>
          <w:u w:val="single"/>
          <w:lang w:eastAsia="en-US"/>
        </w:rPr>
        <w:t>_</w:t>
      </w:r>
      <w:r>
        <w:rPr>
          <w:b/>
          <w:color w:val="000000"/>
          <w:sz w:val="28"/>
          <w:szCs w:val="20"/>
          <w:u w:val="single"/>
          <w:lang w:val="ru-RU" w:eastAsia="en-US"/>
        </w:rPr>
        <w:t>Соколов</w:t>
      </w:r>
      <w:r>
        <w:rPr>
          <w:b/>
          <w:color w:val="000000"/>
          <w:sz w:val="28"/>
          <w:szCs w:val="20"/>
          <w:u w:val="single"/>
          <w:lang w:eastAsia="en-US"/>
        </w:rPr>
        <w:t xml:space="preserve"> </w:t>
      </w:r>
      <w:r>
        <w:rPr>
          <w:b/>
          <w:color w:val="000000"/>
          <w:sz w:val="28"/>
          <w:szCs w:val="20"/>
          <w:u w:val="single"/>
          <w:lang w:val="ru-RU" w:eastAsia="en-US"/>
        </w:rPr>
        <w:t>А</w:t>
      </w:r>
      <w:r>
        <w:rPr>
          <w:b/>
          <w:color w:val="000000"/>
          <w:sz w:val="28"/>
          <w:szCs w:val="20"/>
          <w:u w:val="single"/>
          <w:lang w:eastAsia="en-US"/>
        </w:rPr>
        <w:t>.</w:t>
      </w:r>
      <w:r>
        <w:rPr>
          <w:b/>
          <w:color w:val="000000"/>
          <w:sz w:val="28"/>
          <w:szCs w:val="20"/>
          <w:u w:val="single"/>
          <w:lang w:val="ru-RU" w:eastAsia="en-US"/>
        </w:rPr>
        <w:t>П</w:t>
      </w:r>
      <w:r>
        <w:rPr>
          <w:b/>
          <w:color w:val="000000"/>
          <w:sz w:val="28"/>
          <w:szCs w:val="20"/>
          <w:u w:val="single"/>
          <w:lang w:eastAsia="en-US"/>
        </w:rPr>
        <w:t>.</w:t>
      </w:r>
    </w:p>
    <w:p w14:paraId="2257D27D" w14:textId="77777777" w:rsidR="00DF6651" w:rsidRPr="00CB66B3" w:rsidRDefault="00DF6651" w:rsidP="00DF6651">
      <w:pPr>
        <w:ind w:left="709" w:right="565" w:firstLine="709"/>
        <w:rPr>
          <w:i/>
          <w:color w:val="000000"/>
          <w:szCs w:val="18"/>
          <w:lang w:eastAsia="en-US"/>
        </w:rPr>
      </w:pPr>
      <w:r w:rsidRPr="00030DFA">
        <w:rPr>
          <w:i/>
          <w:color w:val="000000"/>
          <w:szCs w:val="18"/>
          <w:lang w:eastAsia="en-US"/>
        </w:rPr>
        <w:tab/>
      </w:r>
      <w:r w:rsidRPr="00030DFA">
        <w:rPr>
          <w:i/>
          <w:color w:val="000000"/>
          <w:szCs w:val="18"/>
          <w:lang w:eastAsia="en-US"/>
        </w:rPr>
        <w:tab/>
      </w:r>
      <w:r w:rsidRPr="00030DFA">
        <w:rPr>
          <w:i/>
          <w:color w:val="000000"/>
          <w:szCs w:val="18"/>
          <w:lang w:eastAsia="en-US"/>
        </w:rPr>
        <w:tab/>
      </w:r>
      <w:r w:rsidRPr="00030DFA">
        <w:rPr>
          <w:i/>
          <w:color w:val="000000"/>
          <w:szCs w:val="18"/>
          <w:lang w:eastAsia="en-US"/>
        </w:rPr>
        <w:tab/>
        <w:t xml:space="preserve">  </w:t>
      </w:r>
      <w:r w:rsidRPr="00C20EC2">
        <w:rPr>
          <w:i/>
          <w:color w:val="000000"/>
          <w:szCs w:val="18"/>
          <w:lang w:val="ru-RU" w:eastAsia="en-US"/>
        </w:rPr>
        <w:t xml:space="preserve">    </w:t>
      </w:r>
      <w:r w:rsidRPr="00030DFA">
        <w:rPr>
          <w:i/>
          <w:color w:val="000000"/>
          <w:szCs w:val="18"/>
          <w:lang w:eastAsia="en-US"/>
        </w:rPr>
        <w:t xml:space="preserve">       подпись, дата                   фамилия, и.о.            </w:t>
      </w:r>
    </w:p>
    <w:p w14:paraId="1E32D18A" w14:textId="77777777" w:rsidR="00DF6651" w:rsidRPr="00030DFA" w:rsidRDefault="00DF6651" w:rsidP="00DF6651">
      <w:pPr>
        <w:jc w:val="center"/>
        <w:rPr>
          <w:i/>
          <w:color w:val="000000"/>
          <w:szCs w:val="20"/>
          <w:lang w:eastAsia="en-US"/>
        </w:rPr>
      </w:pPr>
    </w:p>
    <w:p w14:paraId="1E9D6397" w14:textId="77777777" w:rsidR="00DF6651" w:rsidRPr="00030DFA" w:rsidRDefault="00DF6651" w:rsidP="00DF6651">
      <w:pPr>
        <w:jc w:val="center"/>
        <w:rPr>
          <w:i/>
          <w:color w:val="000000"/>
          <w:szCs w:val="20"/>
          <w:lang w:eastAsia="en-US"/>
        </w:rPr>
      </w:pPr>
    </w:p>
    <w:p w14:paraId="17026423" w14:textId="77777777" w:rsidR="00DF6651" w:rsidRPr="00030DFA" w:rsidRDefault="00DF6651" w:rsidP="00DF6651">
      <w:pPr>
        <w:jc w:val="center"/>
        <w:rPr>
          <w:i/>
          <w:color w:val="000000"/>
          <w:szCs w:val="20"/>
          <w:lang w:eastAsia="en-US"/>
        </w:rPr>
      </w:pPr>
    </w:p>
    <w:p w14:paraId="51C842BE" w14:textId="77777777" w:rsidR="00DF6651" w:rsidRPr="00030DFA" w:rsidRDefault="00DF6651" w:rsidP="00DF6651">
      <w:pPr>
        <w:jc w:val="center"/>
        <w:rPr>
          <w:i/>
          <w:color w:val="000000"/>
          <w:szCs w:val="20"/>
          <w:lang w:eastAsia="en-US"/>
        </w:rPr>
      </w:pPr>
    </w:p>
    <w:p w14:paraId="0AB55D6D" w14:textId="77777777" w:rsidR="00DF6651" w:rsidRPr="00030DFA" w:rsidRDefault="00DF6651" w:rsidP="00DF6651">
      <w:pPr>
        <w:jc w:val="center"/>
        <w:rPr>
          <w:i/>
          <w:color w:val="000000"/>
          <w:sz w:val="28"/>
          <w:szCs w:val="20"/>
          <w:lang w:eastAsia="en-US"/>
        </w:rPr>
      </w:pPr>
      <w:r w:rsidRPr="003600AF">
        <w:rPr>
          <w:i/>
          <w:sz w:val="28"/>
          <w:szCs w:val="20"/>
          <w:lang w:eastAsia="en-US"/>
        </w:rPr>
        <w:t xml:space="preserve">Москва, </w:t>
      </w:r>
      <w:r w:rsidRPr="00030DFA">
        <w:rPr>
          <w:i/>
          <w:color w:val="000000"/>
          <w:sz w:val="28"/>
          <w:szCs w:val="20"/>
          <w:lang w:eastAsia="en-US"/>
        </w:rPr>
        <w:t>20</w:t>
      </w:r>
      <w:r w:rsidRPr="008A3089">
        <w:rPr>
          <w:i/>
          <w:color w:val="000000"/>
          <w:sz w:val="28"/>
          <w:szCs w:val="20"/>
          <w:lang w:eastAsia="en-US"/>
        </w:rPr>
        <w:t>2</w:t>
      </w:r>
      <w:r>
        <w:rPr>
          <w:i/>
          <w:color w:val="000000"/>
          <w:sz w:val="28"/>
          <w:szCs w:val="20"/>
          <w:lang w:val="ru-RU" w:eastAsia="en-US"/>
        </w:rPr>
        <w:t>1</w:t>
      </w:r>
      <w:r w:rsidRPr="00030DFA">
        <w:rPr>
          <w:i/>
          <w:color w:val="000000"/>
          <w:sz w:val="28"/>
          <w:szCs w:val="20"/>
          <w:lang w:eastAsia="en-US"/>
        </w:rPr>
        <w:t xml:space="preserve"> г.</w:t>
      </w:r>
    </w:p>
    <w:p w14:paraId="7DC1DCC7" w14:textId="4B44A67D" w:rsidR="00BB6D6A" w:rsidRPr="00DF6651" w:rsidRDefault="00DF6651" w:rsidP="00DF6651">
      <w:pPr>
        <w:spacing w:after="160" w:line="259" w:lineRule="auto"/>
      </w:pPr>
      <w:r>
        <w:br w:type="page"/>
      </w:r>
    </w:p>
    <w:p w14:paraId="113FC76A" w14:textId="77777777" w:rsidR="00BB6D6A" w:rsidRPr="0000657A" w:rsidRDefault="00BB6D6A" w:rsidP="00BB6D6A">
      <w:pPr>
        <w:spacing w:line="360" w:lineRule="auto"/>
        <w:jc w:val="center"/>
        <w:rPr>
          <w:sz w:val="32"/>
          <w:lang w:val="en-US"/>
        </w:rPr>
      </w:pPr>
      <w:r w:rsidRPr="00851909">
        <w:rPr>
          <w:sz w:val="32"/>
        </w:rPr>
        <w:lastRenderedPageBreak/>
        <w:t>Оглавление</w:t>
      </w:r>
    </w:p>
    <w:sdt>
      <w:sdtPr>
        <w:rPr>
          <w:rFonts w:eastAsiaTheme="minorEastAsia"/>
          <w:b/>
          <w:bCs/>
          <w:sz w:val="22"/>
          <w:szCs w:val="22"/>
          <w:lang w:val="en-RU" w:eastAsia="en-GB"/>
        </w:rPr>
        <w:id w:val="747543657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sz w:val="24"/>
          <w:szCs w:val="24"/>
        </w:rPr>
      </w:sdtEndPr>
      <w:sdtContent>
        <w:p w14:paraId="7533D441" w14:textId="6B7DA9AB" w:rsidR="000C7456" w:rsidRDefault="00BB6D6A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en-RU" w:eastAsia="en-GB"/>
            </w:rPr>
          </w:pPr>
          <w:r w:rsidRPr="000E42D8">
            <w:rPr>
              <w:sz w:val="28"/>
              <w:szCs w:val="28"/>
            </w:rPr>
            <w:fldChar w:fldCharType="begin"/>
          </w:r>
          <w:r w:rsidRPr="000E42D8">
            <w:rPr>
              <w:sz w:val="28"/>
              <w:szCs w:val="28"/>
            </w:rPr>
            <w:instrText xml:space="preserve"> TOC \o "1-3" \h \z \u </w:instrText>
          </w:r>
          <w:r w:rsidRPr="000E42D8">
            <w:rPr>
              <w:sz w:val="28"/>
              <w:szCs w:val="28"/>
            </w:rPr>
            <w:fldChar w:fldCharType="separate"/>
          </w:r>
          <w:hyperlink w:anchor="_Toc68447061" w:history="1">
            <w:r w:rsidR="000C7456" w:rsidRPr="00A46539">
              <w:rPr>
                <w:rStyle w:val="Hyperlink"/>
                <w:noProof/>
              </w:rPr>
              <w:t>Задание на лабораторную работу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_Toc68447061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3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6062A8F0" w14:textId="446A8E12" w:rsidR="000C7456" w:rsidRDefault="0055586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en-RU" w:eastAsia="en-GB"/>
            </w:rPr>
          </w:pPr>
          <w:hyperlink w:anchor="_Toc68447062" w:history="1">
            <w:r w:rsidR="000C7456" w:rsidRPr="00A46539">
              <w:rPr>
                <w:rStyle w:val="Hyperlink"/>
                <w:noProof/>
              </w:rPr>
              <w:t>Цель выполнения работы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_Toc68447062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5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43F7EB9C" w14:textId="546E3EFF" w:rsidR="000C7456" w:rsidRDefault="0055586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en-RU" w:eastAsia="en-GB"/>
            </w:rPr>
          </w:pPr>
          <w:hyperlink w:anchor="_Toc68447063" w:history="1">
            <w:r w:rsidR="000C7456" w:rsidRPr="00A46539">
              <w:rPr>
                <w:rStyle w:val="Hyperlink"/>
                <w:noProof/>
              </w:rPr>
              <w:t>Базовая часть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_Toc68447063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5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19169325" w14:textId="2B9A785E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64" w:history="1">
            <w:r w:rsidR="000C7456" w:rsidRPr="00A46539">
              <w:rPr>
                <w:rStyle w:val="Hyperlink"/>
                <w:noProof/>
              </w:rPr>
              <w:t>Вывод улучшенной формулы численного дифференцирования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_Toc68447064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5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1217B342" w14:textId="4214A958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65" w:history="1">
            <w:r w:rsidR="000C7456" w:rsidRPr="00A46539">
              <w:rPr>
                <w:rStyle w:val="Hyperlink"/>
                <w:noProof/>
              </w:rPr>
              <w:t xml:space="preserve">Реализация функции </w:t>
            </w:r>
            <w:r w:rsidR="000C7456" w:rsidRPr="00A46539">
              <w:rPr>
                <w:rStyle w:val="Hyperlink"/>
                <w:noProof/>
                <w:lang w:val="en-US"/>
              </w:rPr>
              <w:t>diff</w:t>
            </w:r>
            <w:r w:rsidR="000C7456" w:rsidRPr="00A46539">
              <w:rPr>
                <w:rStyle w:val="Hyperlink"/>
                <w:noProof/>
              </w:rPr>
              <w:t>1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_Toc68447065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9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3244A306" w14:textId="0FE92B9C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66" w:history="1">
            <w:r w:rsidR="000C7456" w:rsidRPr="00A46539">
              <w:rPr>
                <w:rStyle w:val="Hyperlink"/>
                <w:noProof/>
              </w:rPr>
              <w:t xml:space="preserve">Реализация функции </w:t>
            </w:r>
            <w:r w:rsidR="000C7456" w:rsidRPr="00A46539">
              <w:rPr>
                <w:rStyle w:val="Hyperlink"/>
                <w:noProof/>
                <w:lang w:val="en-US"/>
              </w:rPr>
              <w:t>diff</w:t>
            </w:r>
            <w:r w:rsidR="000C7456" w:rsidRPr="00A46539">
              <w:rPr>
                <w:rStyle w:val="Hyperlink"/>
                <w:noProof/>
              </w:rPr>
              <w:t>2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_Toc68447066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9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0E2EF1ED" w14:textId="77DD6452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67" w:history="1">
            <w:r w:rsidR="000C7456" w:rsidRPr="00A46539">
              <w:rPr>
                <w:rStyle w:val="Hyperlink"/>
                <w:noProof/>
              </w:rPr>
              <w:t xml:space="preserve">Строим </w:t>
            </w:r>
            <w:r w:rsidR="000C7456" w:rsidRPr="00A46539">
              <w:rPr>
                <w:rStyle w:val="Hyperlink"/>
                <w:noProof/>
                <w:lang w:val="en-US"/>
              </w:rPr>
              <w:t>log</w:t>
            </w:r>
            <w:r w:rsidR="000C7456" w:rsidRPr="00A46539">
              <w:rPr>
                <w:rStyle w:val="Hyperlink"/>
                <w:noProof/>
              </w:rPr>
              <w:t>-</w:t>
            </w:r>
            <w:r w:rsidR="000C7456" w:rsidRPr="00A46539">
              <w:rPr>
                <w:rStyle w:val="Hyperlink"/>
                <w:noProof/>
                <w:lang w:val="en-US"/>
              </w:rPr>
              <w:t>log</w:t>
            </w:r>
            <w:r w:rsidR="000C7456" w:rsidRPr="00A46539">
              <w:rPr>
                <w:rStyle w:val="Hyperlink"/>
                <w:noProof/>
              </w:rPr>
              <w:t xml:space="preserve"> графики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_Toc68447067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10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3A03D548" w14:textId="495CF2CC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68" w:history="1">
            <w:r w:rsidR="000C7456" w:rsidRPr="00A46539">
              <w:rPr>
                <w:rStyle w:val="Hyperlink"/>
                <w:noProof/>
              </w:rPr>
              <w:t>Анализ полученных с помощью графика данных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_Toc68447068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12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401A103C" w14:textId="0A960244" w:rsidR="000C7456" w:rsidRDefault="0055586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en-RU" w:eastAsia="en-GB"/>
            </w:rPr>
          </w:pPr>
          <w:hyperlink w:anchor="_Toc68447069" w:history="1">
            <w:r w:rsidR="000C7456" w:rsidRPr="00A46539">
              <w:rPr>
                <w:rStyle w:val="Hyperlink"/>
                <w:noProof/>
              </w:rPr>
              <w:t>Продвинутая часть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_Toc68447069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13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42EDA8E9" w14:textId="0F45F005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70" w:history="1">
            <w:r w:rsidR="000C7456" w:rsidRPr="00A46539">
              <w:rPr>
                <w:rStyle w:val="Hyperlink"/>
                <w:noProof/>
              </w:rPr>
              <w:t xml:space="preserve">Определение порядка формулы дифференцирования по </w:t>
            </w:r>
            <w:r w:rsidR="000C7456" w:rsidRPr="00A46539">
              <w:rPr>
                <w:rStyle w:val="Hyperlink"/>
                <w:noProof/>
                <w:lang w:val="en-US"/>
              </w:rPr>
              <w:t>log</w:t>
            </w:r>
            <w:r w:rsidR="000C7456" w:rsidRPr="00A46539">
              <w:rPr>
                <w:rStyle w:val="Hyperlink"/>
                <w:noProof/>
              </w:rPr>
              <w:t>-</w:t>
            </w:r>
            <w:r w:rsidR="000C7456" w:rsidRPr="00A46539">
              <w:rPr>
                <w:rStyle w:val="Hyperlink"/>
                <w:noProof/>
                <w:lang w:val="en-US"/>
              </w:rPr>
              <w:t>log</w:t>
            </w:r>
            <w:r w:rsidR="000C7456" w:rsidRPr="00A46539">
              <w:rPr>
                <w:rStyle w:val="Hyperlink"/>
                <w:noProof/>
              </w:rPr>
              <w:t xml:space="preserve"> графику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_Toc68447070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13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3275C7B0" w14:textId="6FE6BC37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71" w:history="1">
            <w:r w:rsidR="000C7456" w:rsidRPr="00A46539">
              <w:rPr>
                <w:rStyle w:val="Hyperlink"/>
                <w:noProof/>
              </w:rPr>
              <w:t xml:space="preserve">Поиск оптимального шага дифференцирования для </w:t>
            </w:r>
            <w:r w:rsidR="000C7456" w:rsidRPr="00A46539">
              <w:rPr>
                <w:rStyle w:val="Hyperlink"/>
                <w:noProof/>
                <w:lang w:val="en-US"/>
              </w:rPr>
              <w:t>diff</w:t>
            </w:r>
            <w:r w:rsidR="000C7456" w:rsidRPr="00A46539">
              <w:rPr>
                <w:rStyle w:val="Hyperlink"/>
                <w:noProof/>
              </w:rPr>
              <w:t>1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_Toc68447071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14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6B7A8AFE" w14:textId="253366E1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72" w:history="1">
            <w:r w:rsidR="000C7456" w:rsidRPr="00A46539">
              <w:rPr>
                <w:rStyle w:val="Hyperlink"/>
                <w:noProof/>
              </w:rPr>
              <w:t xml:space="preserve">Поиск оптимального шага дифференцирования для </w:t>
            </w:r>
            <w:r w:rsidR="000C7456" w:rsidRPr="00A46539">
              <w:rPr>
                <w:rStyle w:val="Hyperlink"/>
                <w:noProof/>
                <w:lang w:val="en-US"/>
              </w:rPr>
              <w:t>diff</w:t>
            </w:r>
            <w:r w:rsidR="000C7456" w:rsidRPr="00A46539">
              <w:rPr>
                <w:rStyle w:val="Hyperlink"/>
                <w:noProof/>
              </w:rPr>
              <w:t>2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_Toc68447072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17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57332D3B" w14:textId="206F0E17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73" w:history="1">
            <w:r w:rsidR="000C7456" w:rsidRPr="00A46539">
              <w:rPr>
                <w:rStyle w:val="Hyperlink"/>
                <w:noProof/>
              </w:rPr>
              <w:t>Прямой режим автоматического дифференцирования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_Toc68447073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18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615B0D1E" w14:textId="42F05D34" w:rsidR="000C7456" w:rsidRDefault="0055586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447074" w:history="1">
            <w:r w:rsidR="000C7456" w:rsidRPr="00A46539">
              <w:rPr>
                <w:rStyle w:val="Hyperlink"/>
                <w:noProof/>
              </w:rPr>
              <w:t xml:space="preserve">Реализация функции </w:t>
            </w:r>
            <w:r w:rsidR="000C7456" w:rsidRPr="00A46539">
              <w:rPr>
                <w:rStyle w:val="Hyperlink"/>
                <w:noProof/>
                <w:lang w:val="en-US"/>
              </w:rPr>
              <w:t>forward</w:t>
            </w:r>
            <w:r w:rsidR="000C7456" w:rsidRPr="00A46539">
              <w:rPr>
                <w:rStyle w:val="Hyperlink"/>
                <w:noProof/>
              </w:rPr>
              <w:t>_</w:t>
            </w:r>
            <w:r w:rsidR="000C7456" w:rsidRPr="00A46539">
              <w:rPr>
                <w:rStyle w:val="Hyperlink"/>
                <w:noProof/>
                <w:lang w:val="en-US"/>
              </w:rPr>
              <w:t>autodiff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_Toc68447074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19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7D132C2F" w14:textId="31E81169" w:rsidR="000C7456" w:rsidRDefault="0055586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en-RU" w:eastAsia="en-GB"/>
            </w:rPr>
          </w:pPr>
          <w:hyperlink w:anchor="_Toc68447075" w:history="1">
            <w:r w:rsidR="000C7456" w:rsidRPr="00A46539">
              <w:rPr>
                <w:rStyle w:val="Hyperlink"/>
                <w:noProof/>
              </w:rPr>
              <w:t>Заключение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_Toc68447075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23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639303AE" w14:textId="6D097C7B" w:rsidR="000C7456" w:rsidRDefault="0055586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en-RU" w:eastAsia="en-GB"/>
            </w:rPr>
          </w:pPr>
          <w:hyperlink w:anchor="_Toc68447076" w:history="1">
            <w:r w:rsidR="000C7456" w:rsidRPr="00A46539">
              <w:rPr>
                <w:rStyle w:val="Hyperlink"/>
                <w:noProof/>
              </w:rPr>
              <w:t>Список использованных источников</w:t>
            </w:r>
            <w:r w:rsidR="000C7456">
              <w:rPr>
                <w:noProof/>
                <w:webHidden/>
              </w:rPr>
              <w:tab/>
            </w:r>
            <w:r w:rsidR="000C7456">
              <w:rPr>
                <w:noProof/>
                <w:webHidden/>
              </w:rPr>
              <w:fldChar w:fldCharType="begin"/>
            </w:r>
            <w:r w:rsidR="000C7456">
              <w:rPr>
                <w:noProof/>
                <w:webHidden/>
              </w:rPr>
              <w:instrText xml:space="preserve"> PAGEREF _Toc68447076 \h </w:instrText>
            </w:r>
            <w:r w:rsidR="000C7456">
              <w:rPr>
                <w:noProof/>
                <w:webHidden/>
              </w:rPr>
            </w:r>
            <w:r w:rsidR="000C7456">
              <w:rPr>
                <w:noProof/>
                <w:webHidden/>
              </w:rPr>
              <w:fldChar w:fldCharType="separate"/>
            </w:r>
            <w:r w:rsidR="000C7456">
              <w:rPr>
                <w:noProof/>
                <w:webHidden/>
              </w:rPr>
              <w:t>24</w:t>
            </w:r>
            <w:r w:rsidR="000C7456">
              <w:rPr>
                <w:noProof/>
                <w:webHidden/>
              </w:rPr>
              <w:fldChar w:fldCharType="end"/>
            </w:r>
          </w:hyperlink>
        </w:p>
        <w:p w14:paraId="54E79F1C" w14:textId="1A0106C0" w:rsidR="00BB6D6A" w:rsidRPr="00F649D2" w:rsidRDefault="00BB6D6A" w:rsidP="00BB6D6A">
          <w:pPr>
            <w:spacing w:line="360" w:lineRule="auto"/>
            <w:rPr>
              <w:sz w:val="28"/>
              <w:szCs w:val="28"/>
            </w:rPr>
          </w:pPr>
          <w:r w:rsidRPr="000E42D8">
            <w:rPr>
              <w:sz w:val="28"/>
              <w:szCs w:val="28"/>
            </w:rPr>
            <w:fldChar w:fldCharType="end"/>
          </w:r>
        </w:p>
      </w:sdtContent>
    </w:sdt>
    <w:p w14:paraId="54CFDAEC" w14:textId="77777777" w:rsidR="00BB6D6A" w:rsidRDefault="00BB6D6A" w:rsidP="00BB6D6A">
      <w:pPr>
        <w:spacing w:line="360" w:lineRule="auto"/>
        <w:rPr>
          <w:sz w:val="28"/>
        </w:rPr>
      </w:pPr>
      <w:r>
        <w:rPr>
          <w:sz w:val="28"/>
        </w:rPr>
        <w:br w:type="page"/>
      </w:r>
    </w:p>
    <w:p w14:paraId="425B1D16" w14:textId="3116CF13" w:rsidR="000C0324" w:rsidRDefault="000C0324" w:rsidP="000C0324">
      <w:pPr>
        <w:pStyle w:val="HeaderText"/>
      </w:pPr>
      <w:bookmarkStart w:id="0" w:name="_Toc67696316"/>
      <w:bookmarkStart w:id="1" w:name="_Toc68447061"/>
      <w:r>
        <w:lastRenderedPageBreak/>
        <w:t xml:space="preserve">Задание на лабораторную </w:t>
      </w:r>
      <w:bookmarkEnd w:id="0"/>
      <w:r>
        <w:t>работу</w:t>
      </w:r>
      <w:bookmarkEnd w:id="1"/>
    </w:p>
    <w:p w14:paraId="58CC11D8" w14:textId="77777777" w:rsidR="001C0FC3" w:rsidRPr="00DF6651" w:rsidRDefault="001C0FC3" w:rsidP="001C0FC3">
      <w:pPr>
        <w:pStyle w:val="NormalText"/>
        <w:rPr>
          <w:lang w:val="ru-RU"/>
        </w:rPr>
      </w:pPr>
      <w:r w:rsidRPr="00DF6651">
        <w:rPr>
          <w:shd w:val="clear" w:color="auto" w:fill="FFFFFF"/>
          <w:lang w:val="ru-RU"/>
        </w:rPr>
        <w:t>Даны функции</w:t>
      </w:r>
    </w:p>
    <w:p w14:paraId="27D56EE7" w14:textId="77777777" w:rsidR="001C0FC3" w:rsidRPr="001C0FC3" w:rsidRDefault="001C0FC3" w:rsidP="001C0FC3">
      <w:pPr>
        <w:pStyle w:val="NormalTex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-3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-5</m:t>
              </m:r>
            </m:num>
            <m:den>
              <m:r>
                <w:rPr>
                  <w:rFonts w:ascii="Cambria Math" w:hAnsi="Cambria Math"/>
                </w:rPr>
                <m:t>x+2</m:t>
              </m:r>
            </m:den>
          </m:f>
        </m:oMath>
      </m:oMathPara>
    </w:p>
    <w:p w14:paraId="420C48D1" w14:textId="77777777" w:rsidR="001C0FC3" w:rsidRPr="001C0FC3" w:rsidRDefault="001C0FC3" w:rsidP="001C0FC3">
      <w:pPr>
        <w:pStyle w:val="NormalTex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sin⁡</m:t>
          </m:r>
          <m:r>
            <w:rPr>
              <w:rFonts w:ascii="Cambria Math" w:hAnsi="Cambria Math"/>
            </w:rPr>
            <m:t>(x)</m:t>
          </m:r>
        </m:oMath>
      </m:oMathPara>
    </w:p>
    <w:p w14:paraId="6C525CE7" w14:textId="77777777" w:rsidR="001C0FC3" w:rsidRDefault="001C0FC3" w:rsidP="001C0FC3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и узел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=2.</m:t>
        </m:r>
      </m:oMath>
    </w:p>
    <w:p w14:paraId="2EC30819" w14:textId="77777777" w:rsidR="001C0FC3" w:rsidRDefault="001C0FC3" w:rsidP="001C0FC3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Требуется (базовая часть):</w:t>
      </w:r>
    </w:p>
    <w:p w14:paraId="0B1A7C6E" w14:textId="1FECAFA1" w:rsidR="008126DB" w:rsidRDefault="00FE480B" w:rsidP="008126DB">
      <w:pPr>
        <w:pStyle w:val="NormalText"/>
        <w:numPr>
          <w:ilvl w:val="0"/>
          <w:numId w:val="4"/>
        </w:numPr>
        <w:rPr>
          <w:lang w:val="ru-RU"/>
        </w:rPr>
      </w:pPr>
      <w:r>
        <w:rPr>
          <w:rFonts w:eastAsiaTheme="minorEastAsia"/>
          <w:lang w:val="ru-RU"/>
        </w:rPr>
        <w:t>В</w:t>
      </w:r>
      <w:r w:rsidRPr="00FE480B">
        <w:rPr>
          <w:lang w:val="ru-RU"/>
        </w:rPr>
        <w:t>ывести улучшенную формулу численного дифференцирования для</w:t>
      </w:r>
      <w:r>
        <w:rPr>
          <w:lang w:val="ru-RU"/>
        </w:rPr>
        <w:t xml:space="preserve"> </w:t>
      </w:r>
      <w:r w:rsidRPr="00FE480B">
        <w:rPr>
          <w:lang w:val="ru-RU"/>
        </w:rPr>
        <w:t>нахождения значения первой производной функции, используя в</w:t>
      </w:r>
      <w:r>
        <w:rPr>
          <w:lang w:val="ru-RU"/>
        </w:rPr>
        <w:t xml:space="preserve"> </w:t>
      </w:r>
      <w:r w:rsidRPr="00FE480B">
        <w:rPr>
          <w:lang w:val="ru-RU"/>
        </w:rPr>
        <w:t>качестве основной формулы формулу численного дифференцирования 1-го порядка и применив к ней экстраполяцию Ричардсона.</w:t>
      </w:r>
      <w:r>
        <w:rPr>
          <w:lang w:val="ru-RU"/>
        </w:rPr>
        <w:t xml:space="preserve"> </w:t>
      </w:r>
      <w:r w:rsidRPr="00FE480B">
        <w:rPr>
          <w:lang w:val="ru-RU"/>
        </w:rPr>
        <w:t>Экстраполяция Ричардсона основывается на то</w:t>
      </w:r>
      <w:r w:rsidR="00035D23">
        <w:rPr>
          <w:lang w:val="ru-RU"/>
        </w:rPr>
        <w:t>м</w:t>
      </w:r>
      <w:r w:rsidRPr="00FE480B">
        <w:rPr>
          <w:lang w:val="ru-RU"/>
        </w:rPr>
        <w:t>, что аппроксимацию значения производной можно записать в следующем виде:</w:t>
      </w:r>
    </w:p>
    <w:p w14:paraId="1224372B" w14:textId="77777777" w:rsidR="008126DB" w:rsidRPr="008126DB" w:rsidRDefault="008126DB" w:rsidP="008126DB">
      <w:pPr>
        <w:pStyle w:val="NormalText"/>
        <w:ind w:left="1069" w:firstLine="0"/>
        <w:jc w:val="center"/>
        <w:rPr>
          <w:rFonts w:eastAsiaTheme="minorEastAsia"/>
          <w:lang w:val="ru-RU"/>
        </w:rPr>
      </w:pPr>
      <m:oMath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  <w:lang w:val="ru-RU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h</m:t>
            </m:r>
          </m:e>
        </m:d>
        <m:r>
          <m:rPr>
            <m:sty m:val="p"/>
          </m:rPr>
          <w:rPr>
            <w:rFonts w:ascii="Cambria Math" w:hAnsi="Cambria Math"/>
            <w:lang w:val="ru-RU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>h</m:t>
        </m:r>
        <m:r>
          <m:rPr>
            <m:sty m:val="p"/>
          </m:rPr>
          <w:rPr>
            <w:rFonts w:ascii="Cambria Math" w:hAnsi="Cambria Math"/>
            <w:lang w:val="ru-RU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lang w:val="ru-RU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ru-RU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  <w:lang w:val="ru-RU"/>
          </w:rPr>
          <m:t>+…</m:t>
        </m:r>
      </m:oMath>
      <w:r w:rsidRPr="008126DB">
        <w:rPr>
          <w:rFonts w:eastAsiaTheme="minorEastAsia"/>
          <w:lang w:val="ru-RU"/>
        </w:rPr>
        <w:t>,</w:t>
      </w:r>
    </w:p>
    <w:p w14:paraId="126530BC" w14:textId="7AD77228" w:rsidR="00FE480B" w:rsidRPr="008126DB" w:rsidRDefault="00FE480B" w:rsidP="008126DB">
      <w:pPr>
        <w:pStyle w:val="NormalText"/>
        <w:ind w:left="1069" w:firstLine="0"/>
        <w:rPr>
          <w:lang w:val="ru-RU"/>
        </w:rPr>
      </w:pPr>
      <w:r w:rsidRPr="008126DB">
        <w:rPr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M</m:t>
        </m:r>
      </m:oMath>
      <w:r w:rsidRPr="008126DB">
        <w:rPr>
          <w:rFonts w:eastAsiaTheme="minorEastAsia"/>
          <w:lang w:val="ru-RU"/>
        </w:rPr>
        <w:t xml:space="preserve"> </w:t>
      </w:r>
      <w:r w:rsidRPr="008126DB">
        <w:rPr>
          <w:lang w:val="ru-RU"/>
        </w:rPr>
        <w:t>точное значение производной в заданной точке,</w:t>
      </w:r>
      <w:r w:rsidR="008126DB" w:rsidRPr="008126DB"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N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>(h)</m:t>
        </m:r>
      </m:oMath>
      <w:r w:rsidR="008126DB" w:rsidRPr="008126DB">
        <w:rPr>
          <w:rFonts w:eastAsiaTheme="minorEastAsia"/>
          <w:lang w:val="ru-RU"/>
        </w:rPr>
        <w:t xml:space="preserve"> - </w:t>
      </w:r>
      <w:r w:rsidRPr="008126DB">
        <w:rPr>
          <w:lang w:val="ru-RU"/>
        </w:rPr>
        <w:t>формула численного дифференцирования первого порядка и</w:t>
      </w:r>
      <w:r w:rsidR="008126DB" w:rsidRPr="008126DB"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r>
          <w:rPr>
            <w:rFonts w:ascii="Cambria Math" w:hAnsi="Cambria Math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  <m:r>
          <w:rPr>
            <w:rFonts w:ascii="Cambria Math" w:hAnsi="Cambria Math"/>
            <w:lang w:val="ru-RU"/>
          </w:rPr>
          <m:t>…</m:t>
        </m:r>
      </m:oMath>
      <w:r w:rsidR="008126DB" w:rsidRPr="008126DB">
        <w:rPr>
          <w:rFonts w:eastAsiaTheme="minorEastAsia"/>
          <w:lang w:val="ru-RU"/>
        </w:rPr>
        <w:t xml:space="preserve"> </w:t>
      </w:r>
      <w:r w:rsidRPr="008126DB">
        <w:rPr>
          <w:lang w:val="ru-RU"/>
        </w:rPr>
        <w:t>– константы, появляющиеся в остаточном члене при разложении</w:t>
      </w:r>
      <w:r w:rsidR="008126DB" w:rsidRPr="008126DB">
        <w:rPr>
          <w:rFonts w:eastAsiaTheme="minorEastAsia"/>
          <w:lang w:val="ru-RU"/>
        </w:rPr>
        <w:t xml:space="preserve"> </w:t>
      </w:r>
      <w:r w:rsidRPr="008126DB">
        <w:rPr>
          <w:lang w:val="ru-RU"/>
        </w:rPr>
        <w:t xml:space="preserve">его в ряд Тейлора. </w:t>
      </w:r>
      <w:r w:rsidRPr="00A137EA">
        <w:rPr>
          <w:lang w:val="ru-RU"/>
        </w:rPr>
        <w:t>Используя</w:t>
      </w:r>
      <w:r w:rsidR="00A137EA" w:rsidRPr="00A137EA">
        <w:rPr>
          <w:lang w:val="ru-RU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h</m:t>
            </m:r>
          </m:num>
          <m:den>
            <m:r>
              <w:rPr>
                <w:rFonts w:ascii="Cambria Math" w:hAnsi="Cambria Math"/>
                <w:lang w:val="ru-RU"/>
              </w:rPr>
              <m:t>2</m:t>
            </m:r>
          </m:den>
        </m:f>
      </m:oMath>
      <w:r w:rsidR="00A137EA" w:rsidRPr="008126DB">
        <w:rPr>
          <w:lang w:val="ru-RU"/>
        </w:rPr>
        <w:t xml:space="preserve"> </w:t>
      </w:r>
      <w:r w:rsidRPr="008126DB">
        <w:rPr>
          <w:lang w:val="ru-RU"/>
        </w:rPr>
        <w:t>вместо</w:t>
      </w:r>
      <w:r w:rsidR="00A137EA" w:rsidRPr="008126DB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h</m:t>
        </m:r>
      </m:oMath>
      <w:r w:rsidR="008126DB" w:rsidRPr="008126DB">
        <w:rPr>
          <w:rFonts w:eastAsiaTheme="minorEastAsia"/>
          <w:lang w:val="ru-RU"/>
        </w:rPr>
        <w:t xml:space="preserve"> </w:t>
      </w:r>
      <w:r w:rsidRPr="008126DB">
        <w:rPr>
          <w:lang w:val="ru-RU"/>
        </w:rPr>
        <w:t>в выражении выше,</w:t>
      </w:r>
      <w:r w:rsidR="008126DB" w:rsidRPr="008126DB">
        <w:rPr>
          <w:rFonts w:eastAsiaTheme="minorEastAsia"/>
          <w:lang w:val="ru-RU"/>
        </w:rPr>
        <w:t xml:space="preserve"> </w:t>
      </w:r>
      <w:r w:rsidRPr="008126DB">
        <w:rPr>
          <w:lang w:val="ru-RU"/>
        </w:rPr>
        <w:t>выведете новую формулу, которая будет иметь второй порядок</w:t>
      </w:r>
      <w:r w:rsidR="008126DB" w:rsidRPr="008126DB">
        <w:rPr>
          <w:rFonts w:eastAsiaTheme="minorEastAsia"/>
          <w:lang w:val="ru-RU"/>
        </w:rPr>
        <w:t xml:space="preserve"> </w:t>
      </w:r>
      <w:r w:rsidRPr="008126DB">
        <w:rPr>
          <w:lang w:val="ru-RU"/>
        </w:rPr>
        <w:t>точности. Можно ли получить эту формулу другими способами?</w:t>
      </w:r>
      <w:r w:rsidR="008126DB" w:rsidRPr="008126DB">
        <w:rPr>
          <w:rFonts w:eastAsiaTheme="minorEastAsia"/>
          <w:lang w:val="ru-RU"/>
        </w:rPr>
        <w:t xml:space="preserve"> </w:t>
      </w:r>
      <w:r w:rsidRPr="008126DB">
        <w:rPr>
          <w:lang w:val="ru-RU"/>
        </w:rPr>
        <w:t>Если да, то какими?</w:t>
      </w:r>
    </w:p>
    <w:p w14:paraId="4F0B540B" w14:textId="77777777" w:rsidR="008126DB" w:rsidRPr="008126DB" w:rsidRDefault="008126DB" w:rsidP="008126DB">
      <w:pPr>
        <w:pStyle w:val="NormalText"/>
        <w:numPr>
          <w:ilvl w:val="0"/>
          <w:numId w:val="4"/>
        </w:numPr>
        <w:rPr>
          <w:lang w:val="ru-RU"/>
        </w:rPr>
      </w:pPr>
      <w:r w:rsidRPr="008126DB">
        <w:rPr>
          <w:lang w:val="ru-RU"/>
        </w:rPr>
        <w:t xml:space="preserve">Написать функцию </w:t>
      </w:r>
      <m:oMath>
        <m:r>
          <w:rPr>
            <w:rFonts w:ascii="Cambria Math" w:hAnsi="Cambria Math"/>
            <w:lang w:val="ru-RU"/>
          </w:rPr>
          <m:t>diff1(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,h, f)</m:t>
        </m:r>
      </m:oMath>
      <w:r w:rsidRPr="008126DB">
        <w:rPr>
          <w:lang w:val="ru-RU"/>
        </w:rPr>
        <w:t>, которая возвращает значение</w:t>
      </w:r>
    </w:p>
    <w:p w14:paraId="00A4093C" w14:textId="77777777" w:rsidR="008126DB" w:rsidRPr="008126DB" w:rsidRDefault="008126DB" w:rsidP="008126DB">
      <w:pPr>
        <w:pStyle w:val="NormalText"/>
        <w:ind w:left="1069" w:firstLine="0"/>
        <w:rPr>
          <w:lang w:val="ru-RU"/>
        </w:rPr>
      </w:pPr>
      <w:r w:rsidRPr="008126DB">
        <w:rPr>
          <w:lang w:val="ru-RU"/>
        </w:rPr>
        <w:t>первой производной функции на основе центральной формулы</w:t>
      </w:r>
    </w:p>
    <w:p w14:paraId="3002F11B" w14:textId="77777777" w:rsidR="008126DB" w:rsidRPr="00F939F7" w:rsidRDefault="008126DB" w:rsidP="00F939F7">
      <w:pPr>
        <w:pStyle w:val="NormalText"/>
        <w:ind w:left="1069" w:firstLine="0"/>
        <w:rPr>
          <w:lang w:val="ru-RU"/>
        </w:rPr>
      </w:pPr>
      <w:r w:rsidRPr="008126DB">
        <w:rPr>
          <w:lang w:val="ru-RU"/>
        </w:rPr>
        <w:t>численного дифференцирования 1-го порядка в точке для шага</w:t>
      </w:r>
      <w:r w:rsidR="00F939F7">
        <w:rPr>
          <w:lang w:val="ru-RU"/>
        </w:rPr>
        <w:t xml:space="preserve"> </w:t>
      </w:r>
      <w:r w:rsidRPr="00F939F7">
        <w:rPr>
          <w:lang w:val="ru-RU"/>
        </w:rPr>
        <w:t>дифференцирования</w:t>
      </w:r>
      <w:r w:rsidR="004E0B00" w:rsidRPr="00F939F7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h</m:t>
        </m:r>
      </m:oMath>
      <w:r w:rsidR="004E0B00" w:rsidRPr="00F939F7">
        <w:rPr>
          <w:rFonts w:eastAsiaTheme="minorEastAsia"/>
          <w:lang w:val="ru-RU"/>
        </w:rPr>
        <w:t>.</w:t>
      </w:r>
    </w:p>
    <w:p w14:paraId="7BE85606" w14:textId="30D14244" w:rsidR="001C0FC3" w:rsidRDefault="004E0B00" w:rsidP="004E0B00">
      <w:pPr>
        <w:pStyle w:val="NormalText"/>
        <w:numPr>
          <w:ilvl w:val="0"/>
          <w:numId w:val="4"/>
        </w:numPr>
        <w:rPr>
          <w:lang w:val="ru-RU"/>
        </w:rPr>
      </w:pPr>
      <w:r w:rsidRPr="004E0B00">
        <w:rPr>
          <w:lang w:val="ru-RU"/>
        </w:rPr>
        <w:t xml:space="preserve">Написать функцию </w:t>
      </w:r>
      <m:oMath>
        <m:r>
          <w:rPr>
            <w:rFonts w:ascii="Cambria Math" w:hAnsi="Cambria Math"/>
            <w:lang w:val="ru-RU"/>
          </w:rPr>
          <m:t>diff2(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,h, f)</m:t>
        </m:r>
      </m:oMath>
      <w:r w:rsidRPr="004E0B00">
        <w:rPr>
          <w:lang w:val="ru-RU"/>
        </w:rPr>
        <w:t>, которая возвращает значение первой производной функции</w:t>
      </w:r>
      <w:r w:rsidRPr="004E0B00">
        <w:rPr>
          <w:rFonts w:hint="eastAsia"/>
          <w:lang w:val="ru-RU"/>
        </w:rPr>
        <w:t xml:space="preserve"> </w:t>
      </w:r>
      <w:r w:rsidRPr="004E0B00">
        <w:rPr>
          <w:lang w:val="ru-RU"/>
        </w:rPr>
        <w:t xml:space="preserve">на основе новой формулы </w:t>
      </w:r>
      <w:r w:rsidRPr="004E0B00">
        <w:rPr>
          <w:lang w:val="ru-RU"/>
        </w:rPr>
        <w:lastRenderedPageBreak/>
        <w:t>численного дифференцирования 2-го порядка в точке</w:t>
      </w:r>
      <w:r w:rsidR="005D6AB2"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4E0B00">
        <w:rPr>
          <w:lang w:val="ru-RU"/>
        </w:rPr>
        <w:t xml:space="preserve"> для шага дифференцирования </w:t>
      </w:r>
      <m:oMath>
        <m:r>
          <w:rPr>
            <w:rFonts w:ascii="Cambria Math" w:hAnsi="Cambria Math"/>
            <w:lang w:val="ru-RU"/>
          </w:rPr>
          <m:t>h</m:t>
        </m:r>
      </m:oMath>
      <w:r w:rsidRPr="004E0B00">
        <w:rPr>
          <w:lang w:val="ru-RU"/>
        </w:rPr>
        <w:t>.</w:t>
      </w:r>
    </w:p>
    <w:p w14:paraId="1B3918E2" w14:textId="382DF9B2" w:rsidR="004E0B00" w:rsidRPr="004E0B00" w:rsidRDefault="004E0B00" w:rsidP="004E0B00">
      <w:pPr>
        <w:pStyle w:val="NormalText"/>
        <w:numPr>
          <w:ilvl w:val="0"/>
          <w:numId w:val="4"/>
        </w:numPr>
        <w:rPr>
          <w:lang w:val="ru-RU"/>
        </w:rPr>
      </w:pPr>
      <w:r w:rsidRPr="004E0B00">
        <w:rPr>
          <w:lang w:val="ru-RU"/>
        </w:rPr>
        <w:t xml:space="preserve">Рассчитать производную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g</m:t>
            </m:r>
          </m:e>
          <m:sup>
            <m:r>
              <w:rPr>
                <w:rFonts w:ascii="Cambria Math" w:hAnsi="Cambria Math"/>
                <w:lang w:val="ru-RU"/>
              </w:rPr>
              <m:t>'</m:t>
            </m:r>
          </m:sup>
        </m:sSup>
        <m:r>
          <w:rPr>
            <w:rFonts w:ascii="Cambria Math" w:hAnsi="Cambria Math"/>
            <w:lang w:val="ru-RU"/>
          </w:rPr>
          <m:t>(x)</m:t>
        </m:r>
      </m:oMath>
      <w:r w:rsidRPr="004E0B00">
        <w:rPr>
          <w:lang w:val="ru-RU"/>
        </w:rP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4E0B00">
        <w:rPr>
          <w:lang w:val="ru-RU"/>
        </w:rPr>
        <w:t xml:space="preserve"> для множества значений </w:t>
      </w:r>
      <m:oMath>
        <m:r>
          <w:rPr>
            <w:rFonts w:ascii="Cambria Math" w:hAnsi="Cambria Math"/>
            <w:lang w:val="ru-RU"/>
          </w:rPr>
          <m:t>h∈[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lang w:val="ru-RU"/>
              </w:rPr>
              <m:t>-16</m:t>
            </m:r>
          </m:sup>
        </m:sSup>
        <m:r>
          <w:rPr>
            <w:rFonts w:ascii="Cambria Math" w:hAnsi="Cambria Math"/>
            <w:lang w:val="ru-RU"/>
          </w:rPr>
          <m:t>;1]</m:t>
        </m:r>
      </m:oMath>
      <w:r w:rsidRPr="004E0B00">
        <w:rPr>
          <w:lang w:val="ru-RU"/>
        </w:rPr>
        <w:t xml:space="preserve"> сначала с помощью функции </w:t>
      </w:r>
      <m:oMath>
        <m:r>
          <w:rPr>
            <w:rFonts w:ascii="Cambria Math" w:hAnsi="Cambria Math"/>
            <w:lang w:val="ru-RU"/>
          </w:rPr>
          <m:t>diff1</m:t>
        </m:r>
      </m:oMath>
      <w:r w:rsidRPr="004E0B00">
        <w:rPr>
          <w:lang w:val="ru-RU"/>
        </w:rPr>
        <w:t xml:space="preserve">, а затем с помощью функции </w:t>
      </w:r>
      <m:oMath>
        <m:r>
          <w:rPr>
            <w:rFonts w:ascii="Cambria Math" w:hAnsi="Cambria Math"/>
            <w:lang w:val="ru-RU"/>
          </w:rPr>
          <m:t>diff2</m:t>
        </m:r>
      </m:oMath>
      <w:r w:rsidRPr="004E0B00">
        <w:rPr>
          <w:lang w:val="ru-RU"/>
        </w:rPr>
        <w:t xml:space="preserve">. Для обоих случаев постройте </w:t>
      </w:r>
      <m:oMath>
        <m:r>
          <w:rPr>
            <w:rFonts w:ascii="Cambria Math" w:hAnsi="Cambria Math"/>
            <w:lang w:val="ru-RU"/>
          </w:rPr>
          <m:t>log-log</m:t>
        </m:r>
      </m:oMath>
      <w:r w:rsidRPr="004E0B00">
        <w:rPr>
          <w:lang w:val="ru-RU"/>
        </w:rPr>
        <w:t xml:space="preserve"> графики зависимости абсолютной погрешности численного дифференцирования от шага дифференцирования</w:t>
      </w:r>
      <w:r w:rsidR="00B5369A">
        <w:rPr>
          <w:lang w:val="ru-RU"/>
        </w:rPr>
        <w:t>.</w:t>
      </w:r>
    </w:p>
    <w:p w14:paraId="787C5929" w14:textId="77777777" w:rsidR="004E0B00" w:rsidRDefault="004E0B00" w:rsidP="004E0B00">
      <w:pPr>
        <w:pStyle w:val="NormalText"/>
        <w:rPr>
          <w:lang w:val="ru-RU"/>
        </w:rPr>
      </w:pPr>
      <w:r>
        <w:rPr>
          <w:lang w:val="ru-RU"/>
        </w:rPr>
        <w:t>Требуется (продвинутая часть):</w:t>
      </w:r>
    </w:p>
    <w:p w14:paraId="55756989" w14:textId="77777777" w:rsidR="004E0B00" w:rsidRPr="004E0B00" w:rsidRDefault="004E0B00" w:rsidP="004E0B00">
      <w:pPr>
        <w:pStyle w:val="NormalText"/>
        <w:numPr>
          <w:ilvl w:val="0"/>
          <w:numId w:val="6"/>
        </w:numPr>
        <w:rPr>
          <w:lang w:val="ru-RU"/>
        </w:rPr>
      </w:pPr>
      <w:r w:rsidRPr="004E0B00">
        <w:rPr>
          <w:lang w:val="ru-RU"/>
        </w:rPr>
        <w:t xml:space="preserve">Для случая функций </w:t>
      </w:r>
      <w:r w:rsidRPr="004E0B00">
        <w:t>diff</w:t>
      </w:r>
      <w:r w:rsidRPr="004E0B00">
        <w:rPr>
          <w:lang w:val="ru-RU"/>
        </w:rPr>
        <w:t xml:space="preserve">1 и </w:t>
      </w:r>
      <w:r w:rsidRPr="004E0B00">
        <w:t>diff</w:t>
      </w:r>
      <w:r w:rsidRPr="004E0B00">
        <w:rPr>
          <w:lang w:val="ru-RU"/>
        </w:rPr>
        <w:t>2 из базовой части ответить на</w:t>
      </w:r>
    </w:p>
    <w:p w14:paraId="145E9F7D" w14:textId="77777777" w:rsidR="004E0B00" w:rsidRPr="004E0B00" w:rsidRDefault="004E0B00" w:rsidP="004E0B00">
      <w:pPr>
        <w:pStyle w:val="NormalText"/>
        <w:rPr>
          <w:lang w:val="ru-RU"/>
        </w:rPr>
      </w:pPr>
      <w:r w:rsidRPr="004E0B00">
        <w:rPr>
          <w:lang w:val="ru-RU"/>
        </w:rPr>
        <w:t>следующие вопросы:</w:t>
      </w:r>
    </w:p>
    <w:p w14:paraId="0D193569" w14:textId="68B1D96A" w:rsidR="004E0B00" w:rsidRPr="004E0B00" w:rsidRDefault="004E0B00" w:rsidP="004E0B00">
      <w:pPr>
        <w:pStyle w:val="NormalText"/>
        <w:numPr>
          <w:ilvl w:val="0"/>
          <w:numId w:val="7"/>
        </w:numPr>
        <w:rPr>
          <w:lang w:val="ru-RU"/>
        </w:rPr>
      </w:pPr>
      <w:r w:rsidRPr="004E0B00">
        <w:rPr>
          <w:lang w:val="ru-RU"/>
        </w:rPr>
        <w:t xml:space="preserve">Каким образом на </w:t>
      </w:r>
      <w:r w:rsidRPr="004E0B00">
        <w:t>log</w:t>
      </w:r>
      <w:r w:rsidRPr="004E0B00">
        <w:rPr>
          <w:lang w:val="ru-RU"/>
        </w:rPr>
        <w:t>-</w:t>
      </w:r>
      <w:r w:rsidRPr="004E0B00">
        <w:t>log</w:t>
      </w:r>
      <w:r w:rsidRPr="004E0B00">
        <w:rPr>
          <w:lang w:val="ru-RU"/>
        </w:rPr>
        <w:t xml:space="preserve"> графике можно увидеть порядок формулы дифференцирования? Докажите это </w:t>
      </w:r>
      <w:proofErr w:type="spellStart"/>
      <w:r w:rsidRPr="004E0B00">
        <w:rPr>
          <w:lang w:val="ru-RU"/>
        </w:rPr>
        <w:t>формульно</w:t>
      </w:r>
      <w:proofErr w:type="spellEnd"/>
      <w:r w:rsidRPr="004E0B00">
        <w:rPr>
          <w:lang w:val="ru-RU"/>
        </w:rPr>
        <w:t xml:space="preserve"> и продемонстрируйте на графике по аналогии с лекциями.</w:t>
      </w:r>
    </w:p>
    <w:p w14:paraId="1B22BD10" w14:textId="77777777" w:rsidR="004E0B00" w:rsidRPr="004E0B00" w:rsidRDefault="004E0B00" w:rsidP="004E0B00">
      <w:pPr>
        <w:pStyle w:val="NormalText"/>
        <w:numPr>
          <w:ilvl w:val="0"/>
          <w:numId w:val="7"/>
        </w:numPr>
        <w:rPr>
          <w:lang w:val="ru-RU"/>
        </w:rPr>
      </w:pPr>
      <w:r w:rsidRPr="004E0B00">
        <w:rPr>
          <w:lang w:val="ru-RU"/>
        </w:rPr>
        <w:t>Каков оптимальный шаг дифференцирования, при котором</w:t>
      </w:r>
      <w:r>
        <w:rPr>
          <w:lang w:val="ru-RU"/>
        </w:rPr>
        <w:t xml:space="preserve"> </w:t>
      </w:r>
      <w:r w:rsidRPr="004E0B00">
        <w:rPr>
          <w:lang w:val="ru-RU"/>
        </w:rPr>
        <w:t>абсолютная погрешность минимальна? С чем связано существование такого минимума? Обоснуйте свой ответ</w:t>
      </w:r>
      <w:r>
        <w:rPr>
          <w:lang w:val="ru-RU"/>
        </w:rPr>
        <w:t xml:space="preserve">, </w:t>
      </w:r>
      <w:r w:rsidRPr="004E0B00">
        <w:rPr>
          <w:lang w:val="ru-RU"/>
        </w:rPr>
        <w:t xml:space="preserve">ссылаясь на данные </w:t>
      </w:r>
      <w:r w:rsidRPr="004E0B00">
        <w:t>log</w:t>
      </w:r>
      <w:r w:rsidRPr="004E0B00">
        <w:rPr>
          <w:lang w:val="ru-RU"/>
        </w:rPr>
        <w:t>-</w:t>
      </w:r>
      <w:r w:rsidRPr="004E0B00">
        <w:t>log</w:t>
      </w:r>
      <w:r w:rsidRPr="004E0B00">
        <w:rPr>
          <w:lang w:val="ru-RU"/>
        </w:rPr>
        <w:t xml:space="preserve"> графика.</w:t>
      </w:r>
    </w:p>
    <w:p w14:paraId="1EBBBFF8" w14:textId="77777777" w:rsidR="004E0B00" w:rsidRPr="004E0B00" w:rsidRDefault="004E0B00" w:rsidP="004E0B00">
      <w:pPr>
        <w:pStyle w:val="NormalText"/>
        <w:numPr>
          <w:ilvl w:val="0"/>
          <w:numId w:val="6"/>
        </w:numPr>
        <w:rPr>
          <w:lang w:val="ru-RU"/>
        </w:rPr>
      </w:pPr>
      <w:r w:rsidRPr="004E0B00">
        <w:rPr>
          <w:lang w:val="ru-RU"/>
        </w:rPr>
        <w:t>Реализовать прямой режим автоматического дифференцирования</w:t>
      </w:r>
      <w:r>
        <w:rPr>
          <w:lang w:val="ru-RU"/>
        </w:rPr>
        <w:t xml:space="preserve"> </w:t>
      </w:r>
      <w:r w:rsidRPr="004E0B00">
        <w:rPr>
          <w:lang w:val="ru-RU"/>
        </w:rPr>
        <w:t>с использованием дуальных чисел:</w:t>
      </w:r>
    </w:p>
    <w:p w14:paraId="23C04691" w14:textId="77777777" w:rsidR="004E0B00" w:rsidRPr="00EE022E" w:rsidRDefault="004E0B00" w:rsidP="00EE022E">
      <w:pPr>
        <w:pStyle w:val="NormalText"/>
        <w:numPr>
          <w:ilvl w:val="0"/>
          <w:numId w:val="8"/>
        </w:numPr>
        <w:rPr>
          <w:lang w:val="ru-RU"/>
        </w:rPr>
      </w:pPr>
      <w:r w:rsidRPr="004E0B00">
        <w:rPr>
          <w:lang w:val="ru-RU"/>
        </w:rPr>
        <w:t>Написать класс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AutoDiffNumber</m:t>
        </m:r>
      </m:oMath>
      <w:r w:rsidRPr="004E0B00">
        <w:rPr>
          <w:lang w:val="ru-RU"/>
        </w:rPr>
        <w:t>, использование которого поз</w:t>
      </w:r>
      <w:r w:rsidRPr="00EE022E">
        <w:rPr>
          <w:lang w:val="ru-RU"/>
        </w:rPr>
        <w:t>воляет построить вычислительный граф</w:t>
      </w:r>
      <w:r w:rsidR="00EE022E" w:rsidRPr="00EE022E">
        <w:rPr>
          <w:lang w:val="ru-RU"/>
        </w:rPr>
        <w:t>.</w:t>
      </w:r>
    </w:p>
    <w:p w14:paraId="225FE85E" w14:textId="5BECE02C" w:rsidR="005B345A" w:rsidRDefault="004E0B00" w:rsidP="005B345A">
      <w:pPr>
        <w:pStyle w:val="NormalText"/>
        <w:numPr>
          <w:ilvl w:val="0"/>
          <w:numId w:val="8"/>
        </w:numPr>
        <w:rPr>
          <w:lang w:val="ru-RU"/>
        </w:rPr>
      </w:pPr>
      <w:r w:rsidRPr="00EE022E">
        <w:rPr>
          <w:lang w:val="ru-RU"/>
        </w:rPr>
        <w:t>Написать функцию</w:t>
      </w:r>
      <w:r w:rsidR="00EE022E" w:rsidRPr="00EE022E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forward_autodiff(fun_args)</m:t>
        </m:r>
      </m:oMath>
      <w:r w:rsidRPr="00EE022E">
        <w:rPr>
          <w:lang w:val="ru-RU"/>
        </w:rPr>
        <w:t>, вычисляющую</w:t>
      </w:r>
      <w:r w:rsidR="00EE022E" w:rsidRPr="00EE022E">
        <w:rPr>
          <w:lang w:val="ru-RU"/>
        </w:rPr>
        <w:t xml:space="preserve"> </w:t>
      </w:r>
      <w:r w:rsidRPr="00EE022E">
        <w:rPr>
          <w:lang w:val="ru-RU"/>
        </w:rPr>
        <w:t>значение производной функции, вычислительн</w:t>
      </w:r>
      <w:r w:rsidR="00560159">
        <w:rPr>
          <w:lang w:val="ru-RU"/>
        </w:rPr>
        <w:t>ы</w:t>
      </w:r>
      <w:r w:rsidRPr="00EE022E">
        <w:rPr>
          <w:lang w:val="ru-RU"/>
        </w:rPr>
        <w:t xml:space="preserve">й граф которой передается в </w:t>
      </w:r>
      <m:oMath>
        <m:r>
          <w:rPr>
            <w:rFonts w:ascii="Cambria Math" w:hAnsi="Cambria Math"/>
            <w:lang w:val="ru-RU"/>
          </w:rPr>
          <m:t>fun_args</m:t>
        </m:r>
      </m:oMath>
      <w:r w:rsidRPr="00EE022E">
        <w:rPr>
          <w:lang w:val="ru-RU"/>
        </w:rPr>
        <w:t>.</w:t>
      </w:r>
    </w:p>
    <w:p w14:paraId="546220C2" w14:textId="77777777" w:rsidR="005B345A" w:rsidRDefault="005B345A" w:rsidP="005B345A">
      <w:pPr>
        <w:pStyle w:val="NormalText"/>
        <w:numPr>
          <w:ilvl w:val="0"/>
          <w:numId w:val="8"/>
        </w:numPr>
        <w:rPr>
          <w:lang w:val="ru-RU"/>
        </w:rPr>
      </w:pPr>
      <w:r w:rsidRPr="005B345A">
        <w:rPr>
          <w:lang w:val="ru-RU"/>
        </w:rPr>
        <w:t>Продемонстрировать корректность автоматического дифференцирования на примере функции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f(x)</m:t>
        </m:r>
      </m:oMath>
      <w:r w:rsidRPr="005B345A">
        <w:rPr>
          <w:rFonts w:ascii="Malgun Gothic" w:eastAsia="Malgun Gothic" w:hAnsi="Malgun Gothic" w:cs="Malgun Gothic"/>
          <w:lang w:val="ru-RU"/>
        </w:rPr>
        <w:t xml:space="preserve"> </w:t>
      </w:r>
      <w:r w:rsidRPr="005B345A">
        <w:rPr>
          <w:lang w:val="ru-RU"/>
        </w:rPr>
        <w:t xml:space="preserve">и 100 случайных точек </w:t>
      </w:r>
      <m:oMath>
        <m:r>
          <w:rPr>
            <w:rFonts w:ascii="Cambria Math" w:hAnsi="Cambria Math"/>
            <w:lang w:val="ru-RU"/>
          </w:rPr>
          <m:t>x∈[-1;1]</m:t>
        </m:r>
      </m:oMath>
      <w:r w:rsidRPr="005B345A">
        <w:rPr>
          <w:lang w:val="ru-RU"/>
        </w:rPr>
        <w:t xml:space="preserve"> и сравнить полученные значения производных с аналитически полученными значениями.</w:t>
      </w:r>
    </w:p>
    <w:p w14:paraId="538F9EAC" w14:textId="5312E0A5" w:rsidR="004E0B00" w:rsidRDefault="005B345A" w:rsidP="005B345A">
      <w:pPr>
        <w:pStyle w:val="NormalText"/>
        <w:numPr>
          <w:ilvl w:val="0"/>
          <w:numId w:val="8"/>
        </w:numPr>
        <w:rPr>
          <w:lang w:val="ru-RU"/>
        </w:rPr>
      </w:pPr>
      <w:r w:rsidRPr="005B345A">
        <w:rPr>
          <w:lang w:val="ru-RU"/>
        </w:rPr>
        <w:lastRenderedPageBreak/>
        <w:t>Вычислить значения производных в тех же точках, используя</w:t>
      </w:r>
      <w:r w:rsidRPr="005B345A">
        <w:rPr>
          <w:rFonts w:hint="eastAsia"/>
          <w:lang w:val="ru-RU"/>
        </w:rPr>
        <w:t xml:space="preserve"> </w:t>
      </w:r>
      <w:r w:rsidRPr="005B345A">
        <w:rPr>
          <w:lang w:val="ru-RU"/>
        </w:rPr>
        <w:t xml:space="preserve">функции </w:t>
      </w:r>
      <m:oMath>
        <m:r>
          <w:rPr>
            <w:rFonts w:ascii="Cambria Math" w:hAnsi="Cambria Math"/>
            <w:lang w:val="ru-RU"/>
          </w:rPr>
          <m:t>diff1</m:t>
        </m:r>
      </m:oMath>
      <w:r w:rsidRPr="005B345A">
        <w:rPr>
          <w:lang w:val="ru-RU"/>
        </w:rPr>
        <w:t xml:space="preserve"> и </w:t>
      </w:r>
      <m:oMath>
        <m:r>
          <w:rPr>
            <w:rFonts w:ascii="Cambria Math" w:hAnsi="Cambria Math"/>
            <w:lang w:val="ru-RU"/>
          </w:rPr>
          <m:t>diff2</m:t>
        </m:r>
      </m:oMath>
      <w:r w:rsidRPr="005B345A">
        <w:rPr>
          <w:lang w:val="ru-RU"/>
        </w:rPr>
        <w:t>, и сравнить полученные значения с аналитическими и полученными с помощью автоматического дифференцирования.</w:t>
      </w:r>
    </w:p>
    <w:p w14:paraId="1641047E" w14:textId="1759474D" w:rsidR="000C0324" w:rsidRDefault="000C0324" w:rsidP="000C0324">
      <w:pPr>
        <w:pStyle w:val="HeaderText"/>
      </w:pPr>
      <w:bookmarkStart w:id="2" w:name="_Toc68447062"/>
      <w:r>
        <w:t>Цель выполнения работы</w:t>
      </w:r>
      <w:bookmarkEnd w:id="2"/>
    </w:p>
    <w:p w14:paraId="3FB24380" w14:textId="77777777" w:rsidR="00C257E3" w:rsidRDefault="00C257E3" w:rsidP="000C0324">
      <w:pPr>
        <w:pStyle w:val="NormalText"/>
        <w:rPr>
          <w:lang w:val="ru-RU"/>
        </w:rPr>
      </w:pPr>
      <w:r>
        <w:rPr>
          <w:lang w:val="ru-RU"/>
        </w:rPr>
        <w:t>Цель данной лабораторной работы в первую очередь - з</w:t>
      </w:r>
      <w:r w:rsidR="000C0324">
        <w:rPr>
          <w:lang w:val="ru-RU"/>
        </w:rPr>
        <w:t>накомство с библиотек</w:t>
      </w:r>
      <w:r w:rsidR="0044051B">
        <w:rPr>
          <w:lang w:val="ru-RU"/>
        </w:rPr>
        <w:t xml:space="preserve">ами </w:t>
      </w:r>
      <m:oMath>
        <m:r>
          <w:rPr>
            <w:rFonts w:ascii="Cambria Math" w:hAnsi="Cambria Math"/>
            <w:lang w:val="ru-RU"/>
          </w:rPr>
          <m:t>numpy и matplotlib</m:t>
        </m:r>
      </m:oMath>
      <w:r w:rsidR="000C0324" w:rsidRPr="000C0324">
        <w:rPr>
          <w:lang w:val="ru-RU"/>
        </w:rPr>
        <w:t xml:space="preserve">. </w:t>
      </w:r>
      <w:r w:rsidR="000C0324">
        <w:rPr>
          <w:lang w:val="ru-RU"/>
        </w:rPr>
        <w:t xml:space="preserve">Применение </w:t>
      </w:r>
      <w:r w:rsidR="0044051B">
        <w:rPr>
          <w:lang w:val="ru-RU"/>
        </w:rPr>
        <w:t>методов численного дифференцирования на практике для анализа погрешностей</w:t>
      </w:r>
      <w:r w:rsidR="006F15B6">
        <w:rPr>
          <w:lang w:val="ru-RU"/>
        </w:rPr>
        <w:t>, возникающих при переходе от дискретной модели к компьютерной</w:t>
      </w:r>
      <w:r w:rsidR="0044051B">
        <w:rPr>
          <w:lang w:val="ru-RU"/>
        </w:rPr>
        <w:t>.</w:t>
      </w:r>
      <w:r w:rsidR="00BF6029" w:rsidRPr="00BF6029">
        <w:rPr>
          <w:lang w:val="ru-RU"/>
        </w:rPr>
        <w:t xml:space="preserve"> </w:t>
      </w:r>
    </w:p>
    <w:p w14:paraId="5711011B" w14:textId="36DFB868" w:rsidR="000C0324" w:rsidRDefault="00BF6029" w:rsidP="000C0324">
      <w:pPr>
        <w:pStyle w:val="NormalText"/>
        <w:rPr>
          <w:lang w:val="ru-RU"/>
        </w:rPr>
      </w:pPr>
      <w:r>
        <w:rPr>
          <w:lang w:val="ru-RU"/>
        </w:rPr>
        <w:t>Убедиться в вычислительной неустойчивости численных методов дифференцирования.</w:t>
      </w:r>
    </w:p>
    <w:p w14:paraId="7B7F4C75" w14:textId="0A85B56C" w:rsidR="00C257E3" w:rsidRDefault="00C257E3" w:rsidP="000C0324">
      <w:pPr>
        <w:pStyle w:val="NormalText"/>
        <w:rPr>
          <w:lang w:val="ru-RU"/>
        </w:rPr>
      </w:pPr>
      <w:r>
        <w:rPr>
          <w:lang w:val="ru-RU"/>
        </w:rPr>
        <w:t>Реализовать прямой режим автоматического дифференцирования и сравнить результаты, полученные с помощью двух подходов вычисления производной (численного и автоматического дифференцирования), проанализировать, какой из них лучше и сделать выводы.</w:t>
      </w:r>
    </w:p>
    <w:p w14:paraId="0DF1FDF7" w14:textId="109F668F" w:rsidR="00BF12B4" w:rsidRPr="00BF12B4" w:rsidRDefault="00BF12B4" w:rsidP="00BF12B4">
      <w:pPr>
        <w:pStyle w:val="HeaderText"/>
      </w:pPr>
      <w:bookmarkStart w:id="3" w:name="_Toc68447063"/>
      <w:r w:rsidRPr="00BF12B4">
        <w:t>Базовая часть</w:t>
      </w:r>
      <w:bookmarkEnd w:id="3"/>
    </w:p>
    <w:p w14:paraId="15F0076D" w14:textId="1725531B" w:rsidR="000C0324" w:rsidRDefault="000C0324" w:rsidP="00BF12B4">
      <w:pPr>
        <w:pStyle w:val="SubHeaderText"/>
      </w:pPr>
      <w:bookmarkStart w:id="4" w:name="_Toc68447064"/>
      <w:r>
        <w:t>Вывод улучшенной формулы численного дифференцирования</w:t>
      </w:r>
      <w:bookmarkEnd w:id="4"/>
    </w:p>
    <w:p w14:paraId="22DC6703" w14:textId="561A6863" w:rsidR="000C0324" w:rsidRPr="000C0324" w:rsidRDefault="000C0324" w:rsidP="00035D23">
      <w:pPr>
        <w:pStyle w:val="NormalText"/>
        <w:rPr>
          <w:lang w:val="ru-RU"/>
        </w:rPr>
      </w:pPr>
      <w:r w:rsidRPr="000C0324">
        <w:rPr>
          <w:lang w:val="ru-RU"/>
        </w:rPr>
        <w:t xml:space="preserve">Экстраполяцию Ричардсона можно рассматривать как общую процедуру повышения точности </w:t>
      </w:r>
      <w:r w:rsidR="00035D23">
        <w:rPr>
          <w:lang w:val="ru-RU"/>
        </w:rPr>
        <w:t>аппроксимации</w:t>
      </w:r>
      <w:r w:rsidRPr="000C0324">
        <w:rPr>
          <w:lang w:val="ru-RU"/>
        </w:rPr>
        <w:t xml:space="preserve">, когда известна </w:t>
      </w:r>
      <w:r>
        <w:rPr>
          <w:lang w:val="ru-RU"/>
        </w:rPr>
        <w:t>погрешность метода</w:t>
      </w:r>
      <w:r w:rsidRPr="000C0324">
        <w:rPr>
          <w:lang w:val="ru-RU"/>
        </w:rPr>
        <w:t xml:space="preserve">. </w:t>
      </w:r>
    </w:p>
    <w:p w14:paraId="0E41AA9E" w14:textId="6ECCA414" w:rsidR="00295CE2" w:rsidRDefault="00035D23" w:rsidP="000C0324">
      <w:pPr>
        <w:pStyle w:val="NormalText"/>
        <w:rPr>
          <w:lang w:val="ru-RU"/>
        </w:rPr>
      </w:pPr>
      <w:r>
        <w:rPr>
          <w:lang w:val="ru-RU"/>
        </w:rPr>
        <w:t>Покажем</w:t>
      </w:r>
      <w:r w:rsidR="000C0324" w:rsidRPr="000C0324">
        <w:rPr>
          <w:lang w:val="ru-RU"/>
        </w:rPr>
        <w:t>, как пре</w:t>
      </w:r>
      <w:r>
        <w:rPr>
          <w:lang w:val="ru-RU"/>
        </w:rPr>
        <w:t xml:space="preserve">образовать </w:t>
      </w:r>
      <w:r w:rsidRPr="00FE480B">
        <w:rPr>
          <w:lang w:val="ru-RU"/>
        </w:rPr>
        <w:t>формулу численного дифференцирования 1-го порядка</w:t>
      </w:r>
      <w:r>
        <w:rPr>
          <w:lang w:val="ru-RU"/>
        </w:rPr>
        <w:t xml:space="preserve"> с остаточным членом первого </w:t>
      </w:r>
      <w:r w:rsidR="000C0324" w:rsidRPr="000C0324">
        <w:rPr>
          <w:lang w:val="ru-RU"/>
        </w:rPr>
        <w:t xml:space="preserve">порядка </w:t>
      </w:r>
      <w:r>
        <w:rPr>
          <w:lang w:val="ru-RU"/>
        </w:rPr>
        <w:t>точности</w:t>
      </w:r>
      <w:r w:rsidR="000C0324" w:rsidRPr="000C0324">
        <w:rPr>
          <w:lang w:val="ru-RU"/>
        </w:rPr>
        <w:t xml:space="preserve"> в приближение </w:t>
      </w:r>
      <w:r w:rsidR="00295CE2">
        <w:rPr>
          <w:lang w:val="ru-RU"/>
        </w:rPr>
        <w:t xml:space="preserve">со </w:t>
      </w:r>
      <w:r w:rsidR="000C0324">
        <w:rPr>
          <w:lang w:val="ru-RU"/>
        </w:rPr>
        <w:t>втор</w:t>
      </w:r>
      <w:r w:rsidR="00295CE2">
        <w:rPr>
          <w:lang w:val="ru-RU"/>
        </w:rPr>
        <w:t>ым</w:t>
      </w:r>
      <w:r w:rsidR="000C0324" w:rsidRPr="000C0324">
        <w:rPr>
          <w:lang w:val="ru-RU"/>
        </w:rPr>
        <w:t xml:space="preserve"> порядк</w:t>
      </w:r>
      <w:r w:rsidR="00295CE2">
        <w:rPr>
          <w:lang w:val="ru-RU"/>
        </w:rPr>
        <w:t>ом</w:t>
      </w:r>
      <w:r w:rsidR="000C0324" w:rsidRPr="000C0324">
        <w:rPr>
          <w:lang w:val="ru-RU"/>
        </w:rPr>
        <w:t xml:space="preserve"> </w:t>
      </w:r>
      <w:r>
        <w:rPr>
          <w:lang w:val="ru-RU"/>
        </w:rPr>
        <w:t xml:space="preserve">точности </w:t>
      </w:r>
      <w:r w:rsidR="000C0324" w:rsidRPr="000C0324">
        <w:rPr>
          <w:lang w:val="ru-RU"/>
        </w:rPr>
        <w:t>той же величины. Мы уже знаем, что можем написать приближение</w:t>
      </w:r>
      <w:r w:rsidR="00295CE2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f'(x)</m:t>
        </m:r>
      </m:oMath>
      <w:r w:rsidR="000C0324" w:rsidRPr="000C0324">
        <w:rPr>
          <w:lang w:val="ru-RU"/>
        </w:rPr>
        <w:t xml:space="preserve"> </w:t>
      </w:r>
      <w:r>
        <w:rPr>
          <w:lang w:val="ru-RU"/>
        </w:rPr>
        <w:t>перв</w:t>
      </w:r>
      <w:r w:rsidR="000C0324" w:rsidRPr="000C0324">
        <w:rPr>
          <w:lang w:val="ru-RU"/>
        </w:rPr>
        <w:t>ого порядка</w:t>
      </w:r>
      <w:r>
        <w:rPr>
          <w:lang w:val="ru-RU"/>
        </w:rPr>
        <w:t xml:space="preserve"> точности</w:t>
      </w:r>
      <w:r w:rsidR="000C0324" w:rsidRPr="000C0324">
        <w:rPr>
          <w:lang w:val="ru-RU"/>
        </w:rPr>
        <w:t xml:space="preserve"> с учетом значений</w:t>
      </w:r>
      <w:r w:rsidR="007E0302">
        <w:rPr>
          <w:lang w:val="ru-RU"/>
        </w:rPr>
        <w:t xml:space="preserve"> функции</w:t>
      </w:r>
      <w:r w:rsidR="000C0324" w:rsidRPr="000C0324">
        <w:rPr>
          <w:lang w:val="ru-RU"/>
        </w:rPr>
        <w:t xml:space="preserve"> в </w:t>
      </w:r>
      <m:oMath>
        <m:r>
          <w:rPr>
            <w:rFonts w:ascii="Cambria Math" w:hAnsi="Cambria Math"/>
            <w:lang w:val="ru-RU"/>
          </w:rPr>
          <m:t>f(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r w:rsidRPr="00035D23">
        <w:rPr>
          <w:lang w:val="ru-RU"/>
        </w:rPr>
        <w:t xml:space="preserve"> </w:t>
      </w:r>
      <w:r>
        <w:rPr>
          <w:lang w:val="ru-RU"/>
        </w:rPr>
        <w:t xml:space="preserve">и </w:t>
      </w:r>
      <m:oMath>
        <m:r>
          <w:rPr>
            <w:rFonts w:ascii="Cambria Math" w:hAnsi="Cambria Math"/>
            <w:lang w:val="ru-RU"/>
          </w:rPr>
          <m:t>f(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+h)</m:t>
        </m:r>
      </m:oMath>
      <w:r w:rsidR="001929EC" w:rsidRPr="001929EC">
        <w:rPr>
          <w:lang w:val="ru-RU"/>
        </w:rPr>
        <w:t>:</w:t>
      </w:r>
      <w:r w:rsidR="000C0324" w:rsidRPr="000C0324">
        <w:rPr>
          <w:lang w:val="ru-RU"/>
        </w:rPr>
        <w:t xml:space="preserve"> </w:t>
      </w:r>
    </w:p>
    <w:p w14:paraId="62DA98D5" w14:textId="3AB1561E" w:rsidR="00295CE2" w:rsidRPr="001929EC" w:rsidRDefault="0055586C" w:rsidP="000C0324">
      <w:pPr>
        <w:pStyle w:val="NormalText"/>
        <w:rPr>
          <w:rFonts w:eastAsiaTheme="minorEastAsia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≈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+h</m:t>
                      </m:r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e>
              </m:d>
            </m:e>
          </m:eqArr>
        </m:oMath>
      </m:oMathPara>
    </w:p>
    <w:p w14:paraId="66D892E6" w14:textId="2F283976" w:rsidR="000C0324" w:rsidRPr="007A2558" w:rsidRDefault="000C0324" w:rsidP="000C0324">
      <w:pPr>
        <w:pStyle w:val="NormalText"/>
        <w:rPr>
          <w:vertAlign w:val="subscript"/>
          <w:lang w:val="ru-RU"/>
        </w:rPr>
      </w:pPr>
      <w:r w:rsidRPr="000C0324">
        <w:rPr>
          <w:lang w:val="ru-RU"/>
        </w:rPr>
        <w:lastRenderedPageBreak/>
        <w:t xml:space="preserve">Чтобы улучшить </w:t>
      </w:r>
      <w:r w:rsidR="00295CE2">
        <w:rPr>
          <w:lang w:val="ru-RU"/>
        </w:rPr>
        <w:t xml:space="preserve">аппроксимацию </w:t>
      </w:r>
      <m:oMath>
        <m:r>
          <w:rPr>
            <w:rFonts w:ascii="Cambria Math" w:hAnsi="Cambria Math"/>
            <w:lang w:val="ru-RU"/>
          </w:rPr>
          <m:t>f'(x)</m:t>
        </m:r>
      </m:oMath>
      <w:r w:rsidRPr="000C0324">
        <w:rPr>
          <w:lang w:val="ru-RU"/>
        </w:rPr>
        <w:t xml:space="preserve">, </w:t>
      </w:r>
      <w:r w:rsidR="00295CE2">
        <w:rPr>
          <w:lang w:val="ru-RU"/>
        </w:rPr>
        <w:t>воспользуемся</w:t>
      </w:r>
      <w:r w:rsidRPr="000C0324">
        <w:rPr>
          <w:lang w:val="ru-RU"/>
        </w:rPr>
        <w:t xml:space="preserve"> разложени</w:t>
      </w:r>
      <w:r w:rsidR="00295CE2">
        <w:rPr>
          <w:lang w:val="ru-RU"/>
        </w:rPr>
        <w:t>ем</w:t>
      </w:r>
      <w:r w:rsidRPr="000C0324">
        <w:rPr>
          <w:lang w:val="ru-RU"/>
        </w:rPr>
        <w:t xml:space="preserve"> </w:t>
      </w:r>
      <w:r w:rsidR="00887291">
        <w:rPr>
          <w:lang w:val="ru-RU"/>
        </w:rPr>
        <w:t>функции</w:t>
      </w:r>
      <w:r w:rsidR="00295CE2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f(x)</m:t>
        </m:r>
      </m:oMath>
      <w:r w:rsidR="00887291">
        <w:rPr>
          <w:lang w:val="ru-RU"/>
        </w:rPr>
        <w:t xml:space="preserve"> в ряд </w:t>
      </w:r>
      <w:r w:rsidRPr="000C0324">
        <w:rPr>
          <w:lang w:val="ru-RU"/>
        </w:rPr>
        <w:t xml:space="preserve">Тейлора </w:t>
      </w:r>
      <w:r w:rsidR="00887291">
        <w:rPr>
          <w:lang w:val="ru-RU"/>
        </w:rP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="007A2558">
        <w:rPr>
          <w:lang w:val="ru-RU"/>
        </w:rPr>
        <w:t>.</w:t>
      </w:r>
    </w:p>
    <w:p w14:paraId="58403D46" w14:textId="668B3C04" w:rsidR="007A2558" w:rsidRPr="007A2558" w:rsidRDefault="007A2558" w:rsidP="000C0324">
      <w:pPr>
        <w:pStyle w:val="NormalText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x</m:t>
              </m:r>
            </m:e>
          </m:d>
          <m:r>
            <w:rPr>
              <w:rFonts w:ascii="Cambria Math" w:hAnsi="Cambria Math"/>
              <w:lang w:val="ru-RU"/>
            </w:rPr>
            <m:t>=f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f</m:t>
              </m:r>
            </m:e>
            <m:sup>
              <m:r>
                <w:rPr>
                  <w:rFonts w:ascii="Cambria Math" w:hAnsi="Cambria Math"/>
                  <w:lang w:val="ru-RU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ru-RU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2!</m:t>
              </m:r>
            </m:den>
          </m:f>
          <m:r>
            <w:rPr>
              <w:rFonts w:ascii="Cambria Math" w:hAnsi="Cambria Math"/>
              <w:lang w:val="ru-RU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''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'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3!</m:t>
              </m:r>
            </m:den>
          </m:f>
          <m:r>
            <w:rPr>
              <w:rFonts w:ascii="Cambria Math" w:hAnsi="Cambria Math"/>
              <w:lang w:val="ru-RU"/>
            </w:rPr>
            <m:t>+…+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n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n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n!</m:t>
              </m:r>
            </m:den>
          </m:f>
          <m:r>
            <w:rPr>
              <w:rFonts w:ascii="Cambria Math" w:hAnsi="Cambria Math"/>
              <w:lang w:val="ru-RU"/>
            </w:rPr>
            <m:t>,</m:t>
          </m:r>
        </m:oMath>
      </m:oMathPara>
    </w:p>
    <w:p w14:paraId="3CA590D5" w14:textId="70B4E4C3" w:rsidR="007A2558" w:rsidRDefault="007A2558" w:rsidP="000C0324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r>
          <w:rPr>
            <w:rFonts w:ascii="Cambria Math" w:eastAsiaTheme="minorEastAsia" w:hAnsi="Cambria Math"/>
            <w:lang w:val="ru-RU"/>
          </w:rPr>
          <m:t>ξ∈(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  <w:lang w:val="ru-RU"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;x)</m:t>
        </m:r>
      </m:oMath>
      <w:r w:rsidRPr="007A2558">
        <w:rPr>
          <w:rFonts w:eastAsiaTheme="minorEastAsia"/>
          <w:lang w:val="ru-RU"/>
        </w:rPr>
        <w:t xml:space="preserve">. </w:t>
      </w:r>
      <w:r>
        <w:rPr>
          <w:rFonts w:eastAsiaTheme="minorEastAsia"/>
          <w:lang w:val="ru-RU"/>
        </w:rPr>
        <w:t xml:space="preserve">Тогда значение ряда в точке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+h</m:t>
        </m:r>
      </m:oMath>
      <w:r w:rsidRPr="007A2558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будет равно:</w:t>
      </w:r>
    </w:p>
    <w:p w14:paraId="66B9022D" w14:textId="0AE93F21" w:rsidR="007A2558" w:rsidRPr="001929EC" w:rsidRDefault="007A2558" w:rsidP="001929EC">
      <w:pPr>
        <w:pStyle w:val="NormalText"/>
        <w:rPr>
          <w:rFonts w:eastAsiaTheme="minorEastAsia"/>
          <w:lang w:val="ru-RU"/>
        </w:rPr>
      </w:pPr>
      <m:oMath>
        <m:r>
          <w:rPr>
            <w:rFonts w:ascii="Cambria Math" w:hAnsi="Cambria Math"/>
            <w:lang w:val="ru-RU"/>
          </w:rPr>
          <m:t>f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+</m:t>
            </m:r>
            <m:r>
              <w:rPr>
                <w:rFonts w:ascii="Cambria Math" w:hAnsi="Cambria Math"/>
                <w:lang w:val="ru-RU"/>
              </w:rPr>
              <m:t>h</m:t>
            </m:r>
          </m:e>
        </m:d>
        <m:r>
          <m:rPr>
            <m:sty m:val="p"/>
          </m:rPr>
          <w:rPr>
            <w:rFonts w:ascii="Cambria Math" w:hAnsi="Cambria Math"/>
            <w:lang w:val="ru-RU"/>
          </w:rPr>
          <m:t>=</m:t>
        </m:r>
        <m:r>
          <w:rPr>
            <w:rFonts w:ascii="Cambria Math" w:hAnsi="Cambria Math"/>
            <w:lang w:val="ru-RU"/>
          </w:rPr>
          <m:t>f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ru-RU"/>
          </w:rPr>
          <m:t>+</m:t>
        </m:r>
        <m:r>
          <w:rPr>
            <w:rFonts w:ascii="Cambria Math" w:hAnsi="Cambria Math"/>
            <w:lang w:val="ru-RU"/>
          </w:rPr>
          <m:t>h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ru-RU"/>
              </w:rPr>
              <m:t>'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  <w:lang w:val="ru-RU"/>
              </w:rPr>
              <m:t>2!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ru-RU"/>
              </w:rPr>
              <m:t>''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  <w:lang w:val="ru-RU"/>
              </w:rPr>
              <m:t>3!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ru-RU"/>
              </w:rPr>
              <m:t>'''</m:t>
            </m:r>
          </m:sup>
        </m:sSup>
        <m:r>
          <m:rPr>
            <m:sty m:val="p"/>
          </m:rPr>
          <w:rPr>
            <w:rFonts w:ascii="Cambria Math" w:hAnsi="Cambria Math"/>
            <w:lang w:val="ru-RU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)</m:t>
        </m:r>
      </m:oMath>
      <w:r w:rsidR="001929EC" w:rsidRPr="001929EC">
        <w:rPr>
          <w:rFonts w:eastAsiaTheme="minorEastAsia"/>
          <w:lang w:val="ru-RU"/>
        </w:rPr>
        <w:t>.</w:t>
      </w:r>
    </w:p>
    <w:p w14:paraId="064B1121" w14:textId="6510B910" w:rsidR="001929EC" w:rsidRDefault="001929EC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</w:t>
      </w:r>
      <w:r w:rsidR="0070283C">
        <w:rPr>
          <w:rFonts w:eastAsiaTheme="minorEastAsia"/>
          <w:lang w:val="ru-RU"/>
        </w:rPr>
        <w:t xml:space="preserve">делав некоторые преобразования и перенеся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lang w:val="ru-RU"/>
              </w:rPr>
              <m:t>hf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0</m:t>
                </m:r>
              </m:sub>
            </m:sSub>
          </m:e>
        </m:d>
      </m:oMath>
      <w:r w:rsidR="0070283C" w:rsidRPr="0070283C">
        <w:rPr>
          <w:rFonts w:eastAsiaTheme="minorEastAsia"/>
          <w:lang w:val="ru-RU"/>
        </w:rPr>
        <w:t xml:space="preserve"> </w:t>
      </w:r>
      <w:r w:rsidR="0070283C">
        <w:rPr>
          <w:rFonts w:eastAsiaTheme="minorEastAsia"/>
          <w:lang w:val="ru-RU"/>
        </w:rPr>
        <w:t xml:space="preserve">влево от знака </w:t>
      </w:r>
      <w:proofErr w:type="spellStart"/>
      <w:r w:rsidR="0070283C">
        <w:rPr>
          <w:rFonts w:eastAsiaTheme="minorEastAsia"/>
          <w:lang w:val="ru-RU"/>
        </w:rPr>
        <w:t>равенста</w:t>
      </w:r>
      <w:proofErr w:type="spellEnd"/>
      <w:r w:rsidR="0070283C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>получим</w:t>
      </w:r>
      <w:r w:rsidRPr="001929EC">
        <w:rPr>
          <w:rFonts w:eastAsiaTheme="minorEastAsia"/>
          <w:lang w:val="ru-RU"/>
        </w:rPr>
        <w:t>:</w:t>
      </w:r>
    </w:p>
    <w:p w14:paraId="1AAA5B42" w14:textId="1716AB55" w:rsidR="00D706B1" w:rsidRPr="00C84FA1" w:rsidRDefault="0055586C" w:rsidP="001929EC">
      <w:pPr>
        <w:pStyle w:val="NormalText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ru-RU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2!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3!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'''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4!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 xml:space="preserve">+…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0AFDB38" w14:textId="1F5CCB14" w:rsidR="00C84FA1" w:rsidRDefault="00C84FA1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Перепишем (2):</w:t>
      </w:r>
    </w:p>
    <w:p w14:paraId="420D10A6" w14:textId="77777777" w:rsidR="00C84FA1" w:rsidRPr="00C84FA1" w:rsidRDefault="0055586C" w:rsidP="00C84FA1">
      <w:pPr>
        <w:pStyle w:val="NormalText"/>
        <w:ind w:left="1069" w:firstLine="0"/>
        <w:jc w:val="center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ru-RU"/>
                </w:rPr>
              </m:ctrlPr>
            </m:eqArrPr>
            <m:e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 xml:space="preserve">+…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5E781DA" w14:textId="52FFDA32" w:rsidR="00C84FA1" w:rsidRPr="00C84FA1" w:rsidRDefault="00C84FA1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получив тем самым формулу Ричардсона.</w:t>
      </w:r>
    </w:p>
    <w:p w14:paraId="2BA8CF19" w14:textId="11324D8E" w:rsidR="001929EC" w:rsidRDefault="00C84FA1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Здесь мы обозначили величину </w:t>
      </w:r>
      <m:oMath>
        <m:r>
          <w:rPr>
            <w:rFonts w:ascii="Cambria Math" w:eastAsiaTheme="minorEastAsia" w:hAnsi="Cambria Math"/>
            <w:lang w:val="ru-RU"/>
          </w:rPr>
          <m:t>M</m:t>
        </m:r>
      </m:oMath>
      <w:r>
        <w:rPr>
          <w:rFonts w:eastAsiaTheme="minorEastAsia"/>
          <w:lang w:val="ru-RU"/>
        </w:rPr>
        <w:t>, которую мы аппроксимируем, то есть</w:t>
      </w:r>
    </w:p>
    <w:p w14:paraId="799B6D25" w14:textId="571A1EC8" w:rsidR="00C84FA1" w:rsidRPr="00C84FA1" w:rsidRDefault="00C84FA1" w:rsidP="001929EC">
      <w:pPr>
        <w:pStyle w:val="NormalText"/>
        <w:rPr>
          <w:rFonts w:eastAsiaTheme="minorEastAsia"/>
          <w:lang w:val="ru-RU"/>
        </w:rPr>
      </w:pPr>
      <m:oMath>
        <m:r>
          <w:rPr>
            <w:rFonts w:ascii="Cambria Math" w:eastAsiaTheme="minorEastAsia" w:hAnsi="Cambria Math"/>
            <w:lang w:val="ru-RU"/>
          </w:rPr>
          <m:t>M=f'(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)</m:t>
        </m:r>
      </m:oMath>
      <w:r w:rsidRPr="00C84FA1">
        <w:rPr>
          <w:rFonts w:eastAsiaTheme="minorEastAsia"/>
          <w:lang w:val="ru-RU"/>
        </w:rPr>
        <w:t>,</w:t>
      </w:r>
    </w:p>
    <w:p w14:paraId="1D03B9A6" w14:textId="17B31568" w:rsidR="00C84FA1" w:rsidRDefault="00C84FA1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>(h)</m:t>
        </m:r>
      </m:oMath>
      <w:r w:rsidRPr="00C84FA1">
        <w:rPr>
          <w:rFonts w:eastAsiaTheme="minorEastAsia"/>
          <w:lang w:val="ru-RU"/>
        </w:rPr>
        <w:t xml:space="preserve"> – </w:t>
      </w:r>
      <w:r>
        <w:rPr>
          <w:rFonts w:eastAsiaTheme="minorEastAsia"/>
          <w:lang w:val="ru-RU"/>
        </w:rPr>
        <w:t>приближенное значение для первой производной, которое в данном случае имеет вид:</w:t>
      </w:r>
    </w:p>
    <w:p w14:paraId="201BB952" w14:textId="3756E065" w:rsidR="00C84FA1" w:rsidRPr="00851E3E" w:rsidRDefault="0055586C" w:rsidP="001929EC">
      <w:pPr>
        <w:pStyle w:val="NormalText"/>
        <w:rPr>
          <w:rFonts w:eastAsiaTheme="minorEastAsia"/>
          <w:lang w:val="ru-RU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</m:d>
        <m:r>
          <w:rPr>
            <w:rFonts w:ascii="Cambria Math" w:eastAsiaTheme="minorEastAsia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+h</m:t>
                </m:r>
              </m:e>
            </m:d>
            <m:r>
              <w:rPr>
                <w:rFonts w:ascii="Cambria Math" w:hAnsi="Cambria Math"/>
                <w:lang w:val="ru-RU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  <w:lang w:val="ru-RU"/>
              </w:rPr>
              <m:t>h</m:t>
            </m:r>
          </m:den>
        </m:f>
      </m:oMath>
      <w:r w:rsidR="00C84FA1" w:rsidRPr="00851E3E">
        <w:rPr>
          <w:rFonts w:eastAsiaTheme="minorEastAsia"/>
          <w:lang w:val="ru-RU"/>
        </w:rPr>
        <w:t>.</w:t>
      </w:r>
    </w:p>
    <w:p w14:paraId="1AEB4D2C" w14:textId="551FAC09" w:rsidR="00C84FA1" w:rsidRPr="00851E3E" w:rsidRDefault="00C84FA1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И значение погрешности</w:t>
      </w:r>
    </w:p>
    <w:p w14:paraId="1A49C012" w14:textId="19E73158" w:rsidR="00C84FA1" w:rsidRPr="00851E3E" w:rsidRDefault="00C84FA1" w:rsidP="001929EC">
      <w:pPr>
        <w:pStyle w:val="NormalText"/>
        <w:rPr>
          <w:rFonts w:eastAsiaTheme="minorEastAsia"/>
          <w:lang w:val="ru-RU"/>
        </w:rPr>
      </w:pPr>
      <m:oMath>
        <m:r>
          <w:rPr>
            <w:rFonts w:ascii="Cambria Math" w:eastAsiaTheme="minorEastAsia" w:hAnsi="Cambria Math"/>
          </w:rPr>
          <m:t>E</m:t>
        </m:r>
        <m:r>
          <w:rPr>
            <w:rFonts w:ascii="Cambria Math" w:eastAsiaTheme="minorEastAsia" w:hAnsi="Cambria Math"/>
            <w:lang w:val="ru-RU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>h</m:t>
        </m:r>
        <m:r>
          <m:rPr>
            <m:sty m:val="p"/>
          </m:rPr>
          <w:rPr>
            <w:rFonts w:ascii="Cambria Math" w:hAnsi="Cambria Math"/>
            <w:lang w:val="ru-RU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lang w:val="ru-RU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ru-RU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  <w:lang w:val="ru-RU"/>
          </w:rPr>
          <m:t xml:space="preserve">+… </m:t>
        </m:r>
      </m:oMath>
      <w:r w:rsidR="00C25182" w:rsidRPr="00851E3E">
        <w:rPr>
          <w:rFonts w:eastAsiaTheme="minorEastAsia"/>
          <w:lang w:val="ru-RU"/>
        </w:rPr>
        <w:t>,</w:t>
      </w:r>
    </w:p>
    <w:p w14:paraId="555CAA26" w14:textId="6CA1186A" w:rsidR="00C25182" w:rsidRPr="00C25182" w:rsidRDefault="00C25182" w:rsidP="00825AF9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lang w:val="ru-RU"/>
        </w:rPr>
        <w:t xml:space="preserve"> – коэффициент при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i</m:t>
            </m:r>
          </m:sup>
        </m:sSup>
      </m:oMath>
      <w:r w:rsidRPr="00C25182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в формуле</w:t>
      </w:r>
      <w:r w:rsidRPr="00C25182">
        <w:rPr>
          <w:rFonts w:eastAsiaTheme="minorEastAsia"/>
          <w:lang w:val="ru-RU"/>
        </w:rPr>
        <w:t xml:space="preserve"> (2).</w:t>
      </w:r>
      <w:r w:rsidR="00825AF9">
        <w:rPr>
          <w:rFonts w:eastAsiaTheme="minorEastAsia"/>
          <w:lang w:val="ru-RU"/>
        </w:rPr>
        <w:t xml:space="preserve"> Можно заметить, что эти коэффициенты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/>
            <w:lang w:val="ru-RU"/>
          </w:rPr>
          <m:t>…</m:t>
        </m:r>
      </m:oMath>
      <w:r w:rsidR="00825AF9" w:rsidRPr="00825AF9">
        <w:rPr>
          <w:rFonts w:eastAsiaTheme="minorEastAsia"/>
          <w:lang w:val="ru-RU"/>
        </w:rPr>
        <w:t xml:space="preserve"> </w:t>
      </w:r>
      <w:r w:rsidR="00825AF9">
        <w:rPr>
          <w:rFonts w:eastAsiaTheme="minorEastAsia"/>
          <w:lang w:val="ru-RU"/>
        </w:rPr>
        <w:t xml:space="preserve">не зависят от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 w:rsidR="00825AF9">
        <w:rPr>
          <w:rFonts w:eastAsiaTheme="minorEastAsia"/>
          <w:lang w:val="ru-RU"/>
        </w:rPr>
        <w:t>.</w:t>
      </w:r>
    </w:p>
    <w:p w14:paraId="59096B9E" w14:textId="3AAA1835" w:rsidR="00C25182" w:rsidRDefault="00825AF9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Помним, что формула:</w:t>
      </w:r>
    </w:p>
    <w:p w14:paraId="2A6F83EB" w14:textId="079CED45" w:rsidR="00825AF9" w:rsidRPr="00825AF9" w:rsidRDefault="00825AF9" w:rsidP="001929EC">
      <w:pPr>
        <w:pStyle w:val="NormalText"/>
        <w:rPr>
          <w:rFonts w:eastAsiaTheme="minorEastAsia"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M≈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(h)</m:t>
          </m:r>
        </m:oMath>
      </m:oMathPara>
    </w:p>
    <w:p w14:paraId="2A472E8F" w14:textId="0603A2F2" w:rsidR="00825AF9" w:rsidRDefault="00825AF9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это </w:t>
      </w:r>
      <w:r w:rsidR="004169AE">
        <w:rPr>
          <w:rFonts w:eastAsiaTheme="minorEastAsia"/>
          <w:lang w:val="ru-RU"/>
        </w:rPr>
        <w:t xml:space="preserve">аппроксимация первой производной первого порядка точности в точках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+h</m:t>
        </m:r>
      </m:oMath>
      <w:r w:rsidR="004169AE">
        <w:rPr>
          <w:rFonts w:eastAsiaTheme="minorEastAsia"/>
          <w:lang w:val="ru-RU"/>
        </w:rPr>
        <w:t xml:space="preserve">. Пусть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/>
            <w:lang w:val="ru-RU"/>
          </w:rPr>
          <m:t>≠0</m:t>
        </m:r>
      </m:oMath>
      <w:r w:rsidR="004169AE" w:rsidRPr="00002790">
        <w:rPr>
          <w:rFonts w:eastAsiaTheme="minorEastAsia"/>
          <w:lang w:val="ru-RU"/>
        </w:rPr>
        <w:t xml:space="preserve">. </w:t>
      </w:r>
      <w:r w:rsidR="004169AE">
        <w:rPr>
          <w:rFonts w:eastAsiaTheme="minorEastAsia"/>
          <w:lang w:val="ru-RU"/>
        </w:rPr>
        <w:t xml:space="preserve">Тогда чтобы улучшить аппроксимацию </w:t>
      </w:r>
      <m:oMath>
        <m:r>
          <w:rPr>
            <w:rFonts w:ascii="Cambria Math" w:eastAsiaTheme="minorEastAsia" w:hAnsi="Cambria Math"/>
            <w:lang w:val="ru-RU"/>
          </w:rPr>
          <m:t>M</m:t>
        </m:r>
      </m:oMath>
      <w:r w:rsidR="00002790">
        <w:rPr>
          <w:rFonts w:eastAsiaTheme="minorEastAsia"/>
          <w:lang w:val="ru-RU"/>
        </w:rPr>
        <w:t xml:space="preserve"> </w:t>
      </w:r>
      <w:r w:rsidR="00002790">
        <w:rPr>
          <w:rFonts w:eastAsiaTheme="minorEastAsia"/>
          <w:lang w:val="ru-RU"/>
        </w:rPr>
        <w:lastRenderedPageBreak/>
        <w:t xml:space="preserve">попробуем исключить член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>h</m:t>
        </m:r>
      </m:oMath>
      <w:r w:rsidR="00002790" w:rsidRPr="00002790">
        <w:rPr>
          <w:rFonts w:eastAsiaTheme="minorEastAsia"/>
          <w:lang w:val="ru-RU"/>
        </w:rPr>
        <w:t xml:space="preserve"> </w:t>
      </w:r>
      <w:r w:rsidR="00002790">
        <w:rPr>
          <w:rFonts w:eastAsiaTheme="minorEastAsia"/>
          <w:lang w:val="ru-RU"/>
        </w:rPr>
        <w:t xml:space="preserve">из ошибки. Для этого запишем (3) в других точках, пусть это будут точки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h</m:t>
            </m:r>
          </m:num>
          <m:den>
            <m:r>
              <w:rPr>
                <w:rFonts w:ascii="Cambria Math" w:eastAsiaTheme="minorEastAsia" w:hAnsi="Cambria Math"/>
                <w:lang w:val="ru-RU"/>
              </w:rPr>
              <m:t>2</m:t>
            </m:r>
          </m:den>
        </m:f>
      </m:oMath>
      <w:r w:rsidR="00002790">
        <w:rPr>
          <w:rFonts w:eastAsiaTheme="minorEastAsia"/>
          <w:lang w:val="ru-RU"/>
        </w:rPr>
        <w:t>:</w:t>
      </w:r>
    </w:p>
    <w:p w14:paraId="548EC7B9" w14:textId="17C0109E" w:rsidR="00002790" w:rsidRPr="00002790" w:rsidRDefault="0055586C" w:rsidP="001929EC">
      <w:pPr>
        <w:pStyle w:val="NormalText"/>
        <w:rPr>
          <w:rFonts w:eastAsiaTheme="minorEastAsia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lang w:val="ru-RU"/>
                </w:rPr>
                <m:t>M=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1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3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8</m:t>
                  </m:r>
                </m:den>
              </m:f>
              <m:r>
                <w:rPr>
                  <w:rFonts w:ascii="Cambria Math" w:eastAsiaTheme="minorEastAsia" w:hAnsi="Cambria Math"/>
                  <w:lang w:val="ru-RU"/>
                </w:rPr>
                <m:t>+…#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4</m:t>
                  </m:r>
                </m:e>
              </m:d>
            </m:e>
          </m:eqArr>
        </m:oMath>
      </m:oMathPara>
    </w:p>
    <w:p w14:paraId="4D66ABD3" w14:textId="1FDF2720" w:rsidR="00002790" w:rsidRDefault="00002790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О</w:t>
      </w:r>
      <w:r w:rsidRPr="00002790">
        <w:rPr>
          <w:rFonts w:eastAsiaTheme="minorEastAsia"/>
          <w:lang w:val="ru-RU"/>
        </w:rPr>
        <w:t>бъедини</w:t>
      </w:r>
      <w:r>
        <w:rPr>
          <w:rFonts w:eastAsiaTheme="minorEastAsia"/>
          <w:lang w:val="ru-RU"/>
        </w:rPr>
        <w:t>м</w:t>
      </w:r>
      <w:r w:rsidRPr="00002790">
        <w:rPr>
          <w:rFonts w:eastAsiaTheme="minorEastAsia"/>
          <w:lang w:val="ru-RU"/>
        </w:rPr>
        <w:t xml:space="preserve"> (3) с (4) так, чтобы член </w:t>
      </w:r>
      <w:r>
        <w:rPr>
          <w:rFonts w:eastAsiaTheme="minorEastAsia"/>
        </w:rPr>
        <w:t>c</w:t>
      </w:r>
      <w:r w:rsidRPr="00002790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 w:rsidRPr="00002790">
        <w:rPr>
          <w:rFonts w:eastAsiaTheme="minorEastAsia"/>
          <w:lang w:val="ru-RU"/>
        </w:rPr>
        <w:t xml:space="preserve"> в ошибке исчез. Действительно, вычитая друг из друга следующие уравнения:</w:t>
      </w:r>
    </w:p>
    <w:p w14:paraId="4EECAB87" w14:textId="33837BA0" w:rsidR="00002790" w:rsidRPr="00525DAD" w:rsidRDefault="0055586C" w:rsidP="001929EC">
      <w:pPr>
        <w:pStyle w:val="NormalText"/>
        <w:rPr>
          <w:rFonts w:eastAsiaTheme="minorEastAsia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ru-RU"/>
                      </w:rPr>
                      <m:t>M=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ru-RU"/>
                              </w:rPr>
                              <m:t>h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ru-RU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1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2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ru-RU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3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ru-RU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8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ru-RU"/>
                      </w:rPr>
                      <m:t>+…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ru-RU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ru-RU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h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ru-RU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hAnsi="Cambria Math"/>
                            <w:lang w:val="ru-RU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ru-RU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ru-RU"/>
                          </w:rPr>
                          <m:t>3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hAnsi="Cambria Math"/>
                            <w:lang w:val="ru-RU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ru-RU"/>
                      </w:rPr>
                      <m:t xml:space="preserve">+… </m:t>
                    </m:r>
                  </m:e>
                </m:mr>
              </m:m>
            </m:e>
          </m:d>
        </m:oMath>
      </m:oMathPara>
    </w:p>
    <w:p w14:paraId="1BD374CA" w14:textId="03CD31D9" w:rsidR="00D9692C" w:rsidRDefault="00525DAD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Получаем</w:t>
      </w:r>
      <w:r w:rsidR="00D9692C">
        <w:rPr>
          <w:rFonts w:eastAsiaTheme="minorEastAsia"/>
          <w:lang w:val="ru-RU"/>
        </w:rPr>
        <w:t>:</w:t>
      </w:r>
    </w:p>
    <w:p w14:paraId="562A8AE8" w14:textId="1A342D6C" w:rsidR="00525DAD" w:rsidRDefault="00525DAD" w:rsidP="001929EC">
      <w:pPr>
        <w:pStyle w:val="NormalText"/>
        <w:rPr>
          <w:rFonts w:eastAsiaTheme="minorEastAsia"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M=2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ru-RU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h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3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3</m:t>
                  </m:r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4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+…</m:t>
          </m:r>
        </m:oMath>
      </m:oMathPara>
    </w:p>
    <w:p w14:paraId="18732A29" w14:textId="377385A2" w:rsidR="003A7270" w:rsidRPr="003A7270" w:rsidRDefault="003A7270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Обозначим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</m:d>
        <m:r>
          <w:rPr>
            <w:rFonts w:ascii="Cambria Math" w:eastAsiaTheme="minorEastAsia" w:hAnsi="Cambria Math"/>
            <w:lang w:val="ru-RU"/>
          </w:rPr>
          <m:t>=2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ru-RU"/>
                  </w:rPr>
                  <m:t>h</m:t>
                </m:r>
              </m:num>
              <m:den>
                <m:r>
                  <w:rPr>
                    <w:rFonts w:ascii="Cambria Math" w:eastAsiaTheme="minorEastAsia" w:hAnsi="Cambria Math"/>
                    <w:lang w:val="ru-RU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>(h)</m:t>
        </m:r>
      </m:oMath>
      <w:r>
        <w:rPr>
          <w:rFonts w:eastAsiaTheme="minorEastAsia"/>
          <w:lang w:val="ru-RU"/>
        </w:rPr>
        <w:t>.</w:t>
      </w:r>
    </w:p>
    <w:p w14:paraId="49406FC2" w14:textId="65DA584A" w:rsidR="003A7270" w:rsidRDefault="003A7270" w:rsidP="003A7270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Получаем </w:t>
      </w:r>
      <m:oMath>
        <m:r>
          <w:rPr>
            <w:rFonts w:ascii="Cambria Math" w:eastAsiaTheme="minorEastAsia" w:hAnsi="Cambria Math"/>
            <w:lang w:val="ru-RU"/>
          </w:rPr>
          <m:t>M-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</m:d>
        <m:r>
          <w:rPr>
            <w:rFonts w:ascii="Cambria Math" w:eastAsiaTheme="minorEastAsia" w:hAnsi="Cambria Math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lang w:val="ru-RU"/>
              </w:rPr>
            </m:ctrlPr>
          </m:naryPr>
          <m:sub>
            <m:r>
              <w:rPr>
                <w:rFonts w:ascii="Cambria Math" w:eastAsiaTheme="minorEastAsia" w:hAnsi="Cambria Math"/>
                <w:lang w:val="ru-RU"/>
              </w:rPr>
              <m:t>i=2</m:t>
            </m:r>
          </m:sub>
          <m:sup>
            <m:r>
              <w:rPr>
                <w:rFonts w:ascii="Cambria Math" w:eastAsiaTheme="minorEastAsia" w:hAnsi="Cambria Math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i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i-1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  <w:lang w:val="ru-RU"/>
                  </w:rPr>
                  <m:t>-1</m:t>
                </m:r>
              </m:e>
            </m:d>
          </m:e>
        </m:nary>
        <m:r>
          <w:rPr>
            <w:rFonts w:ascii="Cambria Math" w:eastAsiaTheme="minorEastAsia" w:hAnsi="Cambria Math"/>
            <w:lang w:val="ru-RU"/>
          </w:rPr>
          <m:t>.</m:t>
        </m:r>
      </m:oMath>
    </w:p>
    <w:p w14:paraId="6E0764BB" w14:textId="6E91FDA1" w:rsidR="003A7270" w:rsidRPr="003A7270" w:rsidRDefault="003A7270" w:rsidP="003A7270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Следовательно</w:t>
      </w:r>
      <w:r w:rsidR="00E76723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(h)</m:t>
        </m:r>
      </m:oMath>
      <w:r>
        <w:rPr>
          <w:rFonts w:eastAsiaTheme="minorEastAsia"/>
          <w:lang w:val="ru-RU"/>
        </w:rPr>
        <w:t xml:space="preserve"> это уже </w:t>
      </w:r>
      <w:r w:rsidR="00E76723">
        <w:rPr>
          <w:rFonts w:eastAsiaTheme="minorEastAsia"/>
          <w:lang w:val="ru-RU"/>
        </w:rPr>
        <w:t>аппроксимация производной второго порядка точности.</w:t>
      </w:r>
    </w:p>
    <w:p w14:paraId="64BFBCF0" w14:textId="1041AC69" w:rsidR="00D9692C" w:rsidRDefault="00E76723" w:rsidP="001929EC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Запишем итоговую формулу аппроксимаци</w:t>
      </w:r>
      <w:r w:rsidR="00BC0415">
        <w:rPr>
          <w:rFonts w:eastAsiaTheme="minorEastAsia"/>
          <w:lang w:val="ru-RU"/>
        </w:rPr>
        <w:t>и</w:t>
      </w:r>
      <w:r>
        <w:rPr>
          <w:rFonts w:eastAsiaTheme="minorEastAsia"/>
          <w:lang w:val="ru-RU"/>
        </w:rPr>
        <w:t>:</w:t>
      </w:r>
    </w:p>
    <w:p w14:paraId="7B4E0A92" w14:textId="38ABC1C2" w:rsidR="008D54CC" w:rsidRPr="008D54CC" w:rsidRDefault="0055586C" w:rsidP="001929EC">
      <w:pPr>
        <w:pStyle w:val="NormalText"/>
        <w:rPr>
          <w:rFonts w:eastAsiaTheme="minorEastAsia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ru-RU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ru-RU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ru-RU"/>
            </w:rPr>
            <m:t>=2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</m:den>
              </m:f>
            </m:e>
          </m:d>
          <m:r>
            <w:rPr>
              <w:rFonts w:ascii="Cambria Math" w:eastAsiaTheme="minorEastAsia" w:hAnsi="Cambria Math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+h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h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-</m:t>
          </m:r>
        </m:oMath>
      </m:oMathPara>
    </w:p>
    <w:p w14:paraId="07F7F177" w14:textId="37F477FC" w:rsidR="008D54CC" w:rsidRPr="0058168E" w:rsidRDefault="0055586C" w:rsidP="00974917">
      <w:pPr>
        <w:pStyle w:val="NormalText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-K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3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-&amp;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7</m:t>
                      </m:r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8</m:t>
                  </m:r>
                </m:den>
              </m:f>
              <m:r>
                <w:rPr>
                  <w:rFonts w:ascii="Cambria Math" w:eastAsiaTheme="minorEastAsia" w:hAnsi="Cambria Math"/>
                </w:rPr>
                <m:t>-…</m:t>
              </m:r>
            </m:e>
          </m:eqArr>
        </m:oMath>
      </m:oMathPara>
    </w:p>
    <w:p w14:paraId="303FF65E" w14:textId="37749972" w:rsidR="0058168E" w:rsidRDefault="0058168E" w:rsidP="0097491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После преобразований получим:</w:t>
      </w:r>
    </w:p>
    <w:p w14:paraId="654AC874" w14:textId="76662561" w:rsidR="0058168E" w:rsidRPr="0058168E" w:rsidRDefault="0055586C" w:rsidP="0058168E">
      <w:pPr>
        <w:pStyle w:val="NormalText"/>
        <w:rPr>
          <w:rFonts w:eastAsiaTheme="minorEastAsia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-3</m:t>
                  </m:r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+4</m:t>
                  </m:r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+h</m:t>
                      </m:r>
                    </m:e>
                  </m:d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>+O(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  <m:r>
                <w:rPr>
                  <w:rFonts w:ascii="Cambria Math" w:eastAsiaTheme="minorEastAsia" w:hAnsi="Cambria Math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</m:t>
                  </m:r>
                </m:e>
              </m:d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e>
          </m:eqArr>
        </m:oMath>
      </m:oMathPara>
    </w:p>
    <w:p w14:paraId="4C28539F" w14:textId="1A19C70E" w:rsidR="00744DD1" w:rsidRPr="00744DD1" w:rsidRDefault="00744DD1" w:rsidP="0097491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Таким образом, мы получили формулу численного дифференцирования второго порядка точности из формулы численного дифференцирования первого порядка, используя экстраполяцию Ричардсона. Причем, как было </w:t>
      </w:r>
      <w:r>
        <w:rPr>
          <w:rFonts w:eastAsiaTheme="minorEastAsia"/>
          <w:lang w:val="ru-RU"/>
        </w:rPr>
        <w:lastRenderedPageBreak/>
        <w:t xml:space="preserve">отмечено выше, коэффициенты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,…,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n</m:t>
            </m:r>
          </m:sub>
        </m:sSub>
      </m:oMath>
      <w:r w:rsidRPr="00744DD1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зависят от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>
        <w:rPr>
          <w:rFonts w:eastAsiaTheme="minorEastAsia"/>
          <w:lang w:val="ru-RU"/>
        </w:rPr>
        <w:t xml:space="preserve">, что дает нам право использовать экстраполяцию </w:t>
      </w:r>
      <w:r w:rsidR="003C4132">
        <w:rPr>
          <w:rFonts w:eastAsiaTheme="minorEastAsia"/>
          <w:lang w:val="ru-RU"/>
        </w:rPr>
        <w:t>Ричардсона, даже не зная точный вид остаточного члена.</w:t>
      </w:r>
    </w:p>
    <w:p w14:paraId="1E3C51D0" w14:textId="1D89D7CB" w:rsidR="00974917" w:rsidRDefault="008D54CC" w:rsidP="0097491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</w:t>
      </w:r>
      <w:r w:rsidR="00974917">
        <w:rPr>
          <w:rFonts w:eastAsiaTheme="minorEastAsia"/>
          <w:lang w:val="ru-RU"/>
        </w:rPr>
        <w:t>пробуем получить формулу (5) другими способами.</w:t>
      </w:r>
    </w:p>
    <w:p w14:paraId="71BBE2BC" w14:textId="23037E0A" w:rsidR="00974917" w:rsidRPr="00354D44" w:rsidRDefault="0058168E" w:rsidP="0097491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Для этого в</w:t>
      </w:r>
      <w:r w:rsidR="00974917">
        <w:rPr>
          <w:rFonts w:eastAsiaTheme="minorEastAsia"/>
          <w:lang w:val="ru-RU"/>
        </w:rPr>
        <w:t>оспользуемся интерполяци</w:t>
      </w:r>
      <w:r>
        <w:rPr>
          <w:rFonts w:eastAsiaTheme="minorEastAsia"/>
          <w:lang w:val="ru-RU"/>
        </w:rPr>
        <w:t>онным многочленом</w:t>
      </w:r>
      <w:r w:rsidR="00974917">
        <w:rPr>
          <w:rFonts w:eastAsiaTheme="minorEastAsia"/>
          <w:lang w:val="ru-RU"/>
        </w:rPr>
        <w:t xml:space="preserve"> Лагранжа</w:t>
      </w:r>
      <w:r>
        <w:rPr>
          <w:rFonts w:eastAsiaTheme="minorEastAsia"/>
          <w:lang w:val="ru-RU"/>
        </w:rPr>
        <w:t>,</w:t>
      </w:r>
      <w:r w:rsidR="00573C28">
        <w:rPr>
          <w:rFonts w:eastAsiaTheme="minorEastAsia"/>
          <w:lang w:val="ru-RU"/>
        </w:rPr>
        <w:t xml:space="preserve"> используя</w:t>
      </w:r>
      <w:r>
        <w:rPr>
          <w:rFonts w:eastAsiaTheme="minorEastAsia"/>
          <w:lang w:val="ru-RU"/>
        </w:rPr>
        <w:t xml:space="preserve"> значения фу</w:t>
      </w:r>
      <w:r w:rsidR="00573C28">
        <w:rPr>
          <w:rFonts w:eastAsiaTheme="minorEastAsia"/>
          <w:lang w:val="ru-RU"/>
        </w:rPr>
        <w:t>нкции</w:t>
      </w:r>
      <w:r w:rsidR="00974917">
        <w:rPr>
          <w:rFonts w:eastAsiaTheme="minorEastAsia"/>
          <w:lang w:val="ru-RU"/>
        </w:rPr>
        <w:t xml:space="preserve"> в </w:t>
      </w:r>
      <w:r w:rsidR="00573C28">
        <w:rPr>
          <w:rFonts w:eastAsiaTheme="minorEastAsia"/>
          <w:lang w:val="ru-RU"/>
        </w:rPr>
        <w:t>трех узлах</w:t>
      </w:r>
      <w:r w:rsidR="00974917"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h</m:t>
            </m:r>
          </m:num>
          <m:den>
            <m:r>
              <w:rPr>
                <w:rFonts w:ascii="Cambria Math" w:hAnsi="Cambria Math"/>
                <w:lang w:val="ru-RU"/>
              </w:rPr>
              <m:t>2</m:t>
            </m:r>
          </m:den>
        </m:f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  <w:lang w:val="ru-RU"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  <w:lang w:val="ru-RU"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+h</m:t>
        </m:r>
      </m:oMath>
      <w:r w:rsidR="000A04A0">
        <w:rPr>
          <w:rFonts w:eastAsiaTheme="minorEastAsia"/>
          <w:lang w:val="ru-RU"/>
        </w:rPr>
        <w:t>.</w:t>
      </w:r>
      <w:r w:rsidR="00354D44" w:rsidRPr="00354D44">
        <w:rPr>
          <w:rFonts w:eastAsiaTheme="minorEastAsia"/>
          <w:lang w:val="ru-RU"/>
        </w:rPr>
        <w:t xml:space="preserve"> </w:t>
      </w:r>
      <w:r w:rsidR="00354D44">
        <w:rPr>
          <w:rFonts w:eastAsiaTheme="minorEastAsia"/>
          <w:lang w:val="ru-RU"/>
        </w:rPr>
        <w:t>Данный метод называется методом дифференцирования многочлена Лагранжа.</w:t>
      </w:r>
    </w:p>
    <w:p w14:paraId="335333CB" w14:textId="49756AA4" w:rsidR="00354D44" w:rsidRPr="00233C60" w:rsidRDefault="0055586C" w:rsidP="00354D44">
      <w:pPr>
        <w:pStyle w:val="NormalText"/>
        <w:rPr>
          <w:rFonts w:eastAsiaTheme="minorEastAsia"/>
          <w:i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/>
                <w:lang w:val="ru-RU"/>
              </w:rPr>
              <m:t>=L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x</m:t>
            </m:r>
          </m:e>
        </m:d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'''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ξ</m:t>
                </m:r>
              </m:e>
            </m:d>
          </m:num>
          <m:den>
            <m:r>
              <w:rPr>
                <w:rFonts w:ascii="Cambria Math" w:hAnsi="Cambria Math"/>
                <w:lang w:val="ru-RU"/>
              </w:rPr>
              <m:t>3!</m:t>
            </m:r>
          </m:den>
        </m:f>
        <m:nary>
          <m:naryPr>
            <m:chr m:val="∏"/>
            <m:limLoc m:val="undOvr"/>
            <m:ctrlPr>
              <w:rPr>
                <w:rFonts w:ascii="Cambria Math" w:hAnsi="Cambria Math"/>
                <w:i/>
                <w:lang w:val="ru-RU"/>
              </w:rPr>
            </m:ctrlPr>
          </m:naryPr>
          <m:sub>
            <m:r>
              <w:rPr>
                <w:rFonts w:ascii="Cambria Math" w:hAnsi="Cambria Math"/>
                <w:lang w:val="ru-RU"/>
              </w:rPr>
              <m:t>i=1</m:t>
            </m:r>
          </m:sub>
          <m:sup>
            <m:r>
              <w:rPr>
                <w:rFonts w:ascii="Cambria Math" w:hAnsi="Cambria Math"/>
                <w:lang w:val="ru-RU"/>
              </w:rPr>
              <m:t>3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  <w:lang w:val="ru-RU"/>
              </w:rPr>
              <m:t>=f</m:t>
            </m:r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</m:e>
            </m:d>
            <m:f>
              <m:fPr>
                <m:ctrlPr>
                  <w:rPr>
                    <w:rFonts w:ascii="Cambria Math" w:hAnsi="Cambria Math"/>
                    <w:i/>
                    <w:lang w:val="ru-RU"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-h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den>
                    </m:f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(x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-h)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ru-RU"/>
                          </w:rPr>
                          <m:t>-x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den>
                    </m:f>
                  </m:e>
                </m:d>
              </m:den>
            </m:f>
            <m:r>
              <w:rPr>
                <w:rFonts w:ascii="Cambria Math" w:hAnsi="Cambria Math"/>
                <w:lang w:val="ru-RU"/>
              </w:rPr>
              <m:t>+f</m:t>
            </m:r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den>
                </m:f>
              </m:e>
            </m:d>
            <m:f>
              <m:fPr>
                <m:ctrlPr>
                  <w:rPr>
                    <w:rFonts w:ascii="Cambria Math" w:hAnsi="Cambria Math"/>
                    <w:i/>
                    <w:lang w:val="ru-RU"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ru-RU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)(x-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-h)</m:t>
                </m:r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-h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0</m:t>
                        </m:r>
                      </m:sub>
                    </m:sSub>
                  </m:e>
                </m:d>
              </m:den>
            </m:f>
          </m:e>
        </m:nary>
        <m:r>
          <w:rPr>
            <w:rFonts w:ascii="Cambria Math" w:hAnsi="Cambria Math"/>
            <w:lang w:val="ru-RU"/>
          </w:rPr>
          <m:t>+f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w:rPr>
                <w:rFonts w:ascii="Cambria Math" w:hAnsi="Cambria Math"/>
                <w:lang w:val="ru-RU"/>
              </w:rPr>
              <m:t>+h</m:t>
            </m:r>
          </m:e>
        </m:d>
        <m:f>
          <m:fPr>
            <m:ctrlPr>
              <w:rPr>
                <w:rFonts w:ascii="Cambria Math" w:hAnsi="Cambria Math"/>
                <w:i/>
                <w:lang w:val="ru-RU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+h-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>+h-x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den>
                </m:f>
              </m:e>
            </m:d>
          </m:den>
        </m:f>
        <m:r>
          <w:rPr>
            <w:rFonts w:ascii="Cambria Math" w:eastAsiaTheme="minorEastAsia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/>
                    <w:lang w:val="ru-RU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'''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ξ</m:t>
                </m:r>
              </m:e>
            </m:d>
          </m:num>
          <m:den>
            <m:r>
              <w:rPr>
                <w:rFonts w:ascii="Cambria Math" w:hAnsi="Cambria Math"/>
                <w:lang w:val="ru-RU"/>
              </w:rPr>
              <m:t>3!</m:t>
            </m:r>
          </m:den>
        </m:f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w:rPr>
                <w:rFonts w:ascii="Cambria Math" w:hAnsi="Cambria Math"/>
                <w:lang w:val="ru-RU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w:rPr>
                <w:rFonts w:ascii="Cambria Math" w:hAnsi="Cambria Math"/>
                <w:lang w:val="ru-RU"/>
              </w:rPr>
              <m:t>-h</m:t>
            </m:r>
          </m:e>
        </m:d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w:rPr>
                <w:rFonts w:ascii="Cambria Math" w:hAnsi="Cambria Math"/>
                <w:lang w:val="ru-RU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ru-RU"/>
                  </w:rPr>
                </m:ctrlPr>
              </m:fPr>
              <m:num>
                <m:r>
                  <w:rPr>
                    <w:rFonts w:ascii="Cambria Math" w:hAnsi="Cambria Math"/>
                    <w:lang w:val="ru-RU"/>
                  </w:rPr>
                  <m:t>h</m:t>
                </m:r>
              </m:num>
              <m:den>
                <m:r>
                  <w:rPr>
                    <w:rFonts w:ascii="Cambria Math" w:hAnsi="Cambria Math"/>
                    <w:lang w:val="ru-RU"/>
                  </w:rPr>
                  <m:t>2</m:t>
                </m:r>
              </m:den>
            </m:f>
          </m:e>
        </m:d>
      </m:oMath>
      <w:r w:rsidR="00354D44" w:rsidRPr="00354D44">
        <w:rPr>
          <w:rFonts w:eastAsiaTheme="minorEastAsia"/>
          <w:i/>
          <w:lang w:val="ru-RU"/>
        </w:rPr>
        <w:t>.</w:t>
      </w:r>
    </w:p>
    <w:p w14:paraId="3EEAE93E" w14:textId="0ABD6229" w:rsidR="00DB2DD5" w:rsidRDefault="00233C60" w:rsidP="000A04A0">
      <w:pPr>
        <w:pStyle w:val="NormalText"/>
        <w:rPr>
          <w:rFonts w:eastAsiaTheme="minorEastAsia"/>
        </w:rPr>
      </w:pPr>
      <w:r>
        <w:rPr>
          <w:rFonts w:eastAsiaTheme="minorEastAsia"/>
          <w:lang w:val="ru-RU"/>
        </w:rPr>
        <w:t>Продифференцируем полученную функцию</w:t>
      </w:r>
      <w:r>
        <w:rPr>
          <w:rFonts w:eastAsiaTheme="minorEastAsia"/>
        </w:rPr>
        <w:t>:</w:t>
      </w:r>
    </w:p>
    <w:p w14:paraId="1E6B7AB1" w14:textId="695A53BB" w:rsidR="00233C60" w:rsidRPr="004659A6" w:rsidRDefault="0055586C" w:rsidP="000A04A0">
      <w:pPr>
        <w:pStyle w:val="NormalText"/>
        <w:rPr>
          <w:rFonts w:eastAsiaTheme="minorEastAsia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ru-RU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</m:e>
          </m:d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2x-2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den>
          </m:f>
          <m:r>
            <w:rPr>
              <w:rFonts w:ascii="Cambria Math" w:hAnsi="Cambria Math"/>
              <w:lang w:val="ru-RU"/>
            </w:rPr>
            <m:t>+f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+h</m:t>
              </m:r>
            </m:e>
          </m:d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2x-2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den>
          </m:f>
          <m:r>
            <w:rPr>
              <w:rFonts w:ascii="Cambria Math" w:hAnsi="Cambria Math"/>
              <w:lang w:val="ru-RU"/>
            </w:rPr>
            <m:t>-f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2x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-h</m:t>
                  </m:r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den>
          </m:f>
          <m:r>
            <w:rPr>
              <w:rFonts w:ascii="Cambria Math" w:hAnsi="Cambria Math"/>
              <w:lang w:val="ru-RU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'''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3!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-3</m:t>
              </m:r>
              <m:r>
                <w:rPr>
                  <w:rFonts w:ascii="Cambria Math" w:hAnsi="Cambria Math"/>
                </w:rPr>
                <m:t>hx</m:t>
              </m:r>
              <m:r>
                <w:rPr>
                  <w:rFonts w:ascii="Cambria Math" w:hAnsi="Cambria Math"/>
                  <w:lang w:val="ru-RU"/>
                </w:rPr>
                <m:t>+3</m:t>
              </m:r>
              <m:r>
                <w:rPr>
                  <w:rFonts w:ascii="Cambria Math" w:hAnsi="Cambria Math"/>
                  <w:lang w:val="ru-RU"/>
                </w:rPr>
                <m:t>h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+3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-6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x+3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bSup>
            </m:e>
          </m:d>
        </m:oMath>
      </m:oMathPara>
    </w:p>
    <w:p w14:paraId="494B22DF" w14:textId="60D33B6D" w:rsidR="004659A6" w:rsidRPr="00E20C30" w:rsidRDefault="004659A6" w:rsidP="000A04A0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Найдем эту производную в точке</w:t>
      </w:r>
      <w:r w:rsidR="00E20C30"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:</m:t>
        </m:r>
      </m:oMath>
    </w:p>
    <w:p w14:paraId="229BA1BC" w14:textId="22734AD5" w:rsidR="00E20C30" w:rsidRPr="00E20C30" w:rsidRDefault="0055586C" w:rsidP="000A04A0">
      <w:pPr>
        <w:pStyle w:val="NormalText"/>
        <w:rPr>
          <w:rFonts w:eastAsiaTheme="minorEastAsia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-3</m:t>
                  </m:r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>+4f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+h</m:t>
                      </m:r>
                    </m:e>
                  </m:d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'''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12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d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e>
          </m:eqArr>
        </m:oMath>
      </m:oMathPara>
    </w:p>
    <w:p w14:paraId="06D02F2D" w14:textId="69F631EF" w:rsidR="00E20C30" w:rsidRDefault="00E20C30" w:rsidP="000A04A0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Таким образом, мы получили </w:t>
      </w:r>
      <w:r w:rsidR="00AF366A">
        <w:rPr>
          <w:rFonts w:eastAsiaTheme="minorEastAsia"/>
          <w:lang w:val="ru-RU"/>
        </w:rPr>
        <w:t xml:space="preserve">аппроксимирующую </w:t>
      </w:r>
      <w:r>
        <w:rPr>
          <w:rFonts w:eastAsiaTheme="minorEastAsia"/>
          <w:lang w:val="ru-RU"/>
        </w:rPr>
        <w:t xml:space="preserve">формулу </w:t>
      </w:r>
      <w:r w:rsidR="00AF366A">
        <w:rPr>
          <w:rFonts w:eastAsiaTheme="minorEastAsia"/>
          <w:lang w:val="ru-RU"/>
        </w:rPr>
        <w:t xml:space="preserve">для производной, </w:t>
      </w:r>
      <w:r>
        <w:rPr>
          <w:rFonts w:eastAsiaTheme="minorEastAsia"/>
          <w:lang w:val="ru-RU"/>
        </w:rPr>
        <w:t>близкую к формуле (5)</w:t>
      </w:r>
      <w:r w:rsidR="00AF366A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также со вторым порядком точности</w:t>
      </w:r>
      <w:r w:rsidR="00AF366A">
        <w:rPr>
          <w:rFonts w:eastAsiaTheme="minorEastAsia"/>
          <w:lang w:val="ru-RU"/>
        </w:rPr>
        <w:t>, используя метод</w:t>
      </w:r>
      <w:r w:rsidR="00AF366A" w:rsidRPr="00AF366A">
        <w:rPr>
          <w:rFonts w:eastAsiaTheme="minorEastAsia"/>
          <w:lang w:val="ru-RU"/>
        </w:rPr>
        <w:t xml:space="preserve"> </w:t>
      </w:r>
      <w:r w:rsidR="00AF366A">
        <w:rPr>
          <w:rFonts w:eastAsiaTheme="minorEastAsia"/>
          <w:lang w:val="ru-RU"/>
        </w:rPr>
        <w:t>дифференцирования многочлена Лагранжа</w:t>
      </w:r>
      <w:r>
        <w:rPr>
          <w:rFonts w:eastAsiaTheme="minorEastAsia"/>
          <w:lang w:val="ru-RU"/>
        </w:rPr>
        <w:t>.</w:t>
      </w:r>
    </w:p>
    <w:p w14:paraId="24E69377" w14:textId="1F3BD00D" w:rsidR="003C4132" w:rsidRDefault="003C4132" w:rsidP="000A04A0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Вывели формулу для экстраполяции Ричардсона, используя разложение функций в ряд Тейлора и с помощью всех этих методов пришли к формуле численного дифференцирования с более высокой степенью точности.</w:t>
      </w:r>
    </w:p>
    <w:p w14:paraId="255B0B67" w14:textId="6EFCAC11" w:rsidR="005D6AB2" w:rsidRPr="003C4132" w:rsidRDefault="005D6AB2" w:rsidP="000C7456">
      <w:pPr>
        <w:pStyle w:val="SubHeaderText"/>
      </w:pPr>
      <w:bookmarkStart w:id="5" w:name="_Toc68447065"/>
      <w:r>
        <w:t xml:space="preserve">Реализация функции </w:t>
      </w:r>
      <w:r>
        <w:rPr>
          <w:lang w:val="en-US"/>
        </w:rPr>
        <w:t>diff</w:t>
      </w:r>
      <w:r w:rsidRPr="003C4132">
        <w:t>1</w:t>
      </w:r>
      <w:bookmarkEnd w:id="5"/>
    </w:p>
    <w:p w14:paraId="6E62006F" w14:textId="5F403408" w:rsidR="005D6AB2" w:rsidRDefault="00CF52C8" w:rsidP="005D6AB2">
      <w:pPr>
        <w:pStyle w:val="NormalText"/>
        <w:rPr>
          <w:lang w:val="ru-RU"/>
        </w:rPr>
      </w:pPr>
      <w:r>
        <w:rPr>
          <w:lang w:val="ru-RU"/>
        </w:rPr>
        <w:t xml:space="preserve">Для начала реализуем код для функции </w:t>
      </w:r>
      <m:oMath>
        <m:r>
          <w:rPr>
            <w:rFonts w:ascii="Cambria Math" w:hAnsi="Cambria Math"/>
            <w:lang w:val="ru-RU"/>
          </w:rPr>
          <m:t>g</m:t>
        </m:r>
      </m:oMath>
      <w:r>
        <w:rPr>
          <w:lang w:val="ru-RU"/>
        </w:rPr>
        <w:t>, которая задана нам по условию:</w:t>
      </w:r>
    </w:p>
    <w:p w14:paraId="43DA93FA" w14:textId="77777777" w:rsidR="00946955" w:rsidRPr="001C0FC3" w:rsidRDefault="00946955" w:rsidP="00946955">
      <w:pPr>
        <w:pStyle w:val="NormalTex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sin⁡</m:t>
          </m:r>
          <m:r>
            <w:rPr>
              <w:rFonts w:ascii="Cambria Math" w:hAnsi="Cambria Math"/>
            </w:rPr>
            <m:t>(x)</m:t>
          </m:r>
        </m:oMath>
      </m:oMathPara>
    </w:p>
    <w:p w14:paraId="017D507F" w14:textId="39D2EF26" w:rsidR="00CF52C8" w:rsidRDefault="00CF52C8" w:rsidP="005D6AB2">
      <w:pPr>
        <w:pStyle w:val="NormalText"/>
        <w:rPr>
          <w:lang w:val="ru-RU"/>
        </w:rPr>
      </w:pPr>
      <w:r>
        <w:rPr>
          <w:lang w:val="ru-RU"/>
        </w:rPr>
        <w:t xml:space="preserve">Код для нее на </w:t>
      </w:r>
      <w:r>
        <w:t>Python</w:t>
      </w:r>
      <w:r w:rsidRPr="00CF52C8">
        <w:rPr>
          <w:lang w:val="ru-RU"/>
        </w:rPr>
        <w:t xml:space="preserve"> </w:t>
      </w:r>
      <w:r w:rsidR="002A4A55">
        <w:rPr>
          <w:lang w:val="ru-RU"/>
        </w:rPr>
        <w:t>представлен в листинге 1.</w:t>
      </w:r>
    </w:p>
    <w:p w14:paraId="001098E1" w14:textId="6ABC7548" w:rsidR="002A4A55" w:rsidRDefault="002A4A55" w:rsidP="005D6AB2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Листинг 1 – функция, возвращающая значение функции </w:t>
      </w:r>
      <m:oMath>
        <m:r>
          <w:rPr>
            <w:rFonts w:ascii="Cambria Math" w:hAnsi="Cambria Math"/>
            <w:lang w:val="ru-RU"/>
          </w:rPr>
          <m:t>g(x)</m:t>
        </m:r>
      </m:oMath>
      <w:r>
        <w:rPr>
          <w:rFonts w:eastAsiaTheme="minorEastAsia"/>
          <w:lang w:val="ru-RU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578"/>
      </w:tblGrid>
      <w:tr w:rsidR="00946955" w14:paraId="402DAC3B" w14:textId="77777777" w:rsidTr="00946955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075EAFB8" w14:textId="77777777" w:rsidR="00946955" w:rsidRDefault="00946955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</w:t>
            </w:r>
          </w:p>
          <w:p w14:paraId="5687DA11" w14:textId="77777777" w:rsidR="00946955" w:rsidRDefault="00946955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2</w:t>
            </w:r>
          </w:p>
        </w:tc>
        <w:tc>
          <w:tcPr>
            <w:tcW w:w="8533" w:type="dxa"/>
            <w:shd w:val="clear" w:color="auto" w:fill="E7E6E6" w:themeFill="background2"/>
            <w:vAlign w:val="center"/>
            <w:hideMark/>
          </w:tcPr>
          <w:p w14:paraId="34C5AF2B" w14:textId="77777777" w:rsidR="00946955" w:rsidRDefault="00946955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def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g</w:t>
            </w:r>
            <w:r>
              <w:rPr>
                <w:color w:val="333333"/>
              </w:rPr>
              <w:t>(x):</w:t>
            </w:r>
          </w:p>
          <w:p w14:paraId="1EDDDB2A" w14:textId="77777777" w:rsidR="00946955" w:rsidRDefault="00946955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return</w:t>
            </w:r>
            <w:r>
              <w:rPr>
                <w:color w:val="333333"/>
              </w:rPr>
              <w:t xml:space="preserve"> (x ** </w:t>
            </w:r>
            <w:r>
              <w:rPr>
                <w:b/>
                <w:bCs/>
                <w:color w:val="0000DD"/>
              </w:rPr>
              <w:t>2</w:t>
            </w:r>
            <w:r>
              <w:rPr>
                <w:color w:val="333333"/>
              </w:rPr>
              <w:t>) * np.sin(x)</w:t>
            </w:r>
          </w:p>
        </w:tc>
      </w:tr>
    </w:tbl>
    <w:p w14:paraId="5F0D00D1" w14:textId="6C2D5D25" w:rsidR="00CF52C8" w:rsidRDefault="00CF52C8" w:rsidP="00CF52C8">
      <w:pPr>
        <w:pStyle w:val="NormalText"/>
        <w:rPr>
          <w:lang w:val="ru-RU"/>
        </w:rPr>
      </w:pPr>
      <w:r>
        <w:rPr>
          <w:lang w:val="ru-RU"/>
        </w:rPr>
        <w:t xml:space="preserve">Теперь реализуем функцию </w:t>
      </w:r>
      <m:oMath>
        <m:r>
          <w:rPr>
            <w:rFonts w:ascii="Cambria Math" w:hAnsi="Cambria Math"/>
            <w:lang w:val="ru-RU"/>
          </w:rPr>
          <m:t>diff1(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,h, f)</m:t>
        </m:r>
      </m:oMath>
      <w:r w:rsidRPr="008126DB">
        <w:rPr>
          <w:lang w:val="ru-RU"/>
        </w:rPr>
        <w:t xml:space="preserve">, </w:t>
      </w:r>
      <w:r>
        <w:rPr>
          <w:lang w:val="ru-RU"/>
        </w:rPr>
        <w:t xml:space="preserve">которая </w:t>
      </w:r>
      <w:r w:rsidR="00D33AD3">
        <w:rPr>
          <w:lang w:val="ru-RU"/>
        </w:rPr>
        <w:t>возвращает значение первой производной на основе формулы:</w:t>
      </w:r>
    </w:p>
    <w:p w14:paraId="1B1E174D" w14:textId="75BA1102" w:rsidR="00D33AD3" w:rsidRPr="002A4A55" w:rsidRDefault="0055586C" w:rsidP="00CF52C8">
      <w:pPr>
        <w:pStyle w:val="NormalText"/>
        <w:rPr>
          <w:rFonts w:eastAsiaTheme="minorEastAsia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f</m:t>
              </m:r>
            </m:e>
            <m:sup>
              <m:r>
                <w:rPr>
                  <w:rFonts w:ascii="Cambria Math" w:hAnsi="Cambria Math"/>
                  <w:lang w:val="ru-RU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ru-RU"/>
            </w:rPr>
            <m:t>≈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+h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h</m:t>
              </m:r>
            </m:den>
          </m:f>
        </m:oMath>
      </m:oMathPara>
    </w:p>
    <w:p w14:paraId="7E2B786D" w14:textId="3B468FD5" w:rsidR="002A4A55" w:rsidRPr="002A4A55" w:rsidRDefault="002A4A55" w:rsidP="00CF52C8">
      <w:pPr>
        <w:pStyle w:val="NormalText"/>
        <w:rPr>
          <w:rFonts w:eastAsiaTheme="minorEastAsia"/>
          <w:lang w:val="en-RU"/>
        </w:rPr>
      </w:pPr>
      <w:r>
        <w:rPr>
          <w:rFonts w:eastAsiaTheme="minorEastAsia"/>
          <w:lang w:val="ru-RU"/>
        </w:rPr>
        <w:t xml:space="preserve">Листинг 2 - </w:t>
      </w:r>
      <w:r w:rsidRPr="002A4A55">
        <w:rPr>
          <w:rFonts w:eastAsiaTheme="minorEastAsia"/>
          <w:lang w:val="ru-RU"/>
        </w:rPr>
        <w:t>функция, возвращающая производную на основе формулы численного дифференцирования 1-го порядка</w:t>
      </w:r>
      <w:r>
        <w:rPr>
          <w:rFonts w:eastAsiaTheme="minorEastAsia"/>
          <w:lang w:val="ru-RU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578"/>
      </w:tblGrid>
      <w:tr w:rsidR="00C324D1" w14:paraId="4035F900" w14:textId="77777777" w:rsidTr="00C324D1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213CF0FA" w14:textId="77777777" w:rsidR="00C324D1" w:rsidRDefault="00C324D1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</w:t>
            </w:r>
          </w:p>
          <w:p w14:paraId="39F5580D" w14:textId="77777777" w:rsidR="00C324D1" w:rsidRDefault="00C324D1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2</w:t>
            </w:r>
          </w:p>
        </w:tc>
        <w:tc>
          <w:tcPr>
            <w:tcW w:w="8533" w:type="dxa"/>
            <w:shd w:val="clear" w:color="auto" w:fill="E7E6E6" w:themeFill="background2"/>
            <w:vAlign w:val="center"/>
            <w:hideMark/>
          </w:tcPr>
          <w:p w14:paraId="143FAB2A" w14:textId="77777777" w:rsidR="00C324D1" w:rsidRDefault="00C324D1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def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diff1</w:t>
            </w:r>
            <w:r>
              <w:rPr>
                <w:color w:val="333333"/>
              </w:rPr>
              <w:t>(x_0, h, f):</w:t>
            </w:r>
          </w:p>
          <w:p w14:paraId="699625D3" w14:textId="77777777" w:rsidR="00C324D1" w:rsidRDefault="00C324D1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return</w:t>
            </w:r>
            <w:r>
              <w:rPr>
                <w:color w:val="333333"/>
              </w:rPr>
              <w:t xml:space="preserve"> (f(h + x_0) - f(x_0)) / h</w:t>
            </w:r>
          </w:p>
        </w:tc>
      </w:tr>
    </w:tbl>
    <w:p w14:paraId="104524F2" w14:textId="640CE4B7" w:rsidR="00375F0F" w:rsidRPr="00375F0F" w:rsidRDefault="00375F0F" w:rsidP="00375F0F">
      <w:pPr>
        <w:pStyle w:val="NormalText"/>
        <w:rPr>
          <w:lang w:val="ru-RU"/>
        </w:rPr>
      </w:pPr>
      <w:r>
        <w:rPr>
          <w:lang w:val="ru-RU"/>
        </w:rPr>
        <w:t>На вход функции</w:t>
      </w:r>
      <w:r w:rsidRPr="00375F0F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 xml:space="preserve">diff1 </m:t>
        </m:r>
      </m:oMath>
      <w:r>
        <w:rPr>
          <w:lang w:val="ru-RU"/>
        </w:rPr>
        <w:t xml:space="preserve">мы передаем: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375F0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–</w:t>
      </w:r>
      <w:r w:rsidRPr="00375F0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точку, в которой необходимо найти производную,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 w:rsidRPr="00375F0F">
        <w:rPr>
          <w:rFonts w:eastAsiaTheme="minorEastAsia"/>
          <w:lang w:val="ru-RU"/>
        </w:rPr>
        <w:t xml:space="preserve"> - </w:t>
      </w:r>
      <w:r>
        <w:rPr>
          <w:rFonts w:eastAsiaTheme="minorEastAsia"/>
          <w:lang w:val="ru-RU"/>
        </w:rPr>
        <w:t xml:space="preserve">шаг численного дифференцирования и функцию </w:t>
      </w:r>
      <m:oMath>
        <m:r>
          <w:rPr>
            <w:rFonts w:ascii="Cambria Math" w:eastAsiaTheme="minorEastAsia" w:hAnsi="Cambria Math"/>
            <w:lang w:val="ru-RU"/>
          </w:rPr>
          <m:t>f</m:t>
        </m:r>
      </m:oMath>
      <w:r w:rsidRPr="00375F0F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>которую будем дифференцировать.</w:t>
      </w:r>
    </w:p>
    <w:p w14:paraId="5817C5F2" w14:textId="7AAB93C5" w:rsidR="00C324D1" w:rsidRPr="00C324D1" w:rsidRDefault="00C324D1" w:rsidP="000C7456">
      <w:pPr>
        <w:pStyle w:val="SubHeaderText"/>
      </w:pPr>
      <w:bookmarkStart w:id="6" w:name="_Toc68447066"/>
      <w:r>
        <w:t xml:space="preserve">Реализация функции </w:t>
      </w:r>
      <w:r>
        <w:rPr>
          <w:lang w:val="en-US"/>
        </w:rPr>
        <w:t>diff</w:t>
      </w:r>
      <w:r>
        <w:t>2</w:t>
      </w:r>
      <w:bookmarkEnd w:id="6"/>
    </w:p>
    <w:p w14:paraId="5E499C03" w14:textId="0AD84A6C" w:rsidR="00172A6D" w:rsidRPr="00987016" w:rsidRDefault="00172A6D" w:rsidP="00172A6D">
      <w:pPr>
        <w:pStyle w:val="NormalText"/>
        <w:rPr>
          <w:lang w:val="ru-RU"/>
        </w:rPr>
      </w:pPr>
      <w:r>
        <w:rPr>
          <w:lang w:val="ru-RU"/>
        </w:rPr>
        <w:t xml:space="preserve">Напишем функцию </w:t>
      </w:r>
      <m:oMath>
        <m:r>
          <w:rPr>
            <w:rFonts w:ascii="Cambria Math" w:hAnsi="Cambria Math"/>
            <w:lang w:val="ru-RU"/>
          </w:rPr>
          <m:t>diff2(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,h, f)</m:t>
        </m:r>
      </m:oMath>
      <w:r w:rsidRPr="004E0B00">
        <w:rPr>
          <w:lang w:val="ru-RU"/>
        </w:rPr>
        <w:t>,</w:t>
      </w:r>
      <w:r>
        <w:rPr>
          <w:lang w:val="ru-RU"/>
        </w:rPr>
        <w:t xml:space="preserve"> для нахождения производной</w:t>
      </w:r>
      <w:r w:rsidR="00987016">
        <w:rPr>
          <w:lang w:val="ru-RU"/>
        </w:rPr>
        <w:t xml:space="preserve"> в точке</w:t>
      </w:r>
      <w:r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 xml:space="preserve"> </m:t>
        </m:r>
      </m:oMath>
      <w:r>
        <w:rPr>
          <w:lang w:val="ru-RU"/>
        </w:rPr>
        <w:t xml:space="preserve">с помощью улучшенной формулы (5), которую мы вывели, только для шага </w:t>
      </w:r>
      <m:oMath>
        <m:r>
          <w:rPr>
            <w:rFonts w:ascii="Cambria Math" w:hAnsi="Cambria Math"/>
            <w:lang w:val="ru-RU"/>
          </w:rPr>
          <m:t>h</m:t>
        </m:r>
      </m:oMath>
      <w:r w:rsidR="00987016">
        <w:rPr>
          <w:rFonts w:eastAsiaTheme="minorEastAsia"/>
          <w:lang w:val="ru-RU"/>
        </w:rPr>
        <w:t xml:space="preserve">, а не для шага </w:t>
      </w:r>
      <m:oMath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h</m:t>
            </m:r>
          </m:num>
          <m:den>
            <m:r>
              <w:rPr>
                <w:rFonts w:ascii="Cambria Math" w:eastAsiaTheme="minorEastAsia" w:hAnsi="Cambria Math"/>
                <w:lang w:val="ru-RU"/>
              </w:rPr>
              <m:t>2</m:t>
            </m:r>
          </m:den>
        </m:f>
      </m:oMath>
      <w:r w:rsidR="00987016">
        <w:rPr>
          <w:rFonts w:eastAsiaTheme="minorEastAsia"/>
          <w:lang w:val="ru-RU"/>
        </w:rPr>
        <w:t>, как в (5).</w:t>
      </w:r>
    </w:p>
    <w:p w14:paraId="05DF6BFF" w14:textId="13311A9E" w:rsidR="00CF52C8" w:rsidRDefault="00987016" w:rsidP="005D6AB2">
      <w:pPr>
        <w:pStyle w:val="NormalText"/>
        <w:rPr>
          <w:lang w:val="ru-RU"/>
        </w:rPr>
      </w:pPr>
      <w:r>
        <w:rPr>
          <w:lang w:val="ru-RU"/>
        </w:rPr>
        <w:t>Теперь улучшенная формула дифференцирования 2 порядка точности будет иметь вид:</w:t>
      </w:r>
    </w:p>
    <w:p w14:paraId="5DD6E874" w14:textId="63735632" w:rsidR="00987016" w:rsidRPr="00B72E94" w:rsidRDefault="0055586C" w:rsidP="005D6AB2">
      <w:pPr>
        <w:pStyle w:val="NormalText"/>
        <w:rPr>
          <w:rFonts w:eastAsiaTheme="minorEastAsia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ru-RU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ru-RU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-3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+4f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+h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+2</m:t>
                  </m:r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</m:d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  <m:r>
                <w:rPr>
                  <w:rFonts w:ascii="Cambria Math" w:hAnsi="Cambria Math"/>
                  <w:lang w:val="ru-RU"/>
                </w:rPr>
                <m:t>h</m:t>
              </m:r>
            </m:den>
          </m:f>
        </m:oMath>
      </m:oMathPara>
    </w:p>
    <w:p w14:paraId="5ABEA43D" w14:textId="0AA65A61" w:rsidR="00B72E94" w:rsidRDefault="00B5369A" w:rsidP="005D6AB2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Реализация</w:t>
      </w:r>
      <w:r w:rsidR="00B72E94" w:rsidRPr="00B5369A">
        <w:rPr>
          <w:rFonts w:eastAsiaTheme="minorEastAsia"/>
          <w:lang w:val="ru-RU"/>
        </w:rPr>
        <w:t xml:space="preserve"> </w:t>
      </w:r>
      <w:r w:rsidR="00B72E94">
        <w:rPr>
          <w:rFonts w:eastAsiaTheme="minorEastAsia"/>
          <w:lang w:val="ru-RU"/>
        </w:rPr>
        <w:t>функци</w:t>
      </w:r>
      <w:r>
        <w:rPr>
          <w:rFonts w:eastAsiaTheme="minorEastAsia"/>
          <w:lang w:val="ru-RU"/>
        </w:rPr>
        <w:t>и</w:t>
      </w:r>
      <w:r w:rsidR="00B72E94" w:rsidRPr="00B72E94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  <w:lang w:val="ru-RU"/>
          </w:rPr>
          <m:t>diff2</m:t>
        </m:r>
      </m:oMath>
      <w:r w:rsidR="00B72E9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на </w:t>
      </w:r>
      <w:r>
        <w:rPr>
          <w:rFonts w:eastAsiaTheme="minorEastAsia"/>
        </w:rPr>
        <w:t>Python</w:t>
      </w:r>
      <w:r w:rsidRPr="00B5369A">
        <w:rPr>
          <w:rFonts w:eastAsiaTheme="minorEastAsia"/>
          <w:lang w:val="ru-RU"/>
        </w:rPr>
        <w:t xml:space="preserve"> </w:t>
      </w:r>
      <w:r w:rsidR="00B72E94">
        <w:rPr>
          <w:rFonts w:eastAsiaTheme="minorEastAsia"/>
          <w:lang w:val="ru-RU"/>
        </w:rPr>
        <w:t xml:space="preserve">будет иметь </w:t>
      </w:r>
      <w:r w:rsidR="00FB16CD">
        <w:rPr>
          <w:rFonts w:eastAsiaTheme="minorEastAsia"/>
          <w:lang w:val="ru-RU"/>
        </w:rPr>
        <w:t xml:space="preserve">следующий </w:t>
      </w:r>
      <w:r w:rsidR="00B72E94">
        <w:rPr>
          <w:rFonts w:eastAsiaTheme="minorEastAsia"/>
          <w:lang w:val="ru-RU"/>
        </w:rPr>
        <w:t>вид:</w:t>
      </w:r>
    </w:p>
    <w:p w14:paraId="2AE60199" w14:textId="14DE9D55" w:rsidR="002A4A55" w:rsidRPr="002A4A55" w:rsidRDefault="002A4A55" w:rsidP="005D6AB2">
      <w:pPr>
        <w:pStyle w:val="NormalText"/>
        <w:rPr>
          <w:rFonts w:eastAsiaTheme="minorEastAsia"/>
          <w:lang w:val="en-RU"/>
        </w:rPr>
      </w:pPr>
      <w:r>
        <w:rPr>
          <w:rFonts w:eastAsiaTheme="minorEastAsia"/>
          <w:lang w:val="ru-RU"/>
        </w:rPr>
        <w:t xml:space="preserve">Листинг 3 - </w:t>
      </w:r>
      <w:r w:rsidRPr="002A4A55">
        <w:rPr>
          <w:rFonts w:eastAsiaTheme="minorEastAsia"/>
          <w:lang w:val="ru-RU"/>
        </w:rPr>
        <w:t>функция, возвращающая производную на основе формулы численного дифференцирования 2-го порядка</w:t>
      </w:r>
      <w:r>
        <w:rPr>
          <w:rFonts w:eastAsiaTheme="minorEastAsia"/>
          <w:lang w:val="ru-RU"/>
        </w:rPr>
        <w:t>.</w:t>
      </w:r>
    </w:p>
    <w:tbl>
      <w:tblPr>
        <w:tblW w:w="8926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720"/>
      </w:tblGrid>
      <w:tr w:rsidR="00B72E94" w14:paraId="7BF8997F" w14:textId="77777777" w:rsidTr="00B72E94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3405D6D6" w14:textId="77777777" w:rsidR="00B72E94" w:rsidRDefault="00B72E94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</w:t>
            </w:r>
          </w:p>
          <w:p w14:paraId="5F0F8E3B" w14:textId="77777777" w:rsidR="00B72E94" w:rsidRDefault="00B72E94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2</w:t>
            </w:r>
          </w:p>
        </w:tc>
        <w:tc>
          <w:tcPr>
            <w:tcW w:w="8675" w:type="dxa"/>
            <w:shd w:val="clear" w:color="auto" w:fill="E7E6E6" w:themeFill="background2"/>
            <w:vAlign w:val="center"/>
            <w:hideMark/>
          </w:tcPr>
          <w:p w14:paraId="72D05A00" w14:textId="77777777" w:rsidR="00B72E94" w:rsidRDefault="00B72E94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def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diff2</w:t>
            </w:r>
            <w:r>
              <w:rPr>
                <w:color w:val="333333"/>
              </w:rPr>
              <w:t>(x_0, h, f):</w:t>
            </w:r>
          </w:p>
          <w:p w14:paraId="3E19B9C5" w14:textId="4C808B99" w:rsidR="00B72E94" w:rsidRPr="00501498" w:rsidRDefault="00B72E94">
            <w:pPr>
              <w:pStyle w:val="HTMLPreformatted"/>
              <w:spacing w:line="244" w:lineRule="atLeast"/>
              <w:rPr>
                <w:color w:val="333333"/>
                <w:lang w:val="en-US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return</w:t>
            </w:r>
            <w:r>
              <w:rPr>
                <w:color w:val="333333"/>
              </w:rPr>
              <w:t xml:space="preserve"> (</w:t>
            </w:r>
            <w:r>
              <w:rPr>
                <w:b/>
                <w:bCs/>
                <w:color w:val="0000DD"/>
              </w:rPr>
              <w:t>4</w:t>
            </w:r>
            <w:r>
              <w:rPr>
                <w:color w:val="333333"/>
              </w:rPr>
              <w:t xml:space="preserve"> * f(x_0+h) - </w:t>
            </w:r>
            <w:r>
              <w:rPr>
                <w:b/>
                <w:bCs/>
                <w:color w:val="0000DD"/>
              </w:rPr>
              <w:t>3</w:t>
            </w:r>
            <w:r>
              <w:rPr>
                <w:color w:val="333333"/>
              </w:rPr>
              <w:t xml:space="preserve"> * f(x_0) - f(x_0 + </w:t>
            </w:r>
            <w:r>
              <w:rPr>
                <w:b/>
                <w:bCs/>
                <w:color w:val="0000DD"/>
              </w:rPr>
              <w:t>2</w:t>
            </w:r>
            <w:r>
              <w:rPr>
                <w:color w:val="333333"/>
              </w:rPr>
              <w:t xml:space="preserve"> * h)) / </w:t>
            </w:r>
            <w:r w:rsidR="00501498">
              <w:rPr>
                <w:color w:val="333333"/>
                <w:lang w:val="en-US"/>
              </w:rPr>
              <w:t>(</w:t>
            </w:r>
            <w:r>
              <w:rPr>
                <w:color w:val="333333"/>
              </w:rPr>
              <w:t>h</w:t>
            </w:r>
            <w:r w:rsidR="00501498">
              <w:rPr>
                <w:color w:val="333333"/>
                <w:lang w:val="en-US"/>
              </w:rPr>
              <w:t xml:space="preserve"> + h)</w:t>
            </w:r>
          </w:p>
        </w:tc>
      </w:tr>
    </w:tbl>
    <w:p w14:paraId="0611D3ED" w14:textId="4E203802" w:rsidR="00375F0F" w:rsidRPr="00375F0F" w:rsidRDefault="00375F0F" w:rsidP="00375F0F">
      <w:pPr>
        <w:pStyle w:val="NormalText"/>
        <w:rPr>
          <w:lang w:val="ru-RU"/>
        </w:rPr>
      </w:pPr>
      <w:r>
        <w:rPr>
          <w:lang w:val="ru-RU"/>
        </w:rPr>
        <w:t>На вход функции</w:t>
      </w:r>
      <w:r w:rsidRPr="00375F0F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diff2</m:t>
        </m:r>
      </m:oMath>
      <w:r w:rsidRPr="00375F0F">
        <w:rPr>
          <w:rFonts w:eastAsiaTheme="minorEastAsia"/>
          <w:lang w:val="ru-RU"/>
        </w:rPr>
        <w:t xml:space="preserve"> </w:t>
      </w:r>
      <w:r>
        <w:rPr>
          <w:lang w:val="ru-RU"/>
        </w:rPr>
        <w:t xml:space="preserve">мы передаем: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375F0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–</w:t>
      </w:r>
      <w:r w:rsidRPr="00375F0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точку, в которой необходимо найти производную,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 w:rsidRPr="00375F0F">
        <w:rPr>
          <w:rFonts w:eastAsiaTheme="minorEastAsia"/>
          <w:lang w:val="ru-RU"/>
        </w:rPr>
        <w:t xml:space="preserve"> - </w:t>
      </w:r>
      <w:r>
        <w:rPr>
          <w:rFonts w:eastAsiaTheme="minorEastAsia"/>
          <w:lang w:val="ru-RU"/>
        </w:rPr>
        <w:t xml:space="preserve">шаг численного дифференцирования и функцию </w:t>
      </w:r>
      <m:oMath>
        <m:r>
          <w:rPr>
            <w:rFonts w:ascii="Cambria Math" w:eastAsiaTheme="minorEastAsia" w:hAnsi="Cambria Math"/>
            <w:lang w:val="ru-RU"/>
          </w:rPr>
          <m:t>f</m:t>
        </m:r>
      </m:oMath>
      <w:r w:rsidRPr="00375F0F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>которую будем дифференцировать.</w:t>
      </w:r>
    </w:p>
    <w:p w14:paraId="117E2F79" w14:textId="0290BF91" w:rsidR="00B72E94" w:rsidRDefault="00B5369A" w:rsidP="000C7456">
      <w:pPr>
        <w:pStyle w:val="SubHeaderText"/>
      </w:pPr>
      <w:bookmarkStart w:id="7" w:name="_Toc68447067"/>
      <w:r>
        <w:t xml:space="preserve">Строим </w:t>
      </w:r>
      <w:r>
        <w:rPr>
          <w:lang w:val="en-US"/>
        </w:rPr>
        <w:t>log</w:t>
      </w:r>
      <w:r w:rsidRPr="00B5369A">
        <w:t>-</w:t>
      </w:r>
      <w:r>
        <w:rPr>
          <w:lang w:val="en-US"/>
        </w:rPr>
        <w:t>log</w:t>
      </w:r>
      <w:r w:rsidRPr="00B5369A">
        <w:t xml:space="preserve"> </w:t>
      </w:r>
      <w:r>
        <w:t>графики</w:t>
      </w:r>
      <w:bookmarkEnd w:id="7"/>
      <w:r>
        <w:t xml:space="preserve"> </w:t>
      </w:r>
    </w:p>
    <w:p w14:paraId="709E2790" w14:textId="136A91AD" w:rsidR="00E30335" w:rsidRPr="00E30335" w:rsidRDefault="00E30335" w:rsidP="00E30335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При переходе от математической модели к дискретной (по сути, наше выведенное равенство в формуле (5)) из-за дискретизации математического языка возникает погрешность метода, которую мы также представили в формуле (5). Она равная </w:t>
      </w:r>
      <m:oMath>
        <m:r>
          <w:rPr>
            <w:rFonts w:ascii="Cambria Math" w:hAnsi="Cambria Math"/>
            <w:lang w:val="ru-RU"/>
          </w:rPr>
          <m:t>O(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h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  <m:r>
          <w:rPr>
            <w:rFonts w:ascii="Cambria Math" w:hAnsi="Cambria Math"/>
            <w:lang w:val="ru-RU"/>
          </w:rPr>
          <m:t>)</m:t>
        </m:r>
      </m:oMath>
      <w:r w:rsidRPr="00E30335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 Далее при переходе уже от дискретной к компьютерной модели у нас возникает </w:t>
      </w:r>
      <w:r w:rsidR="00CD016A">
        <w:rPr>
          <w:rFonts w:eastAsiaTheme="minorEastAsia"/>
          <w:lang w:val="ru-RU"/>
        </w:rPr>
        <w:t xml:space="preserve">вычислительная </w:t>
      </w:r>
      <w:r>
        <w:rPr>
          <w:rFonts w:eastAsiaTheme="minorEastAsia"/>
          <w:lang w:val="ru-RU"/>
        </w:rPr>
        <w:t>погрешность из-за аппроксимации вещественных чисел.</w:t>
      </w:r>
    </w:p>
    <w:p w14:paraId="7B313A94" w14:textId="4075CA8E" w:rsidR="00B5369A" w:rsidRDefault="00CD016A" w:rsidP="005D6AB2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>Таким образом, п</w:t>
      </w:r>
      <w:r w:rsidR="00E30335">
        <w:rPr>
          <w:lang w:val="ru-RU"/>
        </w:rPr>
        <w:t>ри округлении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</w:rPr>
          <m:t>g</m:t>
        </m:r>
        <m:r>
          <w:rPr>
            <w:rFonts w:ascii="Cambria Math" w:hAnsi="Cambria Math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r>
        <w:rPr>
          <w:rFonts w:eastAsiaTheme="minorEastAsia"/>
          <w:lang w:val="ru-RU"/>
        </w:rPr>
        <w:t>,</w:t>
      </w:r>
      <w:r w:rsidR="00E30335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g(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+h)</m:t>
        </m:r>
      </m:oMath>
      <w:r w:rsidR="00E30335" w:rsidRPr="00E30335">
        <w:rPr>
          <w:rFonts w:eastAsiaTheme="minorEastAsia"/>
          <w:lang w:val="ru-RU"/>
        </w:rPr>
        <w:t xml:space="preserve"> </w:t>
      </w:r>
      <w:r w:rsidR="00E30335">
        <w:rPr>
          <w:rFonts w:eastAsiaTheme="minorEastAsia"/>
          <w:lang w:val="ru-RU"/>
        </w:rPr>
        <w:t xml:space="preserve">и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w:rPr>
                <w:rFonts w:ascii="Cambria Math" w:hAnsi="Cambria Math"/>
                <w:lang w:val="ru-RU"/>
              </w:rPr>
              <m:t>+2</m:t>
            </m:r>
            <m:r>
              <w:rPr>
                <w:rFonts w:ascii="Cambria Math" w:hAnsi="Cambria Math"/>
                <w:lang w:val="ru-RU"/>
              </w:rPr>
              <m:t>h</m:t>
            </m:r>
          </m:e>
        </m:d>
      </m:oMath>
      <w:r w:rsidR="00E30335" w:rsidRPr="00E30335">
        <w:rPr>
          <w:rFonts w:eastAsiaTheme="minorEastAsia"/>
          <w:lang w:val="ru-RU"/>
        </w:rPr>
        <w:t xml:space="preserve"> </w:t>
      </w:r>
      <w:r w:rsidR="00E30335">
        <w:rPr>
          <w:rFonts w:eastAsiaTheme="minorEastAsia"/>
          <w:lang w:val="ru-RU"/>
        </w:rPr>
        <w:t>возник</w:t>
      </w:r>
      <w:r>
        <w:rPr>
          <w:rFonts w:eastAsiaTheme="minorEastAsia"/>
          <w:lang w:val="ru-RU"/>
        </w:rPr>
        <w:t>аю</w:t>
      </w:r>
      <w:r w:rsidR="00E30335">
        <w:rPr>
          <w:rFonts w:eastAsiaTheme="minorEastAsia"/>
          <w:lang w:val="ru-RU"/>
        </w:rPr>
        <w:t>т вычислительн</w:t>
      </w:r>
      <w:r>
        <w:rPr>
          <w:rFonts w:eastAsiaTheme="minorEastAsia"/>
          <w:lang w:val="ru-RU"/>
        </w:rPr>
        <w:t>ые</w:t>
      </w:r>
      <w:r w:rsidR="00E30335">
        <w:rPr>
          <w:rFonts w:eastAsiaTheme="minorEastAsia"/>
          <w:lang w:val="ru-RU"/>
        </w:rPr>
        <w:t xml:space="preserve"> погрешност</w:t>
      </w:r>
      <w:r>
        <w:rPr>
          <w:rFonts w:eastAsiaTheme="minorEastAsia"/>
          <w:lang w:val="ru-RU"/>
        </w:rPr>
        <w:t xml:space="preserve">и, равные </w:t>
      </w:r>
      <m:oMath>
        <m:r>
          <w:rPr>
            <w:rFonts w:ascii="Cambria Math" w:hAnsi="Cambria Math"/>
          </w:rPr>
          <m:t>e</m:t>
        </m:r>
        <m:r>
          <w:rPr>
            <w:rFonts w:ascii="Cambria Math" w:hAnsi="Cambria Math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r>
        <w:rPr>
          <w:rFonts w:eastAsiaTheme="minorEastAsia"/>
          <w:lang w:val="ru-RU"/>
        </w:rPr>
        <w:t>,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e(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+h)</m:t>
        </m:r>
      </m:oMath>
      <w:r w:rsidRPr="00CD016A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и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w:rPr>
                <w:rFonts w:ascii="Cambria Math" w:hAnsi="Cambria Math"/>
                <w:lang w:val="ru-RU"/>
              </w:rPr>
              <m:t>+2h</m:t>
            </m:r>
          </m:e>
        </m:d>
      </m:oMath>
      <w:r>
        <w:rPr>
          <w:rFonts w:eastAsiaTheme="minorEastAsia"/>
          <w:lang w:val="ru-RU"/>
        </w:rPr>
        <w:t>.</w:t>
      </w:r>
      <w:r w:rsidR="007359E7">
        <w:rPr>
          <w:rFonts w:eastAsiaTheme="minorEastAsia"/>
          <w:lang w:val="ru-RU"/>
        </w:rPr>
        <w:t xml:space="preserve"> Тогда запишем наши значения функций с учетом вычислительной погрешности:</w:t>
      </w:r>
    </w:p>
    <w:p w14:paraId="3C5D0BD6" w14:textId="61BA7566" w:rsidR="007359E7" w:rsidRDefault="00F8254B" w:rsidP="005D6AB2">
      <w:pPr>
        <w:pStyle w:val="NormalText"/>
        <w:rPr>
          <w:rFonts w:eastAsiaTheme="minorEastAsia"/>
          <w:lang w:val="ru-RU"/>
        </w:rPr>
      </w:pPr>
      <m:oMath>
        <m:r>
          <w:rPr>
            <w:rFonts w:ascii="Cambria Math" w:eastAsiaTheme="minorEastAsia" w:hAnsi="Cambria Math"/>
            <w:lang w:val="ru-RU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lang w:val="ru-RU"/>
          </w:rPr>
          <m:t>=</m:t>
        </m:r>
        <m:acc>
          <m:accPr>
            <m:chr m:val="̃"/>
            <m:ctrlPr>
              <w:rPr>
                <w:rFonts w:ascii="Cambria Math" w:eastAsiaTheme="minorEastAsia" w:hAnsi="Cambria Math"/>
                <w:i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g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lang w:val="ru-RU"/>
          </w:rPr>
          <m:t>+</m:t>
        </m:r>
        <m:r>
          <w:rPr>
            <w:rFonts w:ascii="Cambria Math" w:hAnsi="Cambria Math"/>
            <w:lang w:val="ru-RU"/>
          </w:rPr>
          <m:t xml:space="preserve"> </m:t>
        </m:r>
        <m:r>
          <w:rPr>
            <w:rFonts w:ascii="Cambria Math" w:hAnsi="Cambria Math"/>
          </w:rPr>
          <m:t>e</m:t>
        </m:r>
        <m:r>
          <w:rPr>
            <w:rFonts w:ascii="Cambria Math" w:hAnsi="Cambria Math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r w:rsidR="007359E7">
        <w:rPr>
          <w:rFonts w:eastAsiaTheme="minorEastAsia"/>
          <w:lang w:val="ru-RU"/>
        </w:rPr>
        <w:t>,</w:t>
      </w:r>
    </w:p>
    <w:p w14:paraId="6BD8BA3A" w14:textId="50E6D21A" w:rsidR="007359E7" w:rsidRDefault="00F8254B" w:rsidP="007359E7">
      <w:pPr>
        <w:pStyle w:val="NormalText"/>
        <w:rPr>
          <w:rFonts w:eastAsiaTheme="minorEastAsia"/>
          <w:i/>
          <w:lang w:val="ru-RU"/>
        </w:rPr>
      </w:pPr>
      <m:oMath>
        <m:r>
          <w:rPr>
            <w:rFonts w:ascii="Cambria Math" w:hAnsi="Cambria Math"/>
            <w:lang w:val="ru-RU"/>
          </w:rPr>
          <m:t>g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+</m:t>
            </m:r>
            <m:r>
              <w:rPr>
                <w:rFonts w:ascii="Cambria Math" w:hAnsi="Cambria Math"/>
                <w:lang w:val="ru-RU"/>
              </w:rPr>
              <m:t>h</m:t>
            </m:r>
          </m:e>
        </m:d>
        <m:r>
          <m:rPr>
            <m:sty m:val="p"/>
          </m:rPr>
          <w:rPr>
            <w:rFonts w:ascii="Cambria Math" w:hAnsi="Cambria Math"/>
            <w:lang w:val="ru-RU"/>
          </w:rPr>
          <m:t>=</m:t>
        </m:r>
        <m:acc>
          <m:accPr>
            <m:chr m:val="̃"/>
            <m:ctrlPr>
              <w:rPr>
                <w:rFonts w:ascii="Cambria Math" w:eastAsiaTheme="minorEastAsia" w:hAnsi="Cambria Math"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g</m:t>
            </m:r>
          </m:e>
        </m:acc>
        <m:d>
          <m:dPr>
            <m:ctrlPr>
              <w:rPr>
                <w:rFonts w:ascii="Cambria Math" w:eastAsiaTheme="minorEastAsia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lang w:val="ru-RU"/>
              </w:rPr>
              <m:t>+</m:t>
            </m:r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</m:d>
        <m:r>
          <m:rPr>
            <m:sty m:val="p"/>
          </m:rPr>
          <w:rPr>
            <w:rFonts w:ascii="Cambria Math" w:eastAsiaTheme="minorEastAsia" w:hAnsi="Cambria Math"/>
            <w:lang w:val="ru-RU"/>
          </w:rPr>
          <m:t>+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+</m:t>
            </m:r>
            <m:r>
              <w:rPr>
                <w:rFonts w:ascii="Cambria Math" w:hAnsi="Cambria Math"/>
                <w:lang w:val="ru-RU"/>
              </w:rPr>
              <m:t>h</m:t>
            </m:r>
          </m:e>
        </m:d>
      </m:oMath>
      <w:r w:rsidR="007359E7">
        <w:rPr>
          <w:rFonts w:eastAsiaTheme="minorEastAsia"/>
          <w:i/>
          <w:lang w:val="ru-RU"/>
        </w:rPr>
        <w:t>,</w:t>
      </w:r>
    </w:p>
    <w:p w14:paraId="6E18668C" w14:textId="0BEB233E" w:rsidR="007359E7" w:rsidRPr="00851E3E" w:rsidRDefault="00F8254B" w:rsidP="007359E7">
      <w:pPr>
        <w:pStyle w:val="NormalText"/>
        <w:rPr>
          <w:rFonts w:eastAsiaTheme="minorEastAsia"/>
          <w:i/>
          <w:lang w:val="ru-RU"/>
        </w:rPr>
      </w:pPr>
      <m:oMath>
        <m:r>
          <w:rPr>
            <w:rFonts w:ascii="Cambria Math" w:hAnsi="Cambria Math"/>
            <w:lang w:val="ru-RU"/>
          </w:rPr>
          <m:t>g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+2</m:t>
            </m:r>
            <m:r>
              <w:rPr>
                <w:rFonts w:ascii="Cambria Math" w:hAnsi="Cambria Math"/>
                <w:lang w:val="ru-RU"/>
              </w:rPr>
              <m:t>h</m:t>
            </m:r>
          </m:e>
        </m:d>
        <m:r>
          <m:rPr>
            <m:sty m:val="p"/>
          </m:rPr>
          <w:rPr>
            <w:rFonts w:ascii="Cambria Math" w:hAnsi="Cambria Math"/>
            <w:lang w:val="ru-RU"/>
          </w:rPr>
          <m:t>=</m:t>
        </m:r>
        <m:acc>
          <m:accPr>
            <m:chr m:val="̃"/>
            <m:ctrlPr>
              <w:rPr>
                <w:rFonts w:ascii="Cambria Math" w:eastAsiaTheme="minorEastAsia" w:hAnsi="Cambria Math"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g</m:t>
            </m:r>
          </m:e>
        </m:acc>
        <m:d>
          <m:dPr>
            <m:ctrlPr>
              <w:rPr>
                <w:rFonts w:ascii="Cambria Math" w:eastAsiaTheme="minorEastAsia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lang w:val="ru-RU"/>
              </w:rPr>
              <m:t>+2</m:t>
            </m:r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</m:d>
        <m:r>
          <m:rPr>
            <m:sty m:val="p"/>
          </m:rPr>
          <w:rPr>
            <w:rFonts w:ascii="Cambria Math" w:eastAsiaTheme="minorEastAsia" w:hAnsi="Cambria Math"/>
            <w:lang w:val="ru-RU"/>
          </w:rPr>
          <m:t>+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+2</m:t>
            </m:r>
            <m:r>
              <w:rPr>
                <w:rFonts w:ascii="Cambria Math" w:hAnsi="Cambria Math"/>
                <w:lang w:val="ru-RU"/>
              </w:rPr>
              <m:t>h</m:t>
            </m:r>
          </m:e>
        </m:d>
      </m:oMath>
      <w:r w:rsidR="007359E7" w:rsidRPr="00851E3E">
        <w:rPr>
          <w:rFonts w:eastAsiaTheme="minorEastAsia"/>
          <w:i/>
          <w:lang w:val="ru-RU"/>
        </w:rPr>
        <w:t>,</w:t>
      </w:r>
    </w:p>
    <w:p w14:paraId="7319D360" w14:textId="3A374018" w:rsidR="007359E7" w:rsidRDefault="007359E7" w:rsidP="007359E7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где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g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0</m:t>
                </m:r>
              </m:sub>
            </m:sSub>
          </m:e>
        </m:d>
      </m:oMath>
      <w:r>
        <w:rPr>
          <w:rFonts w:eastAsiaTheme="minorEastAsia"/>
          <w:lang w:val="ru-RU"/>
        </w:rPr>
        <w:t xml:space="preserve">, </w:t>
      </w:r>
      <m:oMath>
        <m:acc>
          <m:accPr>
            <m:chr m:val="̃"/>
            <m:ctrlPr>
              <w:rPr>
                <w:rFonts w:ascii="Cambria Math" w:eastAsiaTheme="minorEastAsia" w:hAnsi="Cambria Math"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g</m:t>
            </m:r>
          </m:e>
        </m:acc>
        <m:d>
          <m:dPr>
            <m:ctrlPr>
              <w:rPr>
                <w:rFonts w:ascii="Cambria Math" w:eastAsiaTheme="minorEastAsia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lang w:val="ru-RU"/>
              </w:rPr>
              <m:t>+</m:t>
            </m:r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</m:d>
      </m:oMath>
      <w:r>
        <w:rPr>
          <w:rFonts w:eastAsiaTheme="minorEastAsia"/>
          <w:lang w:val="ru-RU"/>
        </w:rPr>
        <w:t xml:space="preserve">, </w:t>
      </w:r>
      <m:oMath>
        <m:acc>
          <m:accPr>
            <m:chr m:val="̃"/>
            <m:ctrlPr>
              <w:rPr>
                <w:rFonts w:ascii="Cambria Math" w:eastAsiaTheme="minorEastAsia" w:hAnsi="Cambria Math"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g</m:t>
            </m:r>
          </m:e>
        </m:acc>
        <m:d>
          <m:dPr>
            <m:ctrlPr>
              <w:rPr>
                <w:rFonts w:ascii="Cambria Math" w:eastAsiaTheme="minorEastAsia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ru-RU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lang w:val="ru-RU"/>
              </w:rPr>
              <m:t>+2</m:t>
            </m:r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</m:d>
      </m:oMath>
      <w:r>
        <w:rPr>
          <w:rFonts w:eastAsiaTheme="minorEastAsia"/>
          <w:lang w:val="ru-RU"/>
        </w:rPr>
        <w:t xml:space="preserve"> - значения функций, которые реально хранятся в памяти компьютера после округления.</w:t>
      </w:r>
    </w:p>
    <w:p w14:paraId="7DE7CF0B" w14:textId="0A0BC7ED" w:rsidR="00295312" w:rsidRDefault="00295312" w:rsidP="007359E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Для начала найдем точное значение производной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g</m:t>
            </m:r>
          </m:e>
          <m:sup>
            <m:r>
              <w:rPr>
                <w:rFonts w:ascii="Cambria Math" w:hAnsi="Cambria Math"/>
                <w:lang w:val="ru-RU"/>
              </w:rPr>
              <m:t>'</m:t>
            </m:r>
          </m:sup>
        </m:sSup>
        <m:r>
          <w:rPr>
            <w:rFonts w:ascii="Cambria Math" w:hAnsi="Cambria Math"/>
            <w:lang w:val="ru-RU"/>
          </w:rPr>
          <m:t>(x)</m:t>
        </m:r>
      </m:oMath>
      <w:r>
        <w:rPr>
          <w:rFonts w:eastAsiaTheme="minorEastAsia"/>
          <w:lang w:val="ru-RU"/>
        </w:rPr>
        <w:t>:</w:t>
      </w:r>
    </w:p>
    <w:p w14:paraId="038E41B0" w14:textId="651D733F" w:rsidR="00295312" w:rsidRPr="00295312" w:rsidRDefault="0055586C" w:rsidP="007359E7">
      <w:pPr>
        <w:pStyle w:val="NormalText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g</m:t>
              </m:r>
            </m:e>
            <m:sup>
              <m:r>
                <w:rPr>
                  <w:rFonts w:ascii="Cambria Math" w:hAnsi="Cambria Math"/>
                  <w:lang w:val="ru-RU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x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r>
            <w:rPr>
              <w:rFonts w:ascii="Cambria Math" w:eastAsiaTheme="minorEastAsia" w:hAnsi="Cambria Math"/>
            </w:rPr>
            <m:t>2x∙sin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cos⁡</m:t>
          </m:r>
          <m:r>
            <w:rPr>
              <w:rFonts w:ascii="Cambria Math" w:eastAsiaTheme="minorEastAsia" w:hAnsi="Cambria Math"/>
            </w:rPr>
            <m:t>(x)</m:t>
          </m:r>
        </m:oMath>
      </m:oMathPara>
    </w:p>
    <w:p w14:paraId="36B21F34" w14:textId="610F7882" w:rsidR="00295312" w:rsidRDefault="00295312" w:rsidP="007359E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 xml:space="preserve">Реализуем функцию </w:t>
      </w:r>
      <m:oMath>
        <m:r>
          <w:rPr>
            <w:rFonts w:ascii="Cambria Math" w:eastAsiaTheme="minorEastAsia" w:hAnsi="Cambria Math"/>
            <w:lang w:val="ru-RU"/>
          </w:rPr>
          <m:t>derivative_g</m:t>
        </m:r>
      </m:oMath>
      <w:r w:rsidRPr="00295312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на </w:t>
      </w:r>
      <w:r>
        <w:rPr>
          <w:rFonts w:eastAsiaTheme="minorEastAsia"/>
        </w:rPr>
        <w:t>Python</w:t>
      </w:r>
      <w:r w:rsidRPr="00295312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для нахождения точного значения производной</w:t>
      </w:r>
      <w:r w:rsidR="002A4A55">
        <w:rPr>
          <w:rFonts w:eastAsiaTheme="minorEastAsia"/>
          <w:lang w:val="ru-RU"/>
        </w:rPr>
        <w:t>.</w:t>
      </w:r>
    </w:p>
    <w:p w14:paraId="298EF6F5" w14:textId="0779866D" w:rsidR="002A4A55" w:rsidRPr="006A188E" w:rsidRDefault="002A4A55" w:rsidP="007359E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Лис</w:t>
      </w:r>
      <w:r w:rsidR="006A188E">
        <w:rPr>
          <w:rFonts w:eastAsiaTheme="minorEastAsia"/>
          <w:lang w:val="ru-RU"/>
        </w:rPr>
        <w:t xml:space="preserve">тинг 4 – функция, возвращающая точное значение производной </w:t>
      </w:r>
      <m:oMath>
        <m:r>
          <w:rPr>
            <w:rFonts w:ascii="Cambria Math" w:eastAsiaTheme="minorEastAsia" w:hAnsi="Cambria Math"/>
            <w:lang w:val="ru-RU"/>
          </w:rPr>
          <m:t>g'(x)</m:t>
        </m:r>
      </m:oMath>
      <w:r w:rsidR="006A188E">
        <w:rPr>
          <w:rFonts w:eastAsiaTheme="minorEastAsia"/>
          <w:lang w:val="ru-RU"/>
        </w:rPr>
        <w:t>.</w:t>
      </w:r>
    </w:p>
    <w:tbl>
      <w:tblPr>
        <w:tblW w:w="8926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720"/>
      </w:tblGrid>
      <w:tr w:rsidR="00295312" w:rsidRPr="00295312" w14:paraId="569A8BF5" w14:textId="77777777" w:rsidTr="00295312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376F33EF" w14:textId="77777777" w:rsidR="00295312" w:rsidRPr="00295312" w:rsidRDefault="00295312" w:rsidP="0029531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5312">
              <w:rPr>
                <w:rFonts w:ascii="Courier New" w:hAnsi="Courier New" w:cs="Courier New"/>
                <w:color w:val="333333"/>
                <w:sz w:val="20"/>
                <w:szCs w:val="20"/>
              </w:rPr>
              <w:t>1</w:t>
            </w:r>
          </w:p>
          <w:p w14:paraId="40281CFC" w14:textId="77777777" w:rsidR="00295312" w:rsidRPr="00295312" w:rsidRDefault="00295312" w:rsidP="0029531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5312">
              <w:rPr>
                <w:rFonts w:ascii="Courier New" w:hAnsi="Courier New" w:cs="Courier New"/>
                <w:color w:val="333333"/>
                <w:sz w:val="20"/>
                <w:szCs w:val="20"/>
              </w:rPr>
              <w:t>2</w:t>
            </w:r>
          </w:p>
        </w:tc>
        <w:tc>
          <w:tcPr>
            <w:tcW w:w="8675" w:type="dxa"/>
            <w:shd w:val="clear" w:color="auto" w:fill="E7E6E6" w:themeFill="background2"/>
            <w:vAlign w:val="center"/>
            <w:hideMark/>
          </w:tcPr>
          <w:p w14:paraId="5DECBC1F" w14:textId="77777777" w:rsidR="00295312" w:rsidRPr="00295312" w:rsidRDefault="00295312" w:rsidP="0029531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5312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</w:rPr>
              <w:t>def</w:t>
            </w:r>
            <w:r w:rsidRPr="00295312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</w:t>
            </w:r>
            <w:r w:rsidRPr="00295312">
              <w:rPr>
                <w:rFonts w:ascii="Courier New" w:hAnsi="Courier New" w:cs="Courier New"/>
                <w:b/>
                <w:bCs/>
                <w:color w:val="0066BB"/>
                <w:sz w:val="20"/>
                <w:szCs w:val="20"/>
              </w:rPr>
              <w:t>derivative_g</w:t>
            </w:r>
            <w:r w:rsidRPr="00295312">
              <w:rPr>
                <w:rFonts w:ascii="Courier New" w:hAnsi="Courier New" w:cs="Courier New"/>
                <w:color w:val="333333"/>
                <w:sz w:val="20"/>
                <w:szCs w:val="20"/>
              </w:rPr>
              <w:t>(x):</w:t>
            </w:r>
          </w:p>
          <w:p w14:paraId="5DF9E387" w14:textId="77777777" w:rsidR="00295312" w:rsidRPr="00295312" w:rsidRDefault="00295312" w:rsidP="0029531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5312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 w:rsidRPr="00295312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</w:rPr>
              <w:t>return</w:t>
            </w:r>
            <w:r w:rsidRPr="00295312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</w:t>
            </w:r>
            <w:r w:rsidRPr="00295312">
              <w:rPr>
                <w:rFonts w:ascii="Courier New" w:hAnsi="Courier New" w:cs="Courier New"/>
                <w:b/>
                <w:bCs/>
                <w:color w:val="0000DD"/>
                <w:sz w:val="20"/>
                <w:szCs w:val="20"/>
              </w:rPr>
              <w:t>2</w:t>
            </w:r>
            <w:r w:rsidRPr="00295312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* x * np.sin(x) + (x ** </w:t>
            </w:r>
            <w:r w:rsidRPr="00295312">
              <w:rPr>
                <w:rFonts w:ascii="Courier New" w:hAnsi="Courier New" w:cs="Courier New"/>
                <w:b/>
                <w:bCs/>
                <w:color w:val="0000DD"/>
                <w:sz w:val="20"/>
                <w:szCs w:val="20"/>
              </w:rPr>
              <w:t>2</w:t>
            </w:r>
            <w:r w:rsidRPr="00295312">
              <w:rPr>
                <w:rFonts w:ascii="Courier New" w:hAnsi="Courier New" w:cs="Courier New"/>
                <w:color w:val="333333"/>
                <w:sz w:val="20"/>
                <w:szCs w:val="20"/>
              </w:rPr>
              <w:t>) * np.cos(x)</w:t>
            </w:r>
          </w:p>
        </w:tc>
      </w:tr>
    </w:tbl>
    <w:p w14:paraId="4E749246" w14:textId="7D3E2D36" w:rsidR="00375F0F" w:rsidRPr="00375F0F" w:rsidRDefault="006A188E" w:rsidP="00295312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Значение этой</w:t>
      </w:r>
      <w:r w:rsidR="00375F0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функции</w:t>
      </w:r>
      <w:r w:rsidR="00375F0F">
        <w:rPr>
          <w:rFonts w:eastAsiaTheme="minorEastAsia"/>
          <w:lang w:val="ru-RU"/>
        </w:rPr>
        <w:t xml:space="preserve"> сопоставимо с машинным эпсилон.</w:t>
      </w:r>
    </w:p>
    <w:p w14:paraId="26A95E94" w14:textId="2CB59DD4" w:rsidR="00295312" w:rsidRDefault="00295312" w:rsidP="00295312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Теперь</w:t>
      </w:r>
      <w:r>
        <w:rPr>
          <w:lang w:val="ru-RU"/>
        </w:rPr>
        <w:t xml:space="preserve"> м</w:t>
      </w:r>
      <w:r>
        <w:rPr>
          <w:rFonts w:eastAsiaTheme="minorEastAsia"/>
          <w:lang w:val="ru-RU"/>
        </w:rPr>
        <w:t xml:space="preserve">ы можем рассчитать абсолютную погрешность, как разность между точным значением производной в точке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</m:oMath>
      <w:r w:rsidRPr="00295312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и «компьютерным» значением.</w:t>
      </w:r>
    </w:p>
    <w:p w14:paraId="5614D46E" w14:textId="5D8C0E94" w:rsidR="009E225E" w:rsidRPr="009E225E" w:rsidRDefault="009E225E" w:rsidP="00295312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Абсолютная погрешность для 1 метода дифференцирования:</w:t>
      </w:r>
    </w:p>
    <w:p w14:paraId="41D66D4C" w14:textId="1471AF74" w:rsidR="00295312" w:rsidRPr="009E225E" w:rsidRDefault="0055586C" w:rsidP="007359E7">
      <w:pPr>
        <w:pStyle w:val="NormalText"/>
        <w:rPr>
          <w:rFonts w:eastAsiaTheme="minorEastAsia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o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+h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+h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-</m:t>
                      </m:r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ru-RU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 xml:space="preserve"> </m:t>
              </m:r>
              <m:r>
                <w:rPr>
                  <w:rFonts w:ascii="Cambria Math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lang w:val="ru-RU"/>
                </w:rPr>
              </m:ctrlPr>
            </m:e>
          </m:eqArr>
        </m:oMath>
      </m:oMathPara>
    </w:p>
    <w:p w14:paraId="728A27A3" w14:textId="0A8EE4FC" w:rsidR="008370DE" w:rsidRPr="009E225E" w:rsidRDefault="008370DE" w:rsidP="008370DE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Абсолютная погрешность для </w:t>
      </w:r>
      <w:r w:rsidRPr="008370DE">
        <w:rPr>
          <w:rFonts w:eastAsiaTheme="minorEastAsia"/>
          <w:lang w:val="ru-RU"/>
        </w:rPr>
        <w:t>2</w:t>
      </w:r>
      <w:r>
        <w:rPr>
          <w:rFonts w:eastAsiaTheme="minorEastAsia"/>
          <w:lang w:val="ru-RU"/>
        </w:rPr>
        <w:t xml:space="preserve"> метода дифференцирования:</w:t>
      </w:r>
    </w:p>
    <w:p w14:paraId="01078050" w14:textId="0ED5C392" w:rsidR="009E225E" w:rsidRPr="009E225E" w:rsidRDefault="0055586C" w:rsidP="007359E7">
      <w:pPr>
        <w:pStyle w:val="NormalText"/>
        <w:rPr>
          <w:rFonts w:eastAsiaTheme="minorEastAsia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o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-3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+4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+h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+2</m:t>
                          </m:r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h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=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e>
            <m:e>
              <m:d>
                <m:dPr>
                  <m:begChr m:val="|"/>
                  <m:endChr m:val="|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-3</m:t>
                      </m:r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4</m:t>
                      </m:r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+h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-e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+2</m:t>
                          </m:r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h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ru-RU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 xml:space="preserve"> </m:t>
              </m:r>
              <m:r>
                <w:rPr>
                  <w:rFonts w:ascii="Cambria Math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8</m:t>
                  </m:r>
                </m:e>
              </m:d>
            </m:e>
          </m:eqArr>
        </m:oMath>
      </m:oMathPara>
    </w:p>
    <w:p w14:paraId="4B2BD52C" w14:textId="51E93A09" w:rsidR="009E225E" w:rsidRDefault="008370DE" w:rsidP="007359E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Назовем функцию для получения полной погрешности для первого</w:t>
      </w:r>
      <w:r w:rsidRPr="008370DE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метода </w:t>
      </w:r>
      <m:oMath>
        <m:r>
          <w:rPr>
            <w:rFonts w:ascii="Cambria Math" w:eastAsiaTheme="minorEastAsia" w:hAnsi="Cambria Math"/>
            <w:lang w:val="ru-RU"/>
          </w:rPr>
          <m:t>diff1</m:t>
        </m:r>
      </m:oMath>
      <w:r>
        <w:rPr>
          <w:rFonts w:eastAsiaTheme="minorEastAsia"/>
          <w:lang w:val="ru-RU"/>
        </w:rPr>
        <w:t xml:space="preserve">, как </w:t>
      </w:r>
      <m:oMath>
        <m:r>
          <w:rPr>
            <w:rFonts w:ascii="Cambria Math" w:eastAsiaTheme="minorEastAsia" w:hAnsi="Cambria Math"/>
            <w:lang w:val="ru-RU"/>
          </w:rPr>
          <m:t>error_</m:t>
        </m:r>
        <m:r>
          <w:rPr>
            <w:rFonts w:ascii="Cambria Math" w:eastAsiaTheme="minorEastAsia" w:hAnsi="Cambria Math"/>
          </w:rPr>
          <m:t>diff</m:t>
        </m:r>
        <m:r>
          <w:rPr>
            <w:rFonts w:ascii="Cambria Math" w:eastAsiaTheme="minorEastAsia" w:hAnsi="Cambria Math"/>
            <w:lang w:val="ru-RU"/>
          </w:rPr>
          <m:t>1</m:t>
        </m:r>
      </m:oMath>
      <w:r w:rsidRPr="008370DE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 xml:space="preserve">а для второго метода соответственно - </w:t>
      </w:r>
      <m:oMath>
        <m:r>
          <w:rPr>
            <w:rFonts w:ascii="Cambria Math" w:eastAsiaTheme="minorEastAsia" w:hAnsi="Cambria Math"/>
            <w:lang w:val="ru-RU"/>
          </w:rPr>
          <m:t>error_diff2</m:t>
        </m:r>
      </m:oMath>
      <w:r w:rsidRPr="008370DE">
        <w:rPr>
          <w:rFonts w:eastAsiaTheme="minorEastAsia"/>
          <w:lang w:val="ru-RU"/>
        </w:rPr>
        <w:t xml:space="preserve">. </w:t>
      </w:r>
      <w:r>
        <w:rPr>
          <w:rFonts w:eastAsiaTheme="minorEastAsia"/>
          <w:lang w:val="ru-RU"/>
        </w:rPr>
        <w:t>И напишем к ним реализацию</w:t>
      </w:r>
      <w:r w:rsidR="00BA3CC3" w:rsidRPr="00BA3CC3">
        <w:rPr>
          <w:rFonts w:eastAsiaTheme="minorEastAsia"/>
          <w:lang w:val="ru-RU"/>
        </w:rPr>
        <w:t xml:space="preserve"> </w:t>
      </w:r>
      <w:r w:rsidR="00BA3CC3">
        <w:rPr>
          <w:rFonts w:eastAsiaTheme="minorEastAsia"/>
          <w:lang w:val="ru-RU"/>
        </w:rPr>
        <w:t xml:space="preserve">на </w:t>
      </w:r>
      <w:r w:rsidR="00BA3CC3">
        <w:rPr>
          <w:rFonts w:eastAsiaTheme="minorEastAsia"/>
        </w:rPr>
        <w:t>Python</w:t>
      </w:r>
      <w:r>
        <w:rPr>
          <w:rFonts w:eastAsiaTheme="minorEastAsia"/>
          <w:lang w:val="ru-RU"/>
        </w:rPr>
        <w:t>, исходя из определения абсолютной погрешности</w:t>
      </w:r>
      <w:r w:rsidR="00501498">
        <w:rPr>
          <w:rFonts w:eastAsiaTheme="minorEastAsia"/>
          <w:lang w:val="ru-RU"/>
        </w:rPr>
        <w:t xml:space="preserve"> (см. листинг 5).</w:t>
      </w:r>
    </w:p>
    <w:p w14:paraId="71E7F4C7" w14:textId="5F3715C5" w:rsidR="00501498" w:rsidRPr="00501498" w:rsidRDefault="00501498" w:rsidP="007359E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Листинг 5 – Функции, определяющие значения полных погрешностей двух формул дифференцирования.</w:t>
      </w:r>
    </w:p>
    <w:tbl>
      <w:tblPr>
        <w:tblW w:w="8926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720"/>
      </w:tblGrid>
      <w:tr w:rsidR="008370DE" w:rsidRPr="008370DE" w14:paraId="72ABC468" w14:textId="77777777" w:rsidTr="008370DE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28A7636B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>1</w:t>
            </w:r>
          </w:p>
          <w:p w14:paraId="389DCB1A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>2</w:t>
            </w:r>
          </w:p>
          <w:p w14:paraId="18856603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>3</w:t>
            </w:r>
          </w:p>
          <w:p w14:paraId="50A73218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>4</w:t>
            </w:r>
          </w:p>
          <w:p w14:paraId="3939949E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>5</w:t>
            </w:r>
          </w:p>
          <w:p w14:paraId="71073954" w14:textId="6210BA62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>6</w:t>
            </w:r>
          </w:p>
        </w:tc>
        <w:tc>
          <w:tcPr>
            <w:tcW w:w="8675" w:type="dxa"/>
            <w:shd w:val="clear" w:color="auto" w:fill="E7E6E6" w:themeFill="background2"/>
            <w:vAlign w:val="center"/>
            <w:hideMark/>
          </w:tcPr>
          <w:p w14:paraId="3D2F33BE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</w:rPr>
              <w:t>def</w:t>
            </w: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</w:t>
            </w:r>
            <w:r w:rsidRPr="008370DE">
              <w:rPr>
                <w:rFonts w:ascii="Courier New" w:hAnsi="Courier New" w:cs="Courier New"/>
                <w:b/>
                <w:bCs/>
                <w:color w:val="0066BB"/>
                <w:sz w:val="20"/>
                <w:szCs w:val="20"/>
              </w:rPr>
              <w:t>error_diff1</w:t>
            </w: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>(x, h):</w:t>
            </w:r>
          </w:p>
          <w:p w14:paraId="56E0CCF9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 w:rsidRPr="008370DE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</w:rPr>
              <w:t>return</w:t>
            </w: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np.abs(derivative_g(x) - diff1(x, h, g))</w:t>
            </w:r>
          </w:p>
          <w:p w14:paraId="09245B34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</w:p>
          <w:p w14:paraId="52CB9F33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</w:p>
          <w:p w14:paraId="68A7420A" w14:textId="77777777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</w:rPr>
              <w:t>def</w:t>
            </w: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</w:t>
            </w:r>
            <w:r w:rsidRPr="008370DE">
              <w:rPr>
                <w:rFonts w:ascii="Courier New" w:hAnsi="Courier New" w:cs="Courier New"/>
                <w:b/>
                <w:bCs/>
                <w:color w:val="0066BB"/>
                <w:sz w:val="20"/>
                <w:szCs w:val="20"/>
              </w:rPr>
              <w:t>error_diff2</w:t>
            </w: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>(x, h):</w:t>
            </w:r>
          </w:p>
          <w:p w14:paraId="7804FEB1" w14:textId="700DF22E" w:rsidR="008370DE" w:rsidRPr="008370DE" w:rsidRDefault="008370DE" w:rsidP="008370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 w:rsidRPr="008370DE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</w:rPr>
              <w:t>return</w:t>
            </w:r>
            <w:r w:rsidRPr="008370D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np.abs(derivative_g(x) - diff2(x, h, g))</w:t>
            </w:r>
          </w:p>
        </w:tc>
      </w:tr>
    </w:tbl>
    <w:p w14:paraId="680FA81B" w14:textId="1C410BAA" w:rsidR="008370DE" w:rsidRDefault="00501498" w:rsidP="007359E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Листинг 6 -</w:t>
      </w:r>
      <w:r w:rsidR="00BA3CC3">
        <w:rPr>
          <w:rFonts w:eastAsiaTheme="minorEastAsia"/>
          <w:lang w:val="ru-RU"/>
        </w:rPr>
        <w:t xml:space="preserve"> </w:t>
      </w:r>
      <w:r w:rsidR="00BA3CC3">
        <w:rPr>
          <w:rFonts w:eastAsiaTheme="minorEastAsia"/>
        </w:rPr>
        <w:t>log</w:t>
      </w:r>
      <w:r w:rsidR="00BA3CC3" w:rsidRPr="00BA3CC3">
        <w:rPr>
          <w:rFonts w:eastAsiaTheme="minorEastAsia"/>
          <w:lang w:val="ru-RU"/>
        </w:rPr>
        <w:t>-</w:t>
      </w:r>
      <w:r w:rsidR="00BA3CC3">
        <w:rPr>
          <w:rFonts w:eastAsiaTheme="minorEastAsia"/>
        </w:rPr>
        <w:t>log</w:t>
      </w:r>
      <w:r w:rsidR="00BA3CC3" w:rsidRPr="00BA3CC3">
        <w:rPr>
          <w:rFonts w:eastAsiaTheme="minorEastAsia"/>
          <w:lang w:val="ru-RU"/>
        </w:rPr>
        <w:t xml:space="preserve"> </w:t>
      </w:r>
      <w:r w:rsidR="00BA3CC3">
        <w:rPr>
          <w:rFonts w:eastAsiaTheme="minorEastAsia"/>
          <w:lang w:val="ru-RU"/>
        </w:rPr>
        <w:t xml:space="preserve">графики для функций </w:t>
      </w:r>
      <m:oMath>
        <m:r>
          <w:rPr>
            <w:rFonts w:ascii="Cambria Math" w:eastAsiaTheme="minorEastAsia" w:hAnsi="Cambria Math"/>
            <w:lang w:val="ru-RU"/>
          </w:rPr>
          <m:t>error_</m:t>
        </m:r>
        <m:r>
          <w:rPr>
            <w:rFonts w:ascii="Cambria Math" w:eastAsiaTheme="minorEastAsia" w:hAnsi="Cambria Math"/>
          </w:rPr>
          <m:t>diff</m:t>
        </m:r>
        <m:r>
          <w:rPr>
            <w:rFonts w:ascii="Cambria Math" w:eastAsiaTheme="minorEastAsia" w:hAnsi="Cambria Math"/>
            <w:lang w:val="ru-RU"/>
          </w:rPr>
          <m:t>1</m:t>
        </m:r>
      </m:oMath>
      <w:r w:rsidR="00BA3CC3">
        <w:rPr>
          <w:rFonts w:eastAsiaTheme="minorEastAsia"/>
          <w:lang w:val="ru-RU"/>
        </w:rPr>
        <w:t xml:space="preserve"> и </w:t>
      </w:r>
      <m:oMath>
        <m:r>
          <w:rPr>
            <w:rFonts w:ascii="Cambria Math" w:eastAsiaTheme="minorEastAsia" w:hAnsi="Cambria Math"/>
            <w:lang w:val="ru-RU"/>
          </w:rPr>
          <m:t>error_diff2</m:t>
        </m:r>
      </m:oMath>
      <w:r>
        <w:rPr>
          <w:rFonts w:eastAsiaTheme="minorEastAsia"/>
          <w:lang w:val="ru-RU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720"/>
      </w:tblGrid>
      <w:tr w:rsidR="00BA3CC3" w14:paraId="3DD3D9B6" w14:textId="77777777" w:rsidTr="00BA3CC3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527539CB" w14:textId="77777777" w:rsidR="00BA3CC3" w:rsidRDefault="00BA3CC3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</w:t>
            </w:r>
          </w:p>
          <w:p w14:paraId="7636F81C" w14:textId="77777777" w:rsidR="00BA3CC3" w:rsidRDefault="00BA3CC3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2</w:t>
            </w:r>
          </w:p>
        </w:tc>
        <w:tc>
          <w:tcPr>
            <w:tcW w:w="8675" w:type="dxa"/>
            <w:shd w:val="clear" w:color="auto" w:fill="E7E6E6" w:themeFill="background2"/>
            <w:vAlign w:val="center"/>
            <w:hideMark/>
          </w:tcPr>
          <w:p w14:paraId="35D9426F" w14:textId="77777777" w:rsidR="00BA3CC3" w:rsidRDefault="00BA3CC3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diff_1_line = axes.loglog(h, error_diff1(x, h), </w:t>
            </w:r>
            <w:r>
              <w:rPr>
                <w:color w:val="333333"/>
                <w:shd w:val="clear" w:color="auto" w:fill="FFF0F0"/>
              </w:rPr>
              <w:t>'-'</w:t>
            </w:r>
            <w:r>
              <w:rPr>
                <w:color w:val="333333"/>
              </w:rPr>
              <w:t>, label=</w:t>
            </w:r>
            <w:r>
              <w:rPr>
                <w:color w:val="333333"/>
                <w:shd w:val="clear" w:color="auto" w:fill="FFF0F0"/>
              </w:rPr>
              <w:t>'diff1'</w:t>
            </w:r>
            <w:r>
              <w:rPr>
                <w:color w:val="333333"/>
              </w:rPr>
              <w:t>)</w:t>
            </w:r>
          </w:p>
          <w:p w14:paraId="6AD66454" w14:textId="77777777" w:rsidR="00BA3CC3" w:rsidRDefault="00BA3CC3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diff_2_line = axes.loglog(h, error_diff2(x, h), </w:t>
            </w:r>
            <w:r>
              <w:rPr>
                <w:color w:val="333333"/>
                <w:shd w:val="clear" w:color="auto" w:fill="FFF0F0"/>
              </w:rPr>
              <w:t>'-'</w:t>
            </w:r>
            <w:r>
              <w:rPr>
                <w:color w:val="333333"/>
              </w:rPr>
              <w:t>, label=</w:t>
            </w:r>
            <w:r>
              <w:rPr>
                <w:color w:val="333333"/>
                <w:shd w:val="clear" w:color="auto" w:fill="FFF0F0"/>
              </w:rPr>
              <w:t>'diff2'</w:t>
            </w:r>
            <w:r>
              <w:rPr>
                <w:color w:val="333333"/>
              </w:rPr>
              <w:t>)</w:t>
            </w:r>
          </w:p>
        </w:tc>
      </w:tr>
    </w:tbl>
    <w:p w14:paraId="4EF20E77" w14:textId="2EA95925" w:rsidR="00B13AF7" w:rsidRPr="00B13AF7" w:rsidRDefault="00B13AF7" w:rsidP="007359E7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 xml:space="preserve">Шаги </w:t>
      </w:r>
      <m:oMath>
        <m:r>
          <w:rPr>
            <w:rFonts w:ascii="Cambria Math" w:hAnsi="Cambria Math"/>
            <w:lang w:val="ru-RU"/>
          </w:rPr>
          <m:t>h∈[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lang w:val="ru-RU"/>
              </w:rPr>
              <m:t>-16</m:t>
            </m:r>
          </m:sup>
        </m:sSup>
        <m:r>
          <w:rPr>
            <w:rFonts w:ascii="Cambria Math" w:hAnsi="Cambria Math"/>
            <w:lang w:val="ru-RU"/>
          </w:rPr>
          <m:t>;1]</m:t>
        </m:r>
      </m:oMath>
      <w:r>
        <w:rPr>
          <w:rFonts w:eastAsiaTheme="minorEastAsia"/>
          <w:lang w:val="ru-RU"/>
        </w:rPr>
        <w:t xml:space="preserve"> мы задаем на равномерной логарифмической сетке и для массива этих шагов вычисляем полные погрешности численного дифференцирования </w:t>
      </w:r>
      <m:oMath>
        <m:r>
          <w:rPr>
            <w:rFonts w:ascii="Cambria Math" w:eastAsiaTheme="minorEastAsia" w:hAnsi="Cambria Math"/>
            <w:lang w:val="ru-RU"/>
          </w:rPr>
          <m:t>errror_diff1</m:t>
        </m:r>
      </m:oMath>
      <w:r w:rsidRPr="00B13AF7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и </w:t>
      </w:r>
      <m:oMath>
        <m:r>
          <w:rPr>
            <w:rFonts w:ascii="Cambria Math" w:eastAsiaTheme="minorEastAsia" w:hAnsi="Cambria Math"/>
            <w:lang w:val="ru-RU"/>
          </w:rPr>
          <m:t>error_diff2</m:t>
        </m:r>
      </m:oMath>
      <w:r w:rsidRPr="00B13AF7">
        <w:rPr>
          <w:rFonts w:eastAsiaTheme="minorEastAsia"/>
          <w:lang w:val="ru-RU"/>
        </w:rPr>
        <w:t>.</w:t>
      </w:r>
    </w:p>
    <w:p w14:paraId="5CE2D852" w14:textId="5216C78B" w:rsidR="00BA3CC3" w:rsidRDefault="00BA3CC3" w:rsidP="00B13AF7">
      <w:pPr>
        <w:pStyle w:val="NormalText"/>
        <w:rPr>
          <w:lang w:val="ru-RU"/>
        </w:rPr>
      </w:pPr>
      <w:r>
        <w:rPr>
          <w:lang w:val="ru-RU"/>
        </w:rPr>
        <w:t>В результате получим</w:t>
      </w:r>
      <w:r w:rsidR="00B206CF">
        <w:rPr>
          <w:lang w:val="ru-RU"/>
        </w:rPr>
        <w:t xml:space="preserve"> график, представленный на рисунке ниже</w:t>
      </w:r>
      <w:r>
        <w:rPr>
          <w:lang w:val="ru-RU"/>
        </w:rPr>
        <w:t>:</w:t>
      </w:r>
    </w:p>
    <w:p w14:paraId="6534201F" w14:textId="5A084AB8" w:rsidR="00B206CF" w:rsidRDefault="00653673" w:rsidP="00B206CF">
      <w:pPr>
        <w:pStyle w:val="NormalText"/>
        <w:rPr>
          <w:rFonts w:eastAsiaTheme="minorEastAsia"/>
          <w:lang w:val="ru-RU"/>
        </w:rPr>
      </w:pPr>
      <w:r w:rsidRPr="00653673">
        <w:rPr>
          <w:rFonts w:eastAsiaTheme="minorEastAsia"/>
          <w:noProof/>
          <w:lang w:val="ru-RU"/>
        </w:rPr>
        <w:drawing>
          <wp:inline distT="0" distB="0" distL="0" distR="0" wp14:anchorId="0B2755E1" wp14:editId="684AC5CC">
            <wp:extent cx="5336763" cy="3283889"/>
            <wp:effectExtent l="0" t="0" r="0" b="5715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9243" cy="32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41F1" w14:textId="5F2CDDF8" w:rsidR="00105028" w:rsidRPr="00653673" w:rsidRDefault="00CD2582" w:rsidP="00105028">
      <w:pPr>
        <w:pStyle w:val="NormalText"/>
        <w:rPr>
          <w:lang w:val="ru-RU"/>
        </w:rPr>
      </w:pPr>
      <w:r w:rsidRPr="00653673">
        <w:rPr>
          <w:lang w:val="ru-RU"/>
        </w:rPr>
        <w:t>Рис</w:t>
      </w:r>
      <w:r w:rsidR="00105028" w:rsidRPr="00653673">
        <w:rPr>
          <w:lang w:val="ru-RU"/>
        </w:rPr>
        <w:t xml:space="preserve">унок </w:t>
      </w:r>
      <w:r w:rsidRPr="00653673">
        <w:rPr>
          <w:lang w:val="ru-RU"/>
        </w:rPr>
        <w:t>1</w:t>
      </w:r>
      <w:r w:rsidR="00105028" w:rsidRPr="00653673">
        <w:rPr>
          <w:lang w:val="ru-RU"/>
        </w:rPr>
        <w:t xml:space="preserve"> –</w:t>
      </w:r>
      <w:r w:rsidRPr="00653673">
        <w:rPr>
          <w:lang w:val="ru-RU"/>
        </w:rPr>
        <w:t xml:space="preserve"> График</w:t>
      </w:r>
      <w:r w:rsidR="00105028" w:rsidRPr="00653673">
        <w:rPr>
          <w:lang w:val="ru-RU"/>
        </w:rPr>
        <w:t xml:space="preserve"> зависимости</w:t>
      </w:r>
      <w:r w:rsidRPr="00653673">
        <w:rPr>
          <w:lang w:val="ru-RU"/>
        </w:rPr>
        <w:t xml:space="preserve"> абсолютной погрешности для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1</m:t>
        </m:r>
      </m:oMath>
      <w:r w:rsidRPr="00653673">
        <w:rPr>
          <w:lang w:val="ru-RU"/>
        </w:rPr>
        <w:t xml:space="preserve"> и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2</m:t>
        </m:r>
      </m:oMath>
      <w:r w:rsidR="00105028" w:rsidRPr="00653673">
        <w:rPr>
          <w:lang w:val="ru-RU"/>
        </w:rPr>
        <w:t xml:space="preserve"> от шага дифференцирования </w:t>
      </w:r>
      <m:oMath>
        <m:r>
          <w:rPr>
            <w:rFonts w:ascii="Cambria Math" w:hAnsi="Cambria Math"/>
            <w:lang w:val="ru-RU"/>
          </w:rPr>
          <m:t>h</m:t>
        </m:r>
      </m:oMath>
      <w:r w:rsidRPr="00653673">
        <w:rPr>
          <w:lang w:val="ru-RU"/>
        </w:rPr>
        <w:t>.</w:t>
      </w:r>
    </w:p>
    <w:p w14:paraId="07C0D79A" w14:textId="1B55A1BB" w:rsidR="00B5369A" w:rsidRDefault="006F15B6" w:rsidP="000C7456">
      <w:pPr>
        <w:pStyle w:val="SubHeaderText"/>
      </w:pPr>
      <w:bookmarkStart w:id="8" w:name="_Toc68447068"/>
      <w:r>
        <w:t>Анализ полученных с помощью графика</w:t>
      </w:r>
      <w:r w:rsidR="00EE35A1">
        <w:t xml:space="preserve"> данных</w:t>
      </w:r>
      <w:bookmarkEnd w:id="8"/>
    </w:p>
    <w:p w14:paraId="3D30C52A" w14:textId="740E4355" w:rsidR="00B13AF7" w:rsidRDefault="00B13AF7" w:rsidP="006F15B6">
      <w:pPr>
        <w:pStyle w:val="NormalText"/>
        <w:rPr>
          <w:lang w:val="ru-RU"/>
        </w:rPr>
      </w:pPr>
      <w:r>
        <w:rPr>
          <w:lang w:val="ru-RU"/>
        </w:rPr>
        <w:t xml:space="preserve">Из графика на </w:t>
      </w:r>
      <w:r w:rsidR="00C43D79">
        <w:rPr>
          <w:lang w:val="ru-RU"/>
        </w:rPr>
        <w:t>р</w:t>
      </w:r>
      <w:r>
        <w:rPr>
          <w:lang w:val="ru-RU"/>
        </w:rPr>
        <w:t>ис</w:t>
      </w:r>
      <w:r w:rsidR="00C43D79">
        <w:rPr>
          <w:lang w:val="ru-RU"/>
        </w:rPr>
        <w:t xml:space="preserve">унке </w:t>
      </w:r>
      <w:r>
        <w:rPr>
          <w:lang w:val="ru-RU"/>
        </w:rPr>
        <w:t>1 можно сделать выводы:</w:t>
      </w:r>
    </w:p>
    <w:p w14:paraId="3C6FED07" w14:textId="3F661063" w:rsidR="00B13AF7" w:rsidRDefault="002D3894" w:rsidP="00B13AF7">
      <w:pPr>
        <w:pStyle w:val="NormalText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При уменьшении шага дифференцирования после какого-то минимального для метода шага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h</m:t>
            </m:r>
          </m:e>
          <m:sup>
            <m:r>
              <w:rPr>
                <w:rFonts w:ascii="Cambria Math" w:hAnsi="Cambria Math"/>
                <w:lang w:val="ru-RU"/>
              </w:rPr>
              <m:t>opt</m:t>
            </m:r>
          </m:sup>
        </m:sSup>
      </m:oMath>
      <w:r w:rsidRPr="002D389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график абсолютной погрешности начинает устремляться в бесконечность, то есть возникает вычислительная неустойчивость. </w:t>
      </w:r>
    </w:p>
    <w:p w14:paraId="45DCAE7D" w14:textId="496C9315" w:rsidR="00983793" w:rsidRPr="005E3B5D" w:rsidRDefault="00983793" w:rsidP="00983793">
      <w:pPr>
        <w:pStyle w:val="NormalText"/>
        <w:numPr>
          <w:ilvl w:val="0"/>
          <w:numId w:val="12"/>
        </w:numPr>
        <w:rPr>
          <w:lang w:val="ru-RU"/>
        </w:rPr>
      </w:pPr>
      <w:r>
        <w:rPr>
          <w:lang w:val="ru-RU"/>
        </w:rPr>
        <w:t>На графике видно,</w:t>
      </w:r>
      <w:r w:rsidR="005E3B5D" w:rsidRPr="005E3B5D">
        <w:rPr>
          <w:lang w:val="ru-RU"/>
        </w:rPr>
        <w:t xml:space="preserve"> </w:t>
      </w:r>
      <w:r w:rsidR="005E3B5D">
        <w:rPr>
          <w:lang w:val="ru-RU"/>
        </w:rPr>
        <w:t>что при</w:t>
      </w:r>
      <w:r w:rsidRPr="00983793">
        <w:rPr>
          <w:lang w:val="ru-RU"/>
        </w:rPr>
        <w:t xml:space="preserve"> исполь</w:t>
      </w:r>
      <w:r w:rsidR="005E3B5D">
        <w:rPr>
          <w:lang w:val="ru-RU"/>
        </w:rPr>
        <w:t>зовании</w:t>
      </w:r>
      <w:r w:rsidRPr="00983793">
        <w:rPr>
          <w:lang w:val="ru-RU"/>
        </w:rPr>
        <w:t xml:space="preserve"> формул</w:t>
      </w:r>
      <w:r w:rsidR="005E3B5D">
        <w:rPr>
          <w:lang w:val="ru-RU"/>
        </w:rPr>
        <w:t>ы</w:t>
      </w:r>
      <w:r w:rsidRPr="00983793">
        <w:rPr>
          <w:lang w:val="ru-RU"/>
        </w:rPr>
        <w:t xml:space="preserve"> численного дифференцирования 1-го порядка можно добиться</w:t>
      </w:r>
      <w:r w:rsidR="00C300F1">
        <w:rPr>
          <w:lang w:val="ru-RU"/>
        </w:rPr>
        <w:t xml:space="preserve"> вычислительной</w:t>
      </w:r>
      <w:r w:rsidRPr="00983793">
        <w:rPr>
          <w:lang w:val="ru-RU"/>
        </w:rPr>
        <w:t xml:space="preserve"> погрешности порядка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lang w:val="ru-RU"/>
              </w:rPr>
              <m:t>-8</m:t>
            </m:r>
          </m:sup>
        </m:sSup>
      </m:oMath>
      <w:r w:rsidR="005E3B5D">
        <w:rPr>
          <w:rFonts w:eastAsiaTheme="minorEastAsia"/>
          <w:lang w:val="ru-RU"/>
        </w:rPr>
        <w:t xml:space="preserve">. </w:t>
      </w:r>
      <w:r w:rsidRPr="005E3B5D">
        <w:rPr>
          <w:lang w:val="ru-RU"/>
        </w:rPr>
        <w:t xml:space="preserve">При этом </w:t>
      </w:r>
      <w:r w:rsidR="005E3B5D">
        <w:rPr>
          <w:lang w:val="ru-RU"/>
        </w:rPr>
        <w:t xml:space="preserve">минимальный </w:t>
      </w:r>
      <w:r w:rsidRPr="005E3B5D">
        <w:rPr>
          <w:lang w:val="ru-RU"/>
        </w:rPr>
        <w:t>шаг диффер</w:t>
      </w:r>
      <w:r w:rsidR="005E3B5D">
        <w:rPr>
          <w:lang w:val="ru-RU"/>
        </w:rPr>
        <w:t>е</w:t>
      </w:r>
      <w:r w:rsidRPr="005E3B5D">
        <w:rPr>
          <w:lang w:val="ru-RU"/>
        </w:rPr>
        <w:t>нцирования</w:t>
      </w:r>
      <w:r w:rsidR="005E3B5D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10</m:t>
            </m:r>
            <m:ctrlPr>
              <w:rPr>
                <w:rFonts w:ascii="Cambria Math" w:hAnsi="Cambria Math"/>
                <w:i/>
                <w:lang w:val="ru-RU"/>
              </w:rPr>
            </m:ctrlPr>
          </m:e>
          <m:sup>
            <m:r>
              <w:rPr>
                <w:rFonts w:ascii="Cambria Math" w:hAnsi="Cambria Math"/>
                <w:lang w:val="ru-RU"/>
              </w:rPr>
              <m:t>-8</m:t>
            </m:r>
          </m:sup>
        </m:sSup>
      </m:oMath>
      <w:r w:rsidRPr="005E3B5D">
        <w:rPr>
          <w:lang w:val="ru-RU"/>
        </w:rPr>
        <w:t xml:space="preserve">. </w:t>
      </w:r>
    </w:p>
    <w:p w14:paraId="3E1ECD33" w14:textId="09371068" w:rsidR="00983793" w:rsidRPr="005E3B5D" w:rsidRDefault="005E3B5D" w:rsidP="00C300F1">
      <w:pPr>
        <w:pStyle w:val="NormalText"/>
        <w:numPr>
          <w:ilvl w:val="0"/>
          <w:numId w:val="12"/>
        </w:numPr>
        <w:rPr>
          <w:lang w:val="ru-RU"/>
        </w:rPr>
      </w:pPr>
      <w:r>
        <w:rPr>
          <w:lang w:val="ru-RU"/>
        </w:rPr>
        <w:lastRenderedPageBreak/>
        <w:t xml:space="preserve">В свою очередь, используя </w:t>
      </w:r>
      <w:r w:rsidR="00983793" w:rsidRPr="00C300F1">
        <w:rPr>
          <w:lang w:val="ru-RU"/>
        </w:rPr>
        <w:t>формул</w:t>
      </w:r>
      <w:r>
        <w:rPr>
          <w:lang w:val="ru-RU"/>
        </w:rPr>
        <w:t>у</w:t>
      </w:r>
      <w:r w:rsidR="00983793" w:rsidRPr="00C300F1">
        <w:rPr>
          <w:lang w:val="ru-RU"/>
        </w:rPr>
        <w:t xml:space="preserve"> численного дифференцирования 2-го порядка </w:t>
      </w:r>
      <w:r>
        <w:rPr>
          <w:lang w:val="ru-RU"/>
        </w:rPr>
        <w:t>получаем полную</w:t>
      </w:r>
      <w:r w:rsidR="00983793" w:rsidRPr="00C300F1">
        <w:rPr>
          <w:lang w:val="ru-RU"/>
        </w:rPr>
        <w:t xml:space="preserve"> погрешност</w:t>
      </w:r>
      <w:r>
        <w:rPr>
          <w:lang w:val="ru-RU"/>
        </w:rPr>
        <w:t>ь</w:t>
      </w:r>
      <w:r w:rsidR="00983793" w:rsidRPr="00C300F1">
        <w:rPr>
          <w:lang w:val="ru-RU"/>
        </w:rPr>
        <w:t xml:space="preserve"> порядка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lang w:val="ru-RU"/>
              </w:rPr>
              <m:t>-11</m:t>
            </m:r>
          </m:sup>
        </m:sSup>
      </m:oMath>
      <w:r w:rsidR="00983793" w:rsidRPr="00C300F1">
        <w:rPr>
          <w:lang w:val="ru-RU"/>
        </w:rPr>
        <w:t xml:space="preserve">. </w:t>
      </w:r>
      <w:r w:rsidR="00983793" w:rsidRPr="005E3B5D">
        <w:rPr>
          <w:lang w:val="ru-RU"/>
        </w:rPr>
        <w:t>То</w:t>
      </w:r>
      <w:r>
        <w:rPr>
          <w:lang w:val="ru-RU"/>
        </w:rPr>
        <w:t>чность</w:t>
      </w:r>
      <w:r w:rsidR="00983793" w:rsidRPr="005E3B5D">
        <w:rPr>
          <w:lang w:val="ru-RU"/>
        </w:rPr>
        <w:t xml:space="preserve"> формулы численного дифференцирования 2-го порядка </w:t>
      </w:r>
      <w:r>
        <w:rPr>
          <w:lang w:val="ru-RU"/>
        </w:rPr>
        <w:t xml:space="preserve">действительно оказалась </w:t>
      </w:r>
      <w:r w:rsidR="00983793" w:rsidRPr="005E3B5D">
        <w:rPr>
          <w:lang w:val="ru-RU"/>
        </w:rPr>
        <w:t xml:space="preserve">выше, чем точность формулы численного дифференцирования 1-го порядка. При этом </w:t>
      </w:r>
      <w:r>
        <w:rPr>
          <w:lang w:val="ru-RU"/>
        </w:rPr>
        <w:t xml:space="preserve">минимальный шаг </w:t>
      </w:r>
      <w:r w:rsidR="00983793" w:rsidRPr="005E3B5D">
        <w:rPr>
          <w:lang w:val="ru-RU"/>
        </w:rPr>
        <w:t xml:space="preserve">дифференцирования </w:t>
      </w:r>
      <m:oMath>
        <m:r>
          <w:rPr>
            <w:rFonts w:ascii="Cambria Math" w:hAnsi="Cambria Math"/>
            <w:lang w:val="ru-RU"/>
          </w:rPr>
          <m:t>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10</m:t>
            </m:r>
            <m:ctrlPr>
              <w:rPr>
                <w:rFonts w:ascii="Cambria Math" w:hAnsi="Cambria Math"/>
                <w:i/>
                <w:lang w:val="ru-RU"/>
              </w:rPr>
            </m:ctrlP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83793" w:rsidRPr="005E3B5D">
        <w:rPr>
          <w:lang w:val="ru-RU"/>
        </w:rPr>
        <w:t xml:space="preserve">. </w:t>
      </w:r>
    </w:p>
    <w:p w14:paraId="58DC45FF" w14:textId="45EEA64B" w:rsidR="002D3894" w:rsidRPr="005E3B5D" w:rsidRDefault="005E3B5D" w:rsidP="00983793">
      <w:pPr>
        <w:pStyle w:val="NormalText"/>
        <w:rPr>
          <w:lang w:val="ru-RU"/>
        </w:rPr>
      </w:pPr>
      <w:r>
        <w:rPr>
          <w:lang w:val="ru-RU"/>
        </w:rPr>
        <w:t>Данные были рассчитаны для двойной точности чисел с плавающей точкой</w:t>
      </w:r>
      <w:r w:rsidR="00BE12B7">
        <w:rPr>
          <w:lang w:val="ru-RU"/>
        </w:rPr>
        <w:t>, этот тип берется по умолчанию</w:t>
      </w:r>
      <w:r>
        <w:rPr>
          <w:lang w:val="ru-RU"/>
        </w:rPr>
        <w:t>.</w:t>
      </w:r>
      <w:r w:rsidR="00BE12B7">
        <w:rPr>
          <w:lang w:val="ru-RU"/>
        </w:rPr>
        <w:t xml:space="preserve"> (</w:t>
      </w:r>
      <m:oMath>
        <m:r>
          <w:rPr>
            <w:rFonts w:ascii="Cambria Math" w:hAnsi="Cambria Math"/>
            <w:lang w:val="ru-RU"/>
          </w:rPr>
          <m:t>numpy.float64</m:t>
        </m:r>
      </m:oMath>
      <w:r w:rsidR="00BE12B7">
        <w:rPr>
          <w:lang w:val="ru-RU"/>
        </w:rPr>
        <w:t>)</w:t>
      </w:r>
    </w:p>
    <w:p w14:paraId="0328D5C7" w14:textId="40DBA353" w:rsidR="000C7456" w:rsidRDefault="000C7456" w:rsidP="000C7456">
      <w:pPr>
        <w:pStyle w:val="HeaderText"/>
      </w:pPr>
      <w:bookmarkStart w:id="9" w:name="_Toc68447069"/>
      <w:r>
        <w:t>Продвинутая часть</w:t>
      </w:r>
      <w:bookmarkEnd w:id="9"/>
    </w:p>
    <w:p w14:paraId="53D57126" w14:textId="69086C1F" w:rsidR="00501498" w:rsidRDefault="00501498" w:rsidP="000C7456">
      <w:pPr>
        <w:pStyle w:val="SubHeaderText"/>
      </w:pPr>
      <w:bookmarkStart w:id="10" w:name="_Toc68447070"/>
      <w:r>
        <w:t xml:space="preserve">Определение порядка формулы дифференцирования по </w:t>
      </w:r>
      <w:r>
        <w:rPr>
          <w:lang w:val="en-US"/>
        </w:rPr>
        <w:t>log</w:t>
      </w:r>
      <w:r w:rsidRPr="00501498">
        <w:t>-</w:t>
      </w:r>
      <w:r>
        <w:rPr>
          <w:lang w:val="en-US"/>
        </w:rPr>
        <w:t>log</w:t>
      </w:r>
      <w:r w:rsidRPr="00501498">
        <w:t xml:space="preserve"> </w:t>
      </w:r>
      <w:r w:rsidR="00C62324">
        <w:t>графику</w:t>
      </w:r>
      <w:bookmarkEnd w:id="10"/>
    </w:p>
    <w:p w14:paraId="33E43914" w14:textId="27FEA869" w:rsidR="00501498" w:rsidRDefault="00501498" w:rsidP="00501498">
      <w:pPr>
        <w:pStyle w:val="NormalText"/>
        <w:rPr>
          <w:lang w:val="ru-RU"/>
        </w:rPr>
      </w:pPr>
      <w:r>
        <w:rPr>
          <w:lang w:val="ru-RU"/>
        </w:rPr>
        <w:t xml:space="preserve">Покажем, что график степенной функции на </w:t>
      </w:r>
      <w:r>
        <w:t>log</w:t>
      </w:r>
      <w:r w:rsidRPr="00501498">
        <w:rPr>
          <w:lang w:val="ru-RU"/>
        </w:rPr>
        <w:t>-</w:t>
      </w:r>
      <w:r>
        <w:t>log</w:t>
      </w:r>
      <w:r w:rsidRPr="00501498">
        <w:rPr>
          <w:lang w:val="ru-RU"/>
        </w:rPr>
        <w:t xml:space="preserve"> </w:t>
      </w:r>
      <w:r>
        <w:rPr>
          <w:lang w:val="ru-RU"/>
        </w:rPr>
        <w:t>графике представляет из себя прямую</w:t>
      </w:r>
      <w:r w:rsidR="00953F64">
        <w:rPr>
          <w:lang w:val="ru-RU"/>
        </w:rPr>
        <w:t xml:space="preserve">, </w:t>
      </w:r>
      <w:r w:rsidR="0019452E">
        <w:rPr>
          <w:lang w:val="ru-RU"/>
        </w:rPr>
        <w:t xml:space="preserve">тангенс угла </w:t>
      </w:r>
      <w:r w:rsidR="00953F64">
        <w:rPr>
          <w:lang w:val="ru-RU"/>
        </w:rPr>
        <w:t>наклон которой и определяет ее степень</w:t>
      </w:r>
      <w:r w:rsidR="003E7DF2">
        <w:rPr>
          <w:lang w:val="ru-RU"/>
        </w:rPr>
        <w:t>.</w:t>
      </w:r>
    </w:p>
    <w:p w14:paraId="79307657" w14:textId="1A02D206" w:rsidR="003E7DF2" w:rsidRDefault="00953F64" w:rsidP="00501498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Докажем это, рассмотрев функцию </w:t>
      </w:r>
      <m:oMath>
        <m:r>
          <w:rPr>
            <w:rFonts w:ascii="Cambria Math" w:hAnsi="Cambria Math"/>
            <w:lang w:val="ru-RU"/>
          </w:rPr>
          <m:t>y=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x</m:t>
            </m:r>
          </m:e>
          <m:sup>
            <m:r>
              <w:rPr>
                <w:rFonts w:ascii="Cambria Math" w:hAnsi="Cambria Math"/>
                <w:lang w:val="ru-RU"/>
              </w:rPr>
              <m:t>n</m:t>
            </m:r>
          </m:sup>
        </m:sSup>
      </m:oMath>
      <w:r>
        <w:rPr>
          <w:rFonts w:eastAsiaTheme="minorEastAsia"/>
          <w:lang w:val="ru-RU"/>
        </w:rPr>
        <w:t>. Прологарифмируем ее:</w:t>
      </w:r>
    </w:p>
    <w:p w14:paraId="79400020" w14:textId="130A54E8" w:rsidR="00953F64" w:rsidRPr="00953F64" w:rsidRDefault="0055586C" w:rsidP="00501498">
      <w:pPr>
        <w:pStyle w:val="NormalText"/>
        <w:rPr>
          <w:rFonts w:eastAsiaTheme="minorEastAsia"/>
          <w:lang w:val="ru-RU"/>
        </w:rPr>
      </w:pPr>
      <m:oMathPara>
        <m:oMath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y</m:t>
                  </m:r>
                </m:e>
              </m:d>
            </m:e>
          </m:func>
          <m:r>
            <w:rPr>
              <w:rFonts w:ascii="Cambria Math" w:hAnsi="Cambria Math"/>
              <w:lang w:val="ru-RU"/>
            </w:rPr>
            <m:t>=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p>
                  </m:sSup>
                </m:e>
              </m:d>
            </m:e>
          </m:func>
          <m:r>
            <w:rPr>
              <w:rFonts w:ascii="Cambria Math" w:hAnsi="Cambria Math"/>
              <w:lang w:val="ru-RU"/>
            </w:rPr>
            <m:t>=n∙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log⁡</m:t>
          </m:r>
          <m:r>
            <w:rPr>
              <w:rFonts w:ascii="Cambria Math" w:hAnsi="Cambria Math"/>
              <w:lang w:val="ru-RU"/>
            </w:rPr>
            <m:t>(x)</m:t>
          </m:r>
        </m:oMath>
      </m:oMathPara>
    </w:p>
    <w:p w14:paraId="0E680E1E" w14:textId="54EC15DF" w:rsidR="00953F64" w:rsidRDefault="00C62324" w:rsidP="00501498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Оси на </w:t>
      </w:r>
      <w:r>
        <w:rPr>
          <w:rFonts w:eastAsiaTheme="minorEastAsia"/>
        </w:rPr>
        <w:t>log</w:t>
      </w:r>
      <w:r w:rsidRPr="00C62324">
        <w:rPr>
          <w:rFonts w:eastAsiaTheme="minorEastAsia"/>
          <w:lang w:val="ru-RU"/>
        </w:rPr>
        <w:t>-</w:t>
      </w:r>
      <w:r>
        <w:rPr>
          <w:rFonts w:eastAsiaTheme="minorEastAsia"/>
        </w:rPr>
        <w:t>log</w:t>
      </w:r>
      <w:r w:rsidRPr="00C6232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графике представляют из себя: ось абсцисс -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</m:acc>
        <m:r>
          <w:rPr>
            <w:rFonts w:ascii="Cambria Math" w:eastAsiaTheme="minorEastAsia" w:hAnsi="Cambria Math"/>
            <w:lang w:val="ru-RU"/>
          </w:rPr>
          <m:t>=</m:t>
        </m:r>
        <m:r>
          <m:rPr>
            <m:sty m:val="p"/>
          </m:rPr>
          <w:rPr>
            <w:rFonts w:ascii="Cambria Math" w:eastAsiaTheme="minorEastAsia" w:hAnsi="Cambria Math"/>
            <w:lang w:val="ru-RU"/>
          </w:rPr>
          <m:t>log⁡</m:t>
        </m:r>
        <m:r>
          <w:rPr>
            <w:rFonts w:ascii="Cambria Math" w:eastAsiaTheme="minorEastAsia" w:hAnsi="Cambria Math"/>
            <w:lang w:val="ru-RU"/>
          </w:rPr>
          <m:t>(x)</m:t>
        </m:r>
      </m:oMath>
      <w:r>
        <w:rPr>
          <w:rFonts w:eastAsiaTheme="minorEastAsia"/>
          <w:lang w:val="ru-RU"/>
        </w:rPr>
        <w:t xml:space="preserve">, а ось ординат -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  <w:lang w:val="ru-RU"/>
          </w:rPr>
          <m:t>=</m:t>
        </m:r>
        <m:r>
          <m:rPr>
            <m:sty m:val="p"/>
          </m:rPr>
          <w:rPr>
            <w:rFonts w:ascii="Cambria Math" w:eastAsiaTheme="minorEastAsia" w:hAnsi="Cambria Math"/>
            <w:lang w:val="ru-RU"/>
          </w:rPr>
          <m:t>log⁡</m:t>
        </m:r>
        <m:r>
          <w:rPr>
            <w:rFonts w:ascii="Cambria Math" w:eastAsiaTheme="minorEastAsia" w:hAnsi="Cambria Math"/>
            <w:lang w:val="ru-RU"/>
          </w:rPr>
          <m:t>(y)</m:t>
        </m:r>
      </m:oMath>
      <w:r>
        <w:rPr>
          <w:rFonts w:eastAsiaTheme="minorEastAsia"/>
          <w:lang w:val="ru-RU"/>
        </w:rPr>
        <w:t>.</w:t>
      </w:r>
      <w:r w:rsidRPr="00C6232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Тогда с учетом этой замены получим:</w:t>
      </w:r>
    </w:p>
    <w:p w14:paraId="0C215767" w14:textId="2FFBA43D" w:rsidR="00C62324" w:rsidRPr="00953F64" w:rsidRDefault="0055586C" w:rsidP="00C62324">
      <w:pPr>
        <w:pStyle w:val="NormalText"/>
        <w:rPr>
          <w:rFonts w:eastAsiaTheme="minorEastAsia"/>
          <w:lang w:val="ru-RU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acc>
          <m:r>
            <w:rPr>
              <w:rFonts w:ascii="Cambria Math" w:hAnsi="Cambria Math"/>
              <w:lang w:val="ru-RU"/>
            </w:rPr>
            <m:t>=n∙</m:t>
          </m:r>
          <m:acc>
            <m:accPr>
              <m:chr m:val="̃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ru-RU"/>
                </w:rPr>
                <m:t>x</m:t>
              </m:r>
            </m:e>
          </m:acc>
        </m:oMath>
      </m:oMathPara>
    </w:p>
    <w:p w14:paraId="000FFDD5" w14:textId="363A2AD7" w:rsidR="00C62324" w:rsidRDefault="00C62324" w:rsidP="00501498">
      <w:pPr>
        <w:pStyle w:val="NormalText"/>
        <w:rPr>
          <w:lang w:val="ru-RU"/>
        </w:rPr>
      </w:pPr>
      <w:r>
        <w:rPr>
          <w:lang w:val="ru-RU"/>
        </w:rPr>
        <w:t xml:space="preserve">Мы доказали, что степенная функция на </w:t>
      </w:r>
      <w:r>
        <w:t>log</w:t>
      </w:r>
      <w:r w:rsidRPr="00C62324">
        <w:rPr>
          <w:lang w:val="ru-RU"/>
        </w:rPr>
        <w:t>-</w:t>
      </w:r>
      <w:r>
        <w:t>log</w:t>
      </w:r>
      <w:r w:rsidRPr="00C62324">
        <w:rPr>
          <w:lang w:val="ru-RU"/>
        </w:rPr>
        <w:t xml:space="preserve"> </w:t>
      </w:r>
      <w:r>
        <w:rPr>
          <w:lang w:val="ru-RU"/>
        </w:rPr>
        <w:t>графике – наклонная прямая.</w:t>
      </w:r>
    </w:p>
    <w:p w14:paraId="3D64F934" w14:textId="6C5142DC" w:rsidR="00896B5A" w:rsidRPr="00953F64" w:rsidRDefault="00C62324" w:rsidP="00896B5A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Таким образом, для </w:t>
      </w:r>
      <m:oMath>
        <m:r>
          <w:rPr>
            <w:rFonts w:ascii="Cambria Math" w:hAnsi="Cambria Math"/>
          </w:rPr>
          <m:t>diff</m:t>
        </m:r>
        <m:r>
          <w:rPr>
            <w:rFonts w:ascii="Cambria Math" w:hAnsi="Cambria Math"/>
            <w:lang w:val="ru-RU"/>
          </w:rPr>
          <m:t>1</m:t>
        </m:r>
      </m:oMath>
      <w:r>
        <w:rPr>
          <w:rFonts w:eastAsiaTheme="minorEastAsia"/>
          <w:lang w:val="ru-RU"/>
        </w:rPr>
        <w:t xml:space="preserve"> порядок формулы </w:t>
      </w:r>
      <w:r w:rsidR="00896B5A">
        <w:rPr>
          <w:rFonts w:eastAsiaTheme="minorEastAsia"/>
          <w:lang w:val="ru-RU"/>
        </w:rPr>
        <w:t xml:space="preserve">определяется углом наклона функции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hAnsi="Cambria Math"/>
            <w:lang w:val="ru-RU"/>
          </w:rPr>
          <m:t>=1∙</m:t>
        </m:r>
        <m:acc>
          <m:accPr>
            <m:chr m:val="̃"/>
            <m:ctrlPr>
              <w:rPr>
                <w:rFonts w:ascii="Cambria Math" w:eastAsiaTheme="minorEastAsia" w:hAnsi="Cambria Math"/>
                <w:i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</m:acc>
      </m:oMath>
      <w:r w:rsidR="00896B5A">
        <w:rPr>
          <w:rFonts w:eastAsiaTheme="minorEastAsia"/>
          <w:lang w:val="ru-RU"/>
        </w:rPr>
        <w:t xml:space="preserve">, а для </w:t>
      </w:r>
      <m:oMath>
        <m:r>
          <w:rPr>
            <w:rFonts w:ascii="Cambria Math" w:hAnsi="Cambria Math"/>
          </w:rPr>
          <m:t>diff</m:t>
        </m:r>
        <m:r>
          <w:rPr>
            <w:rFonts w:ascii="Cambria Math" w:hAnsi="Cambria Math"/>
            <w:lang w:val="ru-RU"/>
          </w:rPr>
          <m:t>2</m:t>
        </m:r>
      </m:oMath>
      <w:r w:rsidR="00896B5A">
        <w:rPr>
          <w:rFonts w:eastAsiaTheme="minorEastAsia"/>
          <w:lang w:val="ru-RU"/>
        </w:rPr>
        <w:t xml:space="preserve"> -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hAnsi="Cambria Math"/>
            <w:lang w:val="ru-RU"/>
          </w:rPr>
          <m:t>=2∙</m:t>
        </m:r>
        <m:acc>
          <m:accPr>
            <m:chr m:val="̃"/>
            <m:ctrlPr>
              <w:rPr>
                <w:rFonts w:ascii="Cambria Math" w:eastAsiaTheme="minorEastAsia" w:hAnsi="Cambria Math"/>
                <w:i/>
                <w:lang w:val="ru-RU"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</m:acc>
      </m:oMath>
      <w:r w:rsidR="00896B5A">
        <w:rPr>
          <w:rFonts w:eastAsiaTheme="minorEastAsia"/>
          <w:lang w:val="ru-RU"/>
        </w:rPr>
        <w:t>.</w:t>
      </w:r>
    </w:p>
    <w:p w14:paraId="2B4581F8" w14:textId="37BFA4A1" w:rsidR="00896B5A" w:rsidRPr="00A831B5" w:rsidRDefault="00896B5A" w:rsidP="00896B5A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Порядок формулы дифференцирования для </w:t>
      </w:r>
      <m:oMath>
        <m:r>
          <w:rPr>
            <w:rFonts w:ascii="Cambria Math" w:hAnsi="Cambria Math"/>
          </w:rPr>
          <m:t>diff</m:t>
        </m:r>
        <m:r>
          <w:rPr>
            <w:rFonts w:ascii="Cambria Math" w:hAnsi="Cambria Math"/>
            <w:lang w:val="ru-RU"/>
          </w:rPr>
          <m:t>1</m:t>
        </m:r>
      </m:oMath>
      <w:r w:rsidRPr="00C62324">
        <w:rPr>
          <w:lang w:val="ru-RU"/>
        </w:rPr>
        <w:t xml:space="preserve"> и </w:t>
      </w:r>
      <m:oMath>
        <m:r>
          <w:rPr>
            <w:rFonts w:ascii="Cambria Math" w:hAnsi="Cambria Math"/>
          </w:rPr>
          <m:t>diff</m:t>
        </m:r>
        <m:r>
          <w:rPr>
            <w:rFonts w:ascii="Cambria Math" w:hAnsi="Cambria Math"/>
            <w:lang w:val="ru-RU"/>
          </w:rPr>
          <m:t>2</m:t>
        </m:r>
      </m:oMath>
      <w:r>
        <w:rPr>
          <w:rFonts w:eastAsiaTheme="minorEastAsia"/>
          <w:lang w:val="ru-RU"/>
        </w:rPr>
        <w:t xml:space="preserve"> наглядно продемонстрирован на рисунке 2.</w:t>
      </w:r>
    </w:p>
    <w:p w14:paraId="7194FFBA" w14:textId="07773215" w:rsidR="006F15B6" w:rsidRPr="001017A6" w:rsidRDefault="00EE35A1" w:rsidP="000C7456">
      <w:pPr>
        <w:pStyle w:val="SubHeaderText"/>
      </w:pPr>
      <w:bookmarkStart w:id="11" w:name="_Toc68447071"/>
      <w:r>
        <w:lastRenderedPageBreak/>
        <w:t xml:space="preserve">Поиск </w:t>
      </w:r>
      <w:r w:rsidR="00653673">
        <w:t>оптима</w:t>
      </w:r>
      <w:r>
        <w:t>льного шага дифференцирования</w:t>
      </w:r>
      <w:r w:rsidR="001017A6" w:rsidRPr="001017A6">
        <w:t xml:space="preserve"> </w:t>
      </w:r>
      <w:r w:rsidR="001017A6">
        <w:t>для</w:t>
      </w:r>
      <w:r w:rsidR="000C7456">
        <w:t xml:space="preserve"> </w:t>
      </w:r>
      <w:r w:rsidR="000C7456">
        <w:rPr>
          <w:lang w:val="en-US"/>
        </w:rPr>
        <w:t>diff</w:t>
      </w:r>
      <w:r w:rsidR="000C7456" w:rsidRPr="000C7456">
        <w:t>1</w:t>
      </w:r>
      <w:bookmarkEnd w:id="11"/>
    </w:p>
    <w:p w14:paraId="10DD03A0" w14:textId="57640968" w:rsidR="0042579A" w:rsidRDefault="0042579A" w:rsidP="00EE35A1">
      <w:pPr>
        <w:pStyle w:val="NormalText"/>
        <w:rPr>
          <w:lang w:val="ru-RU"/>
        </w:rPr>
      </w:pPr>
      <w:r>
        <w:rPr>
          <w:lang w:val="ru-RU"/>
        </w:rPr>
        <w:t xml:space="preserve">Рассмотрим опять формулу </w:t>
      </w:r>
      <w:r w:rsidR="0070283C">
        <w:rPr>
          <w:lang w:val="ru-RU"/>
        </w:rPr>
        <w:t>численного дифференцирования первого порядка более детально:</w:t>
      </w:r>
    </w:p>
    <w:p w14:paraId="6608BAB4" w14:textId="7C7C3FA7" w:rsidR="0070283C" w:rsidRPr="0058168E" w:rsidRDefault="0055586C" w:rsidP="0070283C">
      <w:pPr>
        <w:pStyle w:val="NormalText"/>
        <w:rPr>
          <w:rFonts w:eastAsiaTheme="minorEastAsia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+h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ξ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 xml:space="preserve"> #(9)#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w:rPr>
                  <w:rFonts w:ascii="Cambria Math" w:eastAsiaTheme="minorEastAsia" w:hAnsi="Cambria Math"/>
                  <w:lang w:val="ru-RU"/>
                </w:rPr>
                <m:t>#</m:t>
              </m: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e>
          </m:eqArr>
        </m:oMath>
      </m:oMathPara>
    </w:p>
    <w:p w14:paraId="5BC282F4" w14:textId="015A229D" w:rsidR="00EE35A1" w:rsidRPr="00BF6029" w:rsidRDefault="002D3894" w:rsidP="00EE35A1">
      <w:pPr>
        <w:pStyle w:val="NormalText"/>
        <w:rPr>
          <w:lang w:val="ru-RU"/>
        </w:rPr>
      </w:pPr>
      <w:r>
        <w:rPr>
          <w:lang w:val="ru-RU"/>
        </w:rPr>
        <w:t>Поиск оптим</w:t>
      </w:r>
      <w:r w:rsidR="006B0A22">
        <w:rPr>
          <w:lang w:val="ru-RU"/>
        </w:rPr>
        <w:t>ального шага для формулы (9)</w:t>
      </w:r>
      <w:r>
        <w:rPr>
          <w:lang w:val="ru-RU"/>
        </w:rPr>
        <w:t xml:space="preserve"> возможен при введении некоторых упрощений.</w:t>
      </w:r>
    </w:p>
    <w:p w14:paraId="53970EA6" w14:textId="4AA895D4" w:rsidR="002D3894" w:rsidRDefault="006B0A22" w:rsidP="002D3894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Пусть </w:t>
      </w:r>
      <w:r w:rsidR="0042579A">
        <w:rPr>
          <w:lang w:val="ru-RU"/>
        </w:rPr>
        <w:t>о</w:t>
      </w:r>
      <w:r w:rsidR="002D3894">
        <w:rPr>
          <w:lang w:val="ru-RU"/>
        </w:rPr>
        <w:t>шибка округления или вычислительная ошибка ограниче</w:t>
      </w:r>
      <w:r w:rsidR="004546ED">
        <w:rPr>
          <w:lang w:val="ru-RU"/>
        </w:rPr>
        <w:t>н</w:t>
      </w:r>
      <w:r w:rsidR="002D3894">
        <w:rPr>
          <w:lang w:val="ru-RU"/>
        </w:rPr>
        <w:t>а</w:t>
      </w:r>
      <w:r w:rsidRPr="006B0A22">
        <w:rPr>
          <w:lang w:val="ru-RU"/>
        </w:rPr>
        <w:t xml:space="preserve"> </w:t>
      </w:r>
      <w:r w:rsidR="002D3894">
        <w:rPr>
          <w:lang w:val="ru-RU"/>
        </w:rPr>
        <w:t xml:space="preserve">машинным </w:t>
      </w:r>
      <w:r w:rsidR="004546ED">
        <w:rPr>
          <w:lang w:val="ru-RU"/>
        </w:rPr>
        <w:t>эпсилон</w:t>
      </w:r>
      <w:r>
        <w:rPr>
          <w:lang w:val="ru-RU"/>
        </w:rPr>
        <w:t xml:space="preserve">, а производная в остаточном члене ограничена некоторым числом </w:t>
      </w:r>
      <m:oMath>
        <m:r>
          <w:rPr>
            <w:rFonts w:ascii="Cambria Math" w:hAnsi="Cambria Math"/>
            <w:lang w:val="ru-RU"/>
          </w:rPr>
          <m:t>M</m:t>
        </m:r>
      </m:oMath>
      <w:r w:rsidRPr="006B0A22">
        <w:rPr>
          <w:rFonts w:eastAsiaTheme="minorEastAsia"/>
          <w:lang w:val="ru-RU"/>
        </w:rPr>
        <w:t xml:space="preserve">. </w:t>
      </w:r>
      <w:r>
        <w:rPr>
          <w:rFonts w:eastAsiaTheme="minorEastAsia"/>
          <w:lang w:val="ru-RU"/>
        </w:rPr>
        <w:t>То есть:</w:t>
      </w:r>
    </w:p>
    <w:p w14:paraId="716BABBE" w14:textId="476D31AE" w:rsidR="006B0A22" w:rsidRPr="009A439B" w:rsidRDefault="0055586C" w:rsidP="002D3894">
      <w:pPr>
        <w:pStyle w:val="NormalText"/>
        <w:rPr>
          <w:rFonts w:eastAsiaTheme="minorEastAsia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ru-RU"/>
                    </w:rPr>
                    <m:t>+h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ru-RU"/>
            </w:rPr>
            <m:t xml:space="preserve">,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  <w:lang w:val="ru-RU"/>
            </w:rPr>
            <m:t xml:space="preserve">≤ε, </m:t>
          </m:r>
        </m:oMath>
      </m:oMathPara>
    </w:p>
    <w:p w14:paraId="1823BAB8" w14:textId="319B3D25" w:rsidR="009A439B" w:rsidRPr="009A439B" w:rsidRDefault="0055586C" w:rsidP="002D3894">
      <w:pPr>
        <w:pStyle w:val="NormalText"/>
        <w:rPr>
          <w:rFonts w:eastAsiaTheme="minorEastAsia"/>
          <w:i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f''(</m:t>
              </m:r>
              <m:r>
                <w:rPr>
                  <w:rFonts w:ascii="Cambria Math" w:eastAsiaTheme="minorEastAsia" w:hAnsi="Cambria Math"/>
                  <w:lang w:val="ru-RU"/>
                </w:rPr>
                <m:t>ξ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≤M</m:t>
          </m:r>
        </m:oMath>
      </m:oMathPara>
    </w:p>
    <w:p w14:paraId="1AB21C9D" w14:textId="47DB21EF" w:rsidR="006B0A22" w:rsidRDefault="006B0A22" w:rsidP="002D3894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Тогда</w:t>
      </w:r>
      <w:r w:rsidR="009A439B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используя уже выведенное равенство из формулы (7) </w:t>
      </w:r>
      <w:r w:rsidR="004B0F83">
        <w:rPr>
          <w:rFonts w:eastAsiaTheme="minorEastAsia"/>
          <w:lang w:val="ru-RU"/>
        </w:rPr>
        <w:t xml:space="preserve">и </w:t>
      </w:r>
      <w:r w:rsidR="009A439B">
        <w:rPr>
          <w:rFonts w:eastAsiaTheme="minorEastAsia"/>
          <w:lang w:val="ru-RU"/>
        </w:rPr>
        <w:t>зная, что м</w:t>
      </w:r>
      <w:r w:rsidR="009A439B" w:rsidRPr="009A439B">
        <w:rPr>
          <w:rFonts w:eastAsiaTheme="minorEastAsia"/>
          <w:lang w:val="ru-RU"/>
        </w:rPr>
        <w:t>одуль суммы всегда меньше или равен сумме модулей</w:t>
      </w:r>
      <w:r w:rsidR="009A439B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>можем записат</w:t>
      </w:r>
      <w:r w:rsidR="004B0F83">
        <w:rPr>
          <w:rFonts w:eastAsiaTheme="minorEastAsia"/>
          <w:lang w:val="ru-RU"/>
        </w:rPr>
        <w:t>ь</w:t>
      </w:r>
      <w:r w:rsidR="009A439B">
        <w:rPr>
          <w:rFonts w:eastAsiaTheme="minorEastAsia"/>
          <w:lang w:val="ru-RU"/>
        </w:rPr>
        <w:t xml:space="preserve"> следующее неравенство</w:t>
      </w:r>
      <w:r>
        <w:rPr>
          <w:rFonts w:eastAsiaTheme="minorEastAsia"/>
          <w:lang w:val="ru-RU"/>
        </w:rPr>
        <w:t>:</w:t>
      </w:r>
    </w:p>
    <w:p w14:paraId="025BA0B7" w14:textId="66934536" w:rsidR="006B0A22" w:rsidRPr="004B0F83" w:rsidRDefault="0055586C" w:rsidP="002D3894">
      <w:pPr>
        <w:pStyle w:val="NormalText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E</m:t>
              </m:r>
            </m:e>
            <m:sub>
              <m:r>
                <w:rPr>
                  <w:rFonts w:ascii="Cambria Math" w:hAnsi="Cambria Math"/>
                  <w:lang w:val="ru-RU"/>
                </w:rPr>
                <m:t>1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+h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ru-RU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ru-RU"/>
                </w:rPr>
                <m:t>f''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ξ(x)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ru-RU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+h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-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h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h</m:t>
              </m:r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</m:den>
          </m:f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ξ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x</m:t>
                      </m:r>
                    </m:e>
                  </m:d>
                </m:e>
              </m:d>
            </m:e>
          </m:d>
          <m:r>
            <w:rPr>
              <w:rFonts w:ascii="Cambria Math" w:eastAsiaTheme="minorEastAsia" w:hAnsi="Cambria Math"/>
              <w:lang w:val="ru-RU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2ε</m:t>
              </m:r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h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h</m:t>
              </m:r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M</m:t>
          </m:r>
        </m:oMath>
      </m:oMathPara>
    </w:p>
    <w:p w14:paraId="06FC603F" w14:textId="237FFA0C" w:rsidR="004B0F83" w:rsidRDefault="000F5E9C" w:rsidP="002D3894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Из этого неравенства очевидно, что если будем уменьшать шаг дифференцирования </w:t>
      </w:r>
      <m:oMath>
        <m:r>
          <w:rPr>
            <w:rFonts w:ascii="Cambria Math" w:hAnsi="Cambria Math"/>
            <w:lang w:val="ru-RU"/>
          </w:rPr>
          <m:t>h</m:t>
        </m:r>
      </m:oMath>
      <w:r>
        <w:rPr>
          <w:rFonts w:eastAsiaTheme="minorEastAsia"/>
          <w:lang w:val="ru-RU"/>
        </w:rPr>
        <w:t xml:space="preserve"> и пытаться устремлять полную погрешность</w:t>
      </w:r>
      <w:r w:rsidR="00105028"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к нулю, то какое-то время ошибка метода </w:t>
      </w:r>
      <m:oMath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h</m:t>
            </m:r>
          </m:num>
          <m:den>
            <m:r>
              <w:rPr>
                <w:rFonts w:ascii="Cambria Math" w:eastAsiaTheme="minorEastAsia" w:hAnsi="Cambria Math"/>
                <w:lang w:val="ru-RU"/>
              </w:rPr>
              <m:t>2</m:t>
            </m:r>
          </m:den>
        </m:f>
        <m:r>
          <w:rPr>
            <w:rFonts w:ascii="Cambria Math" w:eastAsiaTheme="minorEastAsia" w:hAnsi="Cambria Math"/>
            <w:lang w:val="ru-RU"/>
          </w:rPr>
          <m:t>M</m:t>
        </m:r>
      </m:oMath>
      <w:r>
        <w:rPr>
          <w:rFonts w:eastAsiaTheme="minorEastAsia"/>
          <w:lang w:val="ru-RU"/>
        </w:rPr>
        <w:t xml:space="preserve"> будет стремиться к нулю. Но в какой-то момент времени (зависящий от машинного эпсилон) сл</w:t>
      </w:r>
      <w:r w:rsidR="00105028">
        <w:rPr>
          <w:rFonts w:eastAsiaTheme="minorEastAsia"/>
          <w:lang w:val="ru-RU"/>
        </w:rPr>
        <w:t>а</w:t>
      </w:r>
      <w:r>
        <w:rPr>
          <w:rFonts w:eastAsiaTheme="minorEastAsia"/>
          <w:lang w:val="ru-RU"/>
        </w:rPr>
        <w:t>гаемое</w:t>
      </w:r>
      <w:r w:rsidR="00105028">
        <w:rPr>
          <w:rFonts w:eastAsiaTheme="minorEastAsia"/>
          <w:lang w:val="ru-RU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2ε</m:t>
            </m:r>
          </m:num>
          <m:den>
            <m:r>
              <w:rPr>
                <w:rFonts w:ascii="Cambria Math" w:eastAsiaTheme="minorEastAsia" w:hAnsi="Cambria Math"/>
                <w:lang w:val="ru-RU"/>
              </w:rPr>
              <m:t>h</m:t>
            </m:r>
          </m:den>
        </m:f>
      </m:oMath>
      <w:r w:rsidR="00105028">
        <w:rPr>
          <w:rFonts w:eastAsiaTheme="minorEastAsia"/>
          <w:lang w:val="ru-RU"/>
        </w:rPr>
        <w:t xml:space="preserve"> станет доминировать в сумме</w:t>
      </w:r>
      <w:r>
        <w:rPr>
          <w:rFonts w:eastAsiaTheme="minorEastAsia"/>
          <w:lang w:val="ru-RU"/>
        </w:rPr>
        <w:t xml:space="preserve"> </w:t>
      </w:r>
      <w:r w:rsidR="00105028">
        <w:rPr>
          <w:rFonts w:eastAsiaTheme="minorEastAsia"/>
          <w:lang w:val="ru-RU"/>
        </w:rPr>
        <w:t>и начнет уходить в бесконечность, как и полная погрешность.</w:t>
      </w:r>
      <w:r w:rsidR="001D5DE2">
        <w:rPr>
          <w:rFonts w:eastAsiaTheme="minorEastAsia"/>
          <w:lang w:val="ru-RU"/>
        </w:rPr>
        <w:t xml:space="preserve"> Это приводит к вычислительной неустойчивости методов численного дифференцирования и </w:t>
      </w:r>
      <w:r w:rsidR="00227522">
        <w:rPr>
          <w:rFonts w:eastAsiaTheme="minorEastAsia"/>
          <w:lang w:val="ru-RU"/>
        </w:rPr>
        <w:t xml:space="preserve">приводит к </w:t>
      </w:r>
      <w:r w:rsidR="001D5DE2">
        <w:rPr>
          <w:rFonts w:eastAsiaTheme="minorEastAsia"/>
          <w:lang w:val="ru-RU"/>
        </w:rPr>
        <w:t>наличи</w:t>
      </w:r>
      <w:r w:rsidR="009857E1">
        <w:rPr>
          <w:rFonts w:eastAsiaTheme="minorEastAsia"/>
          <w:lang w:val="ru-RU"/>
        </w:rPr>
        <w:t>ю</w:t>
      </w:r>
      <w:r w:rsidR="001D5DE2">
        <w:rPr>
          <w:rFonts w:eastAsiaTheme="minorEastAsia"/>
          <w:lang w:val="ru-RU"/>
        </w:rPr>
        <w:t xml:space="preserve"> оптимального шага. </w:t>
      </w:r>
      <w:r w:rsidR="00105028">
        <w:rPr>
          <w:rFonts w:eastAsiaTheme="minorEastAsia"/>
          <w:lang w:val="ru-RU"/>
        </w:rPr>
        <w:t xml:space="preserve"> Что мы и видим на рисунке </w:t>
      </w:r>
      <w:r w:rsidR="000D0BC1">
        <w:rPr>
          <w:rFonts w:eastAsiaTheme="minorEastAsia"/>
          <w:lang w:val="ru-RU"/>
        </w:rPr>
        <w:t>1</w:t>
      </w:r>
      <w:r w:rsidR="00105028">
        <w:rPr>
          <w:rFonts w:eastAsiaTheme="minorEastAsia"/>
          <w:lang w:val="ru-RU"/>
        </w:rPr>
        <w:t>: что при устремлении</w:t>
      </w:r>
      <w:r w:rsidR="00105028" w:rsidRPr="00105028">
        <w:rPr>
          <w:rFonts w:eastAsiaTheme="minorEastAsia"/>
          <w:lang w:val="ru-RU"/>
        </w:rPr>
        <w:t xml:space="preserve"> </w:t>
      </w:r>
      <w:r w:rsidR="00105028">
        <w:rPr>
          <w:rFonts w:eastAsiaTheme="minorEastAsia"/>
          <w:lang w:val="ru-RU"/>
        </w:rPr>
        <w:t xml:space="preserve">шага дифференцирования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 w:rsidR="00105028">
        <w:rPr>
          <w:rFonts w:eastAsiaTheme="minorEastAsia"/>
          <w:lang w:val="ru-RU"/>
        </w:rPr>
        <w:t xml:space="preserve"> к нулю абсолютная погрешность будет возрастать пропорционально </w:t>
      </w:r>
      <m:oMath>
        <m:r>
          <w:rPr>
            <w:rFonts w:ascii="Cambria Math" w:eastAsiaTheme="minorEastAsia" w:hAnsi="Cambria Math"/>
            <w:lang w:val="ru-RU"/>
          </w:rPr>
          <w:lastRenderedPageBreak/>
          <m:t>O</m:t>
        </m:r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-1</m:t>
                </m:r>
              </m:sup>
            </m:sSup>
          </m:e>
        </m:d>
      </m:oMath>
      <w:r w:rsidR="00DD017F">
        <w:rPr>
          <w:rFonts w:eastAsiaTheme="minorEastAsia"/>
          <w:lang w:val="ru-RU"/>
        </w:rPr>
        <w:t xml:space="preserve">, а при устремлении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 w:rsidR="00DD017F">
        <w:rPr>
          <w:rFonts w:eastAsiaTheme="minorEastAsia"/>
          <w:lang w:val="ru-RU"/>
        </w:rPr>
        <w:t xml:space="preserve"> к бесконечности абсолютная погрешность будет возрастать пропорционально </w:t>
      </w:r>
      <m:oMath>
        <m:r>
          <w:rPr>
            <w:rFonts w:ascii="Cambria Math" w:eastAsiaTheme="minorEastAsia" w:hAnsi="Cambria Math"/>
            <w:lang w:val="ru-RU"/>
          </w:rPr>
          <m:t>O(h)</m:t>
        </m:r>
      </m:oMath>
      <w:r w:rsidR="00DD017F" w:rsidRPr="00DD017F">
        <w:rPr>
          <w:rFonts w:eastAsiaTheme="minorEastAsia"/>
          <w:lang w:val="ru-RU"/>
        </w:rPr>
        <w:t>.</w:t>
      </w:r>
    </w:p>
    <w:p w14:paraId="7E29BA7F" w14:textId="521A3202" w:rsidR="00653673" w:rsidRDefault="00653673" w:rsidP="002D3894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Продемонстрируем это для наглядности с помощью графика:</w:t>
      </w:r>
    </w:p>
    <w:p w14:paraId="51FD609A" w14:textId="3F5B4AE9" w:rsidR="00653673" w:rsidRDefault="001A5D8D" w:rsidP="002D3894">
      <w:pPr>
        <w:pStyle w:val="NormalText"/>
        <w:rPr>
          <w:rFonts w:eastAsiaTheme="minorEastAsia"/>
          <w:lang w:val="ru-RU"/>
        </w:rPr>
      </w:pPr>
      <w:r w:rsidRPr="001A5D8D">
        <w:rPr>
          <w:rFonts w:eastAsiaTheme="minorEastAsia"/>
          <w:noProof/>
          <w:lang w:val="ru-RU"/>
        </w:rPr>
        <w:drawing>
          <wp:inline distT="0" distB="0" distL="0" distR="0" wp14:anchorId="5B29B919" wp14:editId="5EAD7480">
            <wp:extent cx="5009322" cy="3082404"/>
            <wp:effectExtent l="0" t="0" r="0" b="381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3979" cy="30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A284" w14:textId="18BB0D0D" w:rsidR="001A5D8D" w:rsidRPr="006E2EEB" w:rsidRDefault="001A5D8D" w:rsidP="002D3894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Рисунок 2. </w:t>
      </w:r>
      <w:r w:rsidR="006E2EEB" w:rsidRPr="00653673">
        <w:rPr>
          <w:lang w:val="ru-RU"/>
        </w:rPr>
        <w:t xml:space="preserve">График зависимости абсолютной погрешности для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1</m:t>
        </m:r>
      </m:oMath>
      <w:r w:rsidR="006E2EEB" w:rsidRPr="00653673">
        <w:rPr>
          <w:lang w:val="ru-RU"/>
        </w:rPr>
        <w:t xml:space="preserve"> и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2</m:t>
        </m:r>
      </m:oMath>
      <w:r w:rsidR="006E2EEB" w:rsidRPr="00653673">
        <w:rPr>
          <w:lang w:val="ru-RU"/>
        </w:rPr>
        <w:t xml:space="preserve"> от шага дифференцирования </w:t>
      </w:r>
      <m:oMath>
        <m:r>
          <w:rPr>
            <w:rFonts w:ascii="Cambria Math" w:hAnsi="Cambria Math"/>
            <w:lang w:val="ru-RU"/>
          </w:rPr>
          <m:t>h</m:t>
        </m:r>
      </m:oMath>
      <w:r w:rsidR="006E2EEB">
        <w:rPr>
          <w:rFonts w:eastAsiaTheme="minorEastAsia"/>
          <w:iCs/>
          <w:lang w:val="ru-RU"/>
        </w:rPr>
        <w:t xml:space="preserve"> с изображением на нем порядка </w:t>
      </w:r>
      <w:r w:rsidR="007018B6">
        <w:rPr>
          <w:rFonts w:eastAsiaTheme="minorEastAsia"/>
          <w:iCs/>
          <w:lang w:val="ru-RU"/>
        </w:rPr>
        <w:t xml:space="preserve">роста погрешности при </w:t>
      </w:r>
      <m:oMath>
        <m:r>
          <w:rPr>
            <w:rFonts w:ascii="Cambria Math" w:eastAsiaTheme="minorEastAsia" w:hAnsi="Cambria Math"/>
            <w:lang w:val="ru-RU"/>
          </w:rPr>
          <m:t>h&gt;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opt</m:t>
            </m:r>
          </m:sup>
        </m:sSup>
      </m:oMath>
      <w:r w:rsidR="006E2EEB" w:rsidRPr="00653673">
        <w:rPr>
          <w:lang w:val="ru-RU"/>
        </w:rPr>
        <w:t>.</w:t>
      </w:r>
    </w:p>
    <w:p w14:paraId="7378F698" w14:textId="517DE440" w:rsidR="00DD017F" w:rsidRPr="00DD017F" w:rsidRDefault="00D12C93" w:rsidP="002D3894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Чтобы найти оптимальное значение шага, для которого полная погрешность будет минимальна, нужно продифференцировать по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 w:rsidRPr="00D12C93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значение</w:t>
      </w:r>
      <w:r w:rsidR="008C3621">
        <w:rPr>
          <w:rFonts w:eastAsiaTheme="minorEastAsia"/>
          <w:lang w:val="ru-RU"/>
        </w:rPr>
        <w:t xml:space="preserve"> полной погрешности</w:t>
      </w:r>
      <w:r w:rsidR="008C3621" w:rsidRPr="008C3621">
        <w:rPr>
          <w:rFonts w:eastAsiaTheme="minorEastAsia"/>
          <w:lang w:val="ru-RU"/>
        </w:rPr>
        <w:t xml:space="preserve"> </w:t>
      </w:r>
      <w:r w:rsidR="008C3621">
        <w:rPr>
          <w:rFonts w:eastAsiaTheme="minorEastAsia"/>
          <w:lang w:val="ru-RU"/>
        </w:rPr>
        <w:t>и найти экстремум</w:t>
      </w:r>
      <w:r>
        <w:rPr>
          <w:rFonts w:eastAsiaTheme="minorEastAsia"/>
          <w:lang w:val="ru-RU"/>
        </w:rPr>
        <w:t>:</w:t>
      </w:r>
    </w:p>
    <w:p w14:paraId="3A57E1F6" w14:textId="5100EB54" w:rsidR="00105028" w:rsidRPr="008C3621" w:rsidRDefault="0055586C" w:rsidP="0042579A">
      <w:pPr>
        <w:pStyle w:val="NormalText"/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2ε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ru-RU"/>
                    </w:rPr>
                    <m:t>M</m:t>
                  </m:r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h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r>
            <w:rPr>
              <w:rFonts w:ascii="Cambria Math" w:eastAsiaTheme="minorEastAsia" w:hAnsi="Cambria Math"/>
            </w:rPr>
            <m:t>=0</m:t>
          </m:r>
        </m:oMath>
      </m:oMathPara>
    </w:p>
    <w:p w14:paraId="2B50CCBC" w14:textId="6AEF4081" w:rsidR="008C3621" w:rsidRPr="006E2EEB" w:rsidRDefault="008C3621" w:rsidP="0042579A">
      <w:pPr>
        <w:pStyle w:val="NormalText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2ε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=0⟹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opt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4ε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M</m:t>
                  </m:r>
                </m:den>
              </m:f>
            </m:e>
          </m:rad>
        </m:oMath>
      </m:oMathPara>
    </w:p>
    <w:p w14:paraId="778A83FB" w14:textId="3DEBB6A0" w:rsidR="00483B19" w:rsidRDefault="00653673" w:rsidP="00483B19">
      <w:pPr>
        <w:pStyle w:val="NormalText"/>
        <w:rPr>
          <w:rFonts w:eastAsiaTheme="minorEastAsia"/>
          <w:szCs w:val="28"/>
          <w:lang w:val="ru-RU"/>
        </w:rPr>
      </w:pPr>
      <w:r>
        <w:rPr>
          <w:rFonts w:eastAsiaTheme="minorEastAsia"/>
          <w:szCs w:val="28"/>
          <w:lang w:val="ru-RU"/>
        </w:rPr>
        <w:t xml:space="preserve">Найдем </w:t>
      </w:r>
      <w:r w:rsidR="001D5DE2">
        <w:rPr>
          <w:rFonts w:eastAsiaTheme="minorEastAsia"/>
          <w:szCs w:val="28"/>
          <w:lang w:val="ru-RU"/>
        </w:rPr>
        <w:t>верхнюю границу для</w:t>
      </w:r>
      <w:r w:rsidR="00BE12B7">
        <w:rPr>
          <w:rFonts w:eastAsiaTheme="minorEastAsia"/>
          <w:szCs w:val="28"/>
          <w:lang w:val="ru-RU"/>
        </w:rPr>
        <w:t xml:space="preserve"> значени</w:t>
      </w:r>
      <w:r w:rsidR="001D5DE2">
        <w:rPr>
          <w:rFonts w:eastAsiaTheme="minorEastAsia"/>
          <w:szCs w:val="28"/>
          <w:lang w:val="ru-RU"/>
        </w:rPr>
        <w:t>я</w:t>
      </w:r>
      <w:r w:rsidR="00BE12B7">
        <w:rPr>
          <w:rFonts w:eastAsiaTheme="minorEastAsia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Cs w:val="28"/>
            <w:lang w:val="ru-RU"/>
          </w:rPr>
          <m:t>M</m:t>
        </m:r>
      </m:oMath>
      <w:r w:rsidR="00647425">
        <w:rPr>
          <w:rFonts w:eastAsiaTheme="minorEastAsia"/>
          <w:szCs w:val="28"/>
          <w:lang w:val="ru-RU"/>
        </w:rPr>
        <w:t>:</w:t>
      </w:r>
    </w:p>
    <w:p w14:paraId="655505F1" w14:textId="77777777" w:rsidR="001D5DE2" w:rsidRPr="009A439B" w:rsidRDefault="0055586C" w:rsidP="001D5DE2">
      <w:pPr>
        <w:pStyle w:val="NormalText"/>
        <w:rPr>
          <w:rFonts w:eastAsiaTheme="minorEastAsia"/>
          <w:i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f''(</m:t>
              </m:r>
              <m:r>
                <w:rPr>
                  <w:rFonts w:ascii="Cambria Math" w:eastAsiaTheme="minorEastAsia" w:hAnsi="Cambria Math"/>
                  <w:lang w:val="ru-RU"/>
                </w:rPr>
                <m:t>ξ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≤M</m:t>
          </m:r>
        </m:oMath>
      </m:oMathPara>
    </w:p>
    <w:p w14:paraId="4AF648D6" w14:textId="6AAB4FE9" w:rsidR="001D5DE2" w:rsidRPr="001218B3" w:rsidRDefault="001218B3" w:rsidP="00483B19">
      <w:pPr>
        <w:pStyle w:val="NormalText"/>
        <w:rPr>
          <w:rFonts w:eastAsiaTheme="minorEastAsia"/>
          <w:i/>
          <w:szCs w:val="28"/>
          <w:lang w:val="ru-RU"/>
        </w:rPr>
      </w:pPr>
      <m:oMath>
        <m:r>
          <w:rPr>
            <w:rFonts w:ascii="Cambria Math" w:eastAsiaTheme="minorEastAsia" w:hAnsi="Cambria Math"/>
            <w:szCs w:val="28"/>
            <w:lang w:val="ru-RU"/>
          </w:rPr>
          <m:t>ξ(x)∈(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  <m:ctrlPr>
              <w:rPr>
                <w:rFonts w:ascii="Cambria Math" w:eastAsiaTheme="minorEastAsia" w:hAnsi="Cambria Math"/>
                <w:i/>
                <w:szCs w:val="28"/>
                <w:lang w:val="ru-RU"/>
              </w:rPr>
            </m:ctrlPr>
          </m:e>
          <m:sub>
            <m:r>
              <w:rPr>
                <w:rFonts w:ascii="Cambria Math" w:eastAsiaTheme="minorEastAsia" w:hAnsi="Cambria Math"/>
                <w:szCs w:val="28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szCs w:val="28"/>
            <w:lang w:val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szCs w:val="28"/>
            <w:lang w:val="ru-RU"/>
          </w:rPr>
          <m:t>+h)</m:t>
        </m:r>
      </m:oMath>
      <w:r w:rsidRPr="001218B3">
        <w:rPr>
          <w:rFonts w:eastAsiaTheme="minorEastAsia"/>
          <w:szCs w:val="28"/>
          <w:lang w:val="ru-RU"/>
        </w:rPr>
        <w:t xml:space="preserve">, </w:t>
      </w:r>
      <w:r>
        <w:rPr>
          <w:rFonts w:eastAsiaTheme="minorEastAsia"/>
          <w:szCs w:val="28"/>
          <w:lang w:val="ru-RU"/>
        </w:rPr>
        <w:t xml:space="preserve">так как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szCs w:val="28"/>
            <w:lang w:val="ru-RU"/>
          </w:rPr>
          <m:t>=2</m:t>
        </m:r>
      </m:oMath>
      <w:r w:rsidRPr="001218B3">
        <w:rPr>
          <w:rFonts w:eastAsiaTheme="minorEastAsia"/>
          <w:szCs w:val="28"/>
          <w:lang w:val="ru-RU"/>
        </w:rPr>
        <w:t xml:space="preserve">, </w:t>
      </w:r>
      <w:r>
        <w:rPr>
          <w:rFonts w:eastAsiaTheme="minorEastAsia"/>
          <w:szCs w:val="28"/>
        </w:rPr>
        <w:t>a</w:t>
      </w:r>
      <w:r w:rsidRPr="001218B3">
        <w:rPr>
          <w:rFonts w:eastAsiaTheme="minorEastAsia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Cs w:val="28"/>
            <w:lang w:val="ru-RU"/>
          </w:rPr>
          <m:t>h∈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  <w:lang w:val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  <w:lang w:val="ru-RU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  <w:lang w:val="ru-RU"/>
                  </w:rPr>
                  <m:t>-16</m:t>
                </m:r>
              </m:sup>
            </m:sSup>
            <m:r>
              <w:rPr>
                <w:rFonts w:ascii="Cambria Math" w:eastAsiaTheme="minorEastAsia" w:hAnsi="Cambria Math"/>
                <w:szCs w:val="28"/>
                <w:lang w:val="ru-RU"/>
              </w:rPr>
              <m:t>;1</m:t>
            </m:r>
          </m:e>
        </m:d>
      </m:oMath>
      <w:r w:rsidRPr="001218B3">
        <w:rPr>
          <w:rFonts w:eastAsiaTheme="minorEastAsia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Cs w:val="28"/>
            <w:lang w:val="ru-RU"/>
          </w:rPr>
          <m:t>⇒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ru-RU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ru-RU"/>
              </w:rPr>
              <m:t>max</m:t>
            </m:r>
          </m:sub>
        </m:sSub>
        <m:r>
          <w:rPr>
            <w:rFonts w:ascii="Cambria Math" w:eastAsiaTheme="minorEastAsia" w:hAnsi="Cambria Math"/>
            <w:szCs w:val="28"/>
            <w:lang w:val="ru-RU"/>
          </w:rPr>
          <m:t xml:space="preserve">=1, </m:t>
        </m:r>
      </m:oMath>
      <w:r w:rsidR="00FF27DA">
        <w:rPr>
          <w:rFonts w:eastAsiaTheme="minorEastAsia"/>
          <w:szCs w:val="28"/>
          <w:lang w:val="ru-RU"/>
        </w:rPr>
        <w:t xml:space="preserve">значит </w:t>
      </w:r>
      <m:oMath>
        <m:r>
          <w:rPr>
            <w:rFonts w:ascii="Cambria Math" w:eastAsiaTheme="minorEastAsia" w:hAnsi="Cambria Math"/>
            <w:szCs w:val="28"/>
            <w:lang w:val="ru-RU"/>
          </w:rPr>
          <m:t>ξ(x)∈(2, 3)</m:t>
        </m:r>
      </m:oMath>
      <w:r w:rsidR="00FF27DA">
        <w:rPr>
          <w:rFonts w:eastAsiaTheme="minorEastAsia"/>
          <w:szCs w:val="28"/>
          <w:lang w:val="ru-RU"/>
        </w:rPr>
        <w:t>.</w:t>
      </w:r>
    </w:p>
    <w:p w14:paraId="15D3204E" w14:textId="210D4476" w:rsidR="00647425" w:rsidRDefault="00FF27DA" w:rsidP="00483B19">
      <w:pPr>
        <w:pStyle w:val="NormalText"/>
        <w:rPr>
          <w:rFonts w:eastAsiaTheme="minorEastAsia"/>
          <w:szCs w:val="28"/>
          <w:lang w:val="ru-RU"/>
        </w:rPr>
      </w:pPr>
      <w:r>
        <w:rPr>
          <w:lang w:val="ru-RU"/>
        </w:rPr>
        <w:t xml:space="preserve">Вычислим максимальное значение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g</m:t>
            </m:r>
          </m:e>
          <m:sup>
            <m:r>
              <w:rPr>
                <w:rFonts w:ascii="Cambria Math" w:hAnsi="Cambria Math"/>
                <w:lang w:val="ru-RU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ξ</m:t>
            </m:r>
          </m:e>
        </m:d>
        <m:r>
          <w:rPr>
            <w:rFonts w:ascii="Cambria Math" w:hAnsi="Cambria Math"/>
            <w:lang w:val="ru-RU"/>
          </w:rPr>
          <m:t xml:space="preserve">, при </m:t>
        </m:r>
        <m:r>
          <w:rPr>
            <w:rFonts w:ascii="Cambria Math" w:eastAsiaTheme="minorEastAsia" w:hAnsi="Cambria Math"/>
            <w:szCs w:val="28"/>
            <w:lang w:val="ru-RU"/>
          </w:rPr>
          <m:t>ξ(x)∈(2, 3)</m:t>
        </m:r>
      </m:oMath>
      <w:r>
        <w:rPr>
          <w:rFonts w:eastAsiaTheme="minorEastAsia"/>
          <w:szCs w:val="28"/>
          <w:lang w:val="ru-RU"/>
        </w:rPr>
        <w:t>:</w:t>
      </w:r>
    </w:p>
    <w:p w14:paraId="150839B6" w14:textId="79BD1800" w:rsidR="00FF27DA" w:rsidRPr="00FF27DA" w:rsidRDefault="00FF27DA" w:rsidP="00483B19">
      <w:pPr>
        <w:pStyle w:val="NormalText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w:lastRenderedPageBreak/>
            <m:t>g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ξ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</m:e>
          </m:func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ξ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</m:oMath>
      </m:oMathPara>
    </w:p>
    <w:p w14:paraId="189A50F1" w14:textId="02D59B37" w:rsidR="00FF27DA" w:rsidRPr="00FF27DA" w:rsidRDefault="0055586C" w:rsidP="00FF27DA">
      <w:pPr>
        <w:pStyle w:val="NormalText"/>
        <w:rPr>
          <w:i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g</m:t>
              </m:r>
            </m:e>
            <m:sup>
              <m:r>
                <w:rPr>
                  <w:rFonts w:ascii="Cambria Math" w:hAnsi="Cambria Math"/>
                  <w:lang w:val="ru-RU"/>
                </w:rPr>
                <m:t>'</m:t>
              </m:r>
            </m:sup>
          </m:sSup>
          <m:r>
            <w:rPr>
              <w:rFonts w:ascii="Cambria Math" w:hAnsi="Cambria Math"/>
              <w:lang w:val="ru-RU"/>
            </w:rPr>
            <m:t>(ξ)=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∙</m:t>
              </m:r>
            </m:e>
          </m:func>
          <m:r>
            <w:rPr>
              <w:rFonts w:ascii="Cambria Math" w:hAnsi="Cambria Math"/>
              <w:lang w:val="ru-RU"/>
            </w:rPr>
            <m:t>ξ∙2-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cos</m:t>
              </m:r>
              <m:ctrlPr>
                <w:rPr>
                  <w:rFonts w:ascii="Cambria Math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</m:e>
          </m:func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ξ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</m:oMath>
      </m:oMathPara>
    </w:p>
    <w:p w14:paraId="0D460417" w14:textId="71E2250B" w:rsidR="00FF27DA" w:rsidRPr="00FF27DA" w:rsidRDefault="0055586C" w:rsidP="00FF27DA">
      <w:pPr>
        <w:pStyle w:val="NormalText"/>
        <w:rPr>
          <w:i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g</m:t>
              </m:r>
            </m:e>
            <m:sup>
              <m:r>
                <w:rPr>
                  <w:rFonts w:ascii="Cambria Math" w:hAnsi="Cambria Math"/>
                  <w:lang w:val="ru-RU"/>
                </w:rPr>
                <m:t>''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ξ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∙</m:t>
              </m:r>
            </m:e>
          </m:func>
          <m:r>
            <w:rPr>
              <w:rFonts w:ascii="Cambria Math" w:hAnsi="Cambria Math"/>
              <w:lang w:val="ru-RU"/>
            </w:rPr>
            <m:t>2+4ξ∙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cos</m:t>
              </m:r>
              <m:ctrlPr>
                <w:rPr>
                  <w:rFonts w:ascii="Cambria Math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</m:e>
          </m:func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-ξ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ru-RU"/>
            </w:rPr>
            <m:t>sin⁡</m:t>
          </m:r>
          <m:r>
            <w:rPr>
              <w:rFonts w:ascii="Cambria Math" w:hAnsi="Cambria Math"/>
              <w:lang w:val="ru-RU"/>
            </w:rPr>
            <m:t>(ξ)</m:t>
          </m:r>
        </m:oMath>
      </m:oMathPara>
    </w:p>
    <w:p w14:paraId="5CD32B52" w14:textId="4FC00F37" w:rsidR="00FF27DA" w:rsidRDefault="00921901" w:rsidP="00921901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Для определения максимального значения </w:t>
      </w:r>
      <m:oMath>
        <m:r>
          <w:rPr>
            <w:rFonts w:ascii="Cambria Math" w:hAnsi="Cambria Math"/>
            <w:lang w:val="ru-RU"/>
          </w:rPr>
          <m:t>g''(ξ)</m:t>
        </m:r>
      </m:oMath>
      <w:r w:rsidR="00F66914">
        <w:rPr>
          <w:rFonts w:eastAsiaTheme="minorEastAsia"/>
          <w:lang w:val="ru-RU"/>
        </w:rPr>
        <w:t xml:space="preserve"> продифференцируем его и найдем экстремум:</w:t>
      </w:r>
    </w:p>
    <w:p w14:paraId="16149E3B" w14:textId="6C21D79A" w:rsidR="00F66914" w:rsidRPr="00F66914" w:rsidRDefault="0055586C" w:rsidP="00921901">
      <w:pPr>
        <w:pStyle w:val="NormalText"/>
        <w:rPr>
          <w:rFonts w:eastAsiaTheme="minorEastAsia"/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ru-RU"/>
                </w:rPr>
              </m:ctrlPr>
            </m:sSubSup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(g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)</m:t>
              </m:r>
            </m:e>
            <m:sub>
              <m:r>
                <w:rPr>
                  <w:rFonts w:ascii="Cambria Math" w:hAnsi="Cambria Math"/>
                  <w:lang w:val="ru-RU"/>
                </w:rPr>
                <m:t>ξ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  <w:lang w:val="ru-RU"/>
            </w:rPr>
            <m:t>=6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</m:e>
          </m:func>
          <m:r>
            <w:rPr>
              <w:rFonts w:ascii="Cambria Math" w:hAnsi="Cambria Math"/>
              <w:lang w:val="ru-RU"/>
            </w:rPr>
            <m:t>-6ξ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</m:e>
          </m:func>
          <m:r>
            <w:rPr>
              <w:rFonts w:ascii="Cambria Math" w:hAnsi="Cambria Math"/>
              <w:lang w:val="ru-RU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ξ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</m:e>
          </m:func>
          <m:r>
            <w:rPr>
              <w:rFonts w:ascii="Cambria Math" w:hAnsi="Cambria Math"/>
              <w:lang w:val="ru-RU"/>
            </w:rPr>
            <m:t>=0</m:t>
          </m:r>
        </m:oMath>
      </m:oMathPara>
    </w:p>
    <w:p w14:paraId="6F2DB9AA" w14:textId="70B94105" w:rsidR="00A119F1" w:rsidRPr="00A119F1" w:rsidRDefault="00A119F1" w:rsidP="00921901">
      <w:pPr>
        <w:pStyle w:val="NormalText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(6-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ξ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)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</m:e>
          </m:func>
          <m:r>
            <w:rPr>
              <w:rFonts w:ascii="Cambria Math" w:hAnsi="Cambria Math"/>
              <w:lang w:val="ru-RU"/>
            </w:rPr>
            <m:t>-6ξ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</m:e>
          </m:func>
          <m:r>
            <w:rPr>
              <w:rFonts w:ascii="Cambria Math" w:hAnsi="Cambria Math"/>
              <w:lang w:val="ru-RU"/>
            </w:rPr>
            <m:t>=0</m:t>
          </m:r>
        </m:oMath>
      </m:oMathPara>
    </w:p>
    <w:p w14:paraId="38A3E8E2" w14:textId="56CF70F8" w:rsidR="00F66914" w:rsidRPr="00921901" w:rsidRDefault="00F66914" w:rsidP="00921901">
      <w:pPr>
        <w:pStyle w:val="NormalText"/>
        <w:rPr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ξ=2.98147</m:t>
          </m:r>
        </m:oMath>
      </m:oMathPara>
    </w:p>
    <w:p w14:paraId="6E41B3EC" w14:textId="305E0BE9" w:rsidR="00975ADB" w:rsidRDefault="00C45825" w:rsidP="0042579A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Найдем </w:t>
      </w:r>
      <w:r w:rsidR="00175753">
        <w:rPr>
          <w:rFonts w:eastAsiaTheme="minorEastAsia"/>
          <w:lang w:val="ru-RU"/>
        </w:rPr>
        <w:t>значение</w:t>
      </w:r>
      <w:r>
        <w:rPr>
          <w:rFonts w:eastAsiaTheme="minorEastAsia"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g''(ξ)</m:t>
        </m:r>
      </m:oMath>
      <w:r w:rsidR="00175753">
        <w:rPr>
          <w:rFonts w:eastAsiaTheme="minorEastAsia"/>
          <w:lang w:val="ru-RU"/>
        </w:rPr>
        <w:t xml:space="preserve"> в найденной точке </w:t>
      </w:r>
      <m:oMath>
        <m:r>
          <w:rPr>
            <w:rFonts w:ascii="Cambria Math" w:hAnsi="Cambria Math"/>
            <w:lang w:val="ru-RU"/>
          </w:rPr>
          <m:t>ξ</m:t>
        </m:r>
      </m:oMath>
      <w:r w:rsidR="00A119F1">
        <w:rPr>
          <w:rFonts w:eastAsiaTheme="minorEastAsia"/>
          <w:lang w:val="ru-RU"/>
        </w:rPr>
        <w:t>:</w:t>
      </w:r>
    </w:p>
    <w:p w14:paraId="26BF7B00" w14:textId="54CCDFF0" w:rsidR="00C45825" w:rsidRDefault="0055586C" w:rsidP="00C45825">
      <w:pPr>
        <w:pStyle w:val="NormalText"/>
        <w:rPr>
          <w:rFonts w:eastAsiaTheme="minorEastAsia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ru-RU"/>
                </w:rPr>
                <m:t>g</m:t>
              </m:r>
            </m:e>
            <m:sup>
              <m:r>
                <w:rPr>
                  <w:rFonts w:ascii="Cambria Math" w:eastAsiaTheme="minorEastAsia" w:hAnsi="Cambria Math"/>
                  <w:lang w:val="ru-RU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2.98147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=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-2sin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2.981472</m:t>
                  </m:r>
                </m:e>
              </m:d>
            </m:e>
          </m:func>
          <m:r>
            <w:rPr>
              <w:rFonts w:ascii="Cambria Math" w:hAnsi="Cambria Math"/>
              <w:lang w:val="ru-RU"/>
            </w:rPr>
            <m:t>+4∙</m:t>
          </m:r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w:rPr>
                  <w:rFonts w:ascii="Cambria Math" w:hAnsi="Cambria Math"/>
                  <w:lang w:val="ru-RU"/>
                </w:rPr>
                <m:t>2.98147∙</m:t>
              </m:r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cos</m:t>
              </m:r>
              <m:ctrlPr>
                <w:rPr>
                  <w:rFonts w:ascii="Cambria Math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2.98147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sin⁡</m:t>
              </m:r>
              <m:r>
                <w:rPr>
                  <w:rFonts w:ascii="Cambria Math" w:hAnsi="Cambria Math"/>
                  <w:lang w:val="ru-RU"/>
                </w:rPr>
                <m:t>(2.98147)=-12.8717</m:t>
              </m:r>
            </m:e>
          </m:func>
        </m:oMath>
      </m:oMathPara>
    </w:p>
    <w:p w14:paraId="4564C9F1" w14:textId="0BFF6456" w:rsidR="00975ADB" w:rsidRDefault="00C45825" w:rsidP="0042579A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Таким образом, максимальное значение </w:t>
      </w:r>
      <m:oMath>
        <m:r>
          <w:rPr>
            <w:rFonts w:ascii="Cambria Math" w:eastAsiaTheme="minorEastAsia" w:hAnsi="Cambria Math"/>
            <w:lang w:val="ru-RU"/>
          </w:rPr>
          <m:t>M=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-12.8717</m:t>
            </m:r>
          </m:e>
        </m:d>
        <m:r>
          <w:rPr>
            <w:rFonts w:ascii="Cambria Math" w:eastAsiaTheme="minorEastAsia" w:hAnsi="Cambria Math"/>
            <w:lang w:val="ru-RU"/>
          </w:rPr>
          <m:t>=12.8712</m:t>
        </m:r>
      </m:oMath>
      <w:r w:rsidR="00910D48">
        <w:rPr>
          <w:rFonts w:eastAsiaTheme="minorEastAsia"/>
          <w:lang w:val="ru-RU"/>
        </w:rPr>
        <w:t>.</w:t>
      </w:r>
    </w:p>
    <w:p w14:paraId="5FB8F6C8" w14:textId="37F1F64E" w:rsidR="00910D48" w:rsidRDefault="00910D48" w:rsidP="0042579A">
      <w:pPr>
        <w:pStyle w:val="NormalText"/>
        <w:rPr>
          <w:rFonts w:eastAsiaTheme="minorEastAsia"/>
          <w:szCs w:val="28"/>
          <w:lang w:val="ru-RU"/>
        </w:rPr>
      </w:pPr>
      <w:r>
        <w:rPr>
          <w:rFonts w:eastAsiaTheme="minorEastAsia"/>
          <w:lang w:val="ru-RU"/>
        </w:rPr>
        <w:t>З</w:t>
      </w:r>
      <w:r>
        <w:rPr>
          <w:lang w:val="ru-RU"/>
        </w:rPr>
        <w:t xml:space="preserve">начение машинного эпсилон зависит от точности </w:t>
      </w:r>
      <m:oMath>
        <m:r>
          <w:rPr>
            <w:rFonts w:ascii="Cambria Math" w:hAnsi="Cambria Math"/>
            <w:lang w:val="ru-RU"/>
          </w:rPr>
          <m:t>float</m:t>
        </m:r>
      </m:oMath>
      <w:r w:rsidRPr="00483B19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 xml:space="preserve">который использовался в программе (он по умолчанию </w:t>
      </w:r>
      <m:oMath>
        <m:r>
          <w:rPr>
            <w:rFonts w:ascii="Cambria Math" w:eastAsiaTheme="minorEastAsia" w:hAnsi="Cambria Math"/>
            <w:lang w:val="ru-RU"/>
          </w:rPr>
          <m:t>numpy.float64</m:t>
        </m:r>
      </m:oMath>
      <w:r>
        <w:rPr>
          <w:rFonts w:eastAsiaTheme="minorEastAsia"/>
          <w:lang w:val="ru-RU"/>
        </w:rPr>
        <w:t xml:space="preserve">). Для </w:t>
      </w:r>
      <m:oMath>
        <m:r>
          <w:rPr>
            <w:rFonts w:ascii="Cambria Math" w:eastAsiaTheme="minorEastAsia" w:hAnsi="Cambria Math"/>
            <w:lang w:val="ru-RU"/>
          </w:rPr>
          <m:t>numpy.float64</m:t>
        </m:r>
      </m:oMath>
      <w:r w:rsidRPr="00483B19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машинный эпсилон равен </w:t>
      </w:r>
      <m:oMath>
        <m:r>
          <m:rPr>
            <m:sty m:val="p"/>
          </m:rPr>
          <w:rPr>
            <w:rFonts w:ascii="Cambria Math" w:hAnsi="Cambria Math" w:cs="TimesNewRomanPSMT"/>
            <w:szCs w:val="28"/>
            <w:lang w:val="ru-RU"/>
          </w:rPr>
          <m:t>2.2204∙</m:t>
        </m:r>
        <m:sSup>
          <m:sSupPr>
            <m:ctrlPr>
              <w:rPr>
                <w:rFonts w:ascii="Cambria Math" w:hAnsi="TimesNewRomanPSMT" w:cs="TimesNewRomanPSMT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TimesNewRomanPSMT" w:cs="TimesNewRomanPSMT"/>
                <w:szCs w:val="28"/>
                <w:lang w:val="ru-RU"/>
              </w:rPr>
              <m:t>10</m:t>
            </m:r>
            <m:ctrlPr>
              <w:rPr>
                <w:rFonts w:ascii="Cambria Math" w:hAnsi="Cambria Math" w:cs="TimesNewRomanPSMT"/>
                <w:szCs w:val="28"/>
              </w:rPr>
            </m:ctrlPr>
          </m:e>
          <m:sup>
            <m:r>
              <m:rPr>
                <m:sty m:val="p"/>
              </m:rPr>
              <w:rPr>
                <w:rFonts w:ascii="Cambria Math" w:hAnsi="TimesNewRomanPSMT" w:cs="TimesNewRomanPSMT"/>
                <w:szCs w:val="28"/>
                <w:lang w:val="ru-RU"/>
              </w:rPr>
              <m:t>-</m:t>
            </m:r>
            <m:r>
              <m:rPr>
                <m:sty m:val="p"/>
              </m:rPr>
              <w:rPr>
                <w:rFonts w:ascii="Cambria Math" w:hAnsi="TimesNewRomanPSMT" w:cs="TimesNewRomanPSMT"/>
                <w:szCs w:val="28"/>
                <w:lang w:val="ru-RU"/>
              </w:rPr>
              <m:t>16</m:t>
            </m:r>
          </m:sup>
        </m:sSup>
      </m:oMath>
      <w:r>
        <w:rPr>
          <w:rFonts w:eastAsiaTheme="minorEastAsia"/>
          <w:szCs w:val="28"/>
          <w:lang w:val="ru-RU"/>
        </w:rPr>
        <w:t>.</w:t>
      </w:r>
    </w:p>
    <w:p w14:paraId="5882D524" w14:textId="3ED2BC19" w:rsidR="00910D48" w:rsidRDefault="00910D48" w:rsidP="0042579A">
      <w:pPr>
        <w:pStyle w:val="NormalText"/>
        <w:rPr>
          <w:rFonts w:eastAsiaTheme="minorEastAsia"/>
          <w:szCs w:val="28"/>
          <w:lang w:val="ru-RU"/>
        </w:rPr>
      </w:pPr>
      <w:r>
        <w:rPr>
          <w:rFonts w:eastAsiaTheme="minorEastAsia"/>
          <w:szCs w:val="28"/>
          <w:lang w:val="ru-RU"/>
        </w:rPr>
        <w:t>Тогда с учетом вышесказанного, найдем оптимальный шаг:</w:t>
      </w:r>
    </w:p>
    <w:p w14:paraId="3586E3B9" w14:textId="5D01DE7A" w:rsidR="00910D48" w:rsidRPr="00910D48" w:rsidRDefault="0055586C" w:rsidP="0042579A">
      <w:pPr>
        <w:pStyle w:val="NormalText"/>
        <w:rPr>
          <w:rFonts w:eastAsiaTheme="minorEastAsia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opt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4∙</m:t>
                  </m:r>
                  <m:r>
                    <m:rPr>
                      <m:sty m:val="p"/>
                    </m:rPr>
                    <w:rPr>
                      <w:rFonts w:ascii="Cambria Math" w:hAnsi="Cambria Math" w:cs="TimesNewRomanPSMT"/>
                      <w:szCs w:val="28"/>
                      <w:lang w:val="ru-RU"/>
                    </w:rPr>
                    <m:t>2.2204∙</m:t>
                  </m:r>
                  <m:sSup>
                    <m:sSupPr>
                      <m:ctrlPr>
                        <w:rPr>
                          <w:rFonts w:ascii="Cambria Math" w:hAnsi="TimesNewRomanPSMT" w:cs="TimesNewRomanPSMT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TimesNewRomanPSMT" w:cs="TimesNewRomanPSMT"/>
                          <w:szCs w:val="28"/>
                          <w:lang w:val="ru-RU"/>
                        </w:rPr>
                        <m:t>10</m:t>
                      </m:r>
                      <m:ctrlPr>
                        <w:rPr>
                          <w:rFonts w:ascii="Cambria Math" w:hAnsi="Cambria Math" w:cs="TimesNewRomanPSMT"/>
                          <w:szCs w:val="28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TimesNewRomanPSMT" w:cs="TimesNewRomanPSMT"/>
                          <w:szCs w:val="28"/>
                          <w:lang w:val="ru-RU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TimesNewRomanPSMT" w:cs="TimesNewRomanPSMT"/>
                          <w:szCs w:val="28"/>
                          <w:lang w:val="ru-RU"/>
                        </w:rPr>
                        <m:t>16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12.8712</m:t>
                  </m:r>
                </m:den>
              </m:f>
            </m:e>
          </m:rad>
          <m:r>
            <w:rPr>
              <w:rFonts w:ascii="Cambria Math" w:eastAsiaTheme="minorEastAsia" w:hAnsi="Cambria Math"/>
            </w:rPr>
            <m:t>=8.307∙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-9</m:t>
              </m:r>
            </m:sup>
          </m:sSup>
        </m:oMath>
      </m:oMathPara>
    </w:p>
    <w:p w14:paraId="409FA048" w14:textId="074769C9" w:rsidR="007018B6" w:rsidRDefault="007018B6" w:rsidP="0042579A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Найдем минимальное значение погрешности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с помощью функции </w:t>
      </w:r>
      <m:oMath>
        <m:r>
          <w:rPr>
            <w:rFonts w:ascii="Cambria Math" w:eastAsiaTheme="minorEastAsia" w:hAnsi="Cambria Math"/>
            <w:lang w:val="ru-RU"/>
          </w:rPr>
          <m:t>min</m:t>
        </m:r>
      </m:oMath>
      <w:r>
        <w:rPr>
          <w:rFonts w:eastAsiaTheme="minorEastAsia"/>
          <w:lang w:val="ru-RU"/>
        </w:rPr>
        <w:t>:</w:t>
      </w:r>
    </w:p>
    <w:p w14:paraId="59B20595" w14:textId="4D6530F4" w:rsidR="003A17D7" w:rsidRPr="003A17D7" w:rsidRDefault="003A17D7" w:rsidP="0042579A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Листинг 7 – Нахождение минимального значения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</w:p>
    <w:tbl>
      <w:tblPr>
        <w:tblW w:w="9067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861"/>
      </w:tblGrid>
      <w:tr w:rsidR="003A17D7" w:rsidRPr="003A17D7" w14:paraId="21F878A5" w14:textId="77777777" w:rsidTr="003A17D7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0794DAA0" w14:textId="77777777" w:rsidR="003A17D7" w:rsidRPr="003A17D7" w:rsidRDefault="003A17D7" w:rsidP="003A17D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1</w:t>
            </w:r>
          </w:p>
          <w:p w14:paraId="7493E884" w14:textId="77777777" w:rsidR="003A17D7" w:rsidRPr="003A17D7" w:rsidRDefault="003A17D7" w:rsidP="003A17D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2</w:t>
            </w:r>
          </w:p>
          <w:p w14:paraId="694BF93A" w14:textId="77777777" w:rsidR="003A17D7" w:rsidRPr="003A17D7" w:rsidRDefault="003A17D7" w:rsidP="003A17D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3</w:t>
            </w:r>
          </w:p>
        </w:tc>
        <w:tc>
          <w:tcPr>
            <w:tcW w:w="8816" w:type="dxa"/>
            <w:shd w:val="clear" w:color="auto" w:fill="E7E6E6" w:themeFill="background2"/>
            <w:vAlign w:val="center"/>
            <w:hideMark/>
          </w:tcPr>
          <w:p w14:paraId="22A507DB" w14:textId="77777777" w:rsidR="003A17D7" w:rsidRPr="003A17D7" w:rsidRDefault="003A17D7" w:rsidP="003A17D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[[id_E1]] = np.argwhere(error_diff1(x, h) == </w:t>
            </w:r>
            <w:r w:rsidRPr="003A17D7">
              <w:rPr>
                <w:rFonts w:ascii="Courier New" w:hAnsi="Courier New" w:cs="Courier New"/>
                <w:color w:val="007020"/>
                <w:sz w:val="20"/>
                <w:szCs w:val="20"/>
              </w:rPr>
              <w:t>min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(error_diff1(x, h)))</w:t>
            </w:r>
          </w:p>
          <w:p w14:paraId="302B119C" w14:textId="77777777" w:rsidR="003A17D7" w:rsidRPr="003A17D7" w:rsidRDefault="003A17D7" w:rsidP="003A17D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h1_opt = h[id_E1]</w:t>
            </w:r>
          </w:p>
          <w:p w14:paraId="7F4F5839" w14:textId="77777777" w:rsidR="003A17D7" w:rsidRPr="003A17D7" w:rsidRDefault="003A17D7" w:rsidP="003A17D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007020"/>
                <w:sz w:val="20"/>
                <w:szCs w:val="20"/>
              </w:rPr>
              <w:t>print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(f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"h1_opt = {h1_opt})</w:t>
            </w:r>
          </w:p>
        </w:tc>
      </w:tr>
    </w:tbl>
    <w:p w14:paraId="026E91CA" w14:textId="77312BB0" w:rsidR="005D70A2" w:rsidRDefault="003A17D7" w:rsidP="0042579A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После выполнения листинга 7, получим значение шага:</w:t>
      </w:r>
    </w:p>
    <w:p w14:paraId="3465FE18" w14:textId="179F9461" w:rsidR="003A17D7" w:rsidRPr="009817EA" w:rsidRDefault="0055586C" w:rsidP="0042579A">
      <w:pPr>
        <w:pStyle w:val="NormalText"/>
        <w:rPr>
          <w:rFonts w:eastAsiaTheme="minorEastAsia"/>
          <w:i/>
          <w:vertAlign w:val="subscript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vertAlign w:val="subscript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vertAlign w:val="subscript"/>
                  <w:lang w:val="ru-RU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vertAlign w:val="subscript"/>
                  <w:lang w:val="ru-RU"/>
                </w:rPr>
                <m:t>opt</m:t>
              </m:r>
            </m:sup>
          </m:sSup>
          <m:r>
            <w:rPr>
              <w:rFonts w:ascii="Cambria Math" w:eastAsiaTheme="minorEastAsia" w:hAnsi="Cambria Math"/>
              <w:vertAlign w:val="subscript"/>
              <w:lang w:val="ru-RU"/>
            </w:rPr>
            <m:t>=8.302176∙</m:t>
          </m:r>
          <m:sSup>
            <m:sSup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sSupPr>
            <m:e>
              <m:r>
                <w:rPr>
                  <w:rFonts w:ascii="Cambria Math" w:eastAsiaTheme="minorEastAsia" w:hAnsi="Cambria Math"/>
                  <w:vertAlign w:val="subscript"/>
                  <w:lang w:val="ru-RU"/>
                </w:rPr>
                <m:t>10</m:t>
              </m:r>
              <m:ctrlPr>
                <w:rPr>
                  <w:rFonts w:ascii="Cambria Math" w:eastAsiaTheme="minorEastAsia" w:hAnsi="Cambria Math"/>
                  <w:i/>
                  <w:vertAlign w:val="subscript"/>
                  <w:lang w:val="ru-RU"/>
                </w:rPr>
              </m:ctrlPr>
            </m:e>
            <m:sup>
              <m:r>
                <w:rPr>
                  <w:rFonts w:ascii="Cambria Math" w:eastAsiaTheme="minorEastAsia" w:hAnsi="Cambria Math"/>
                  <w:vertAlign w:val="subscript"/>
                </w:rPr>
                <m:t>-9</m:t>
              </m:r>
            </m:sup>
          </m:sSup>
        </m:oMath>
      </m:oMathPara>
    </w:p>
    <w:p w14:paraId="600C0475" w14:textId="0F23641E" w:rsidR="009817EA" w:rsidRPr="009817EA" w:rsidRDefault="009817EA" w:rsidP="009817EA">
      <w:pPr>
        <w:pStyle w:val="NormalText"/>
        <w:rPr>
          <w:lang w:val="ru-RU"/>
        </w:rPr>
      </w:pPr>
      <w:r>
        <w:rPr>
          <w:lang w:val="ru-RU"/>
        </w:rPr>
        <w:t>Значение близко, к полученному выше оптимальному шагу, вычисленному аналитически.</w:t>
      </w:r>
    </w:p>
    <w:p w14:paraId="473D1CA4" w14:textId="4FAEF471" w:rsidR="001017A6" w:rsidRPr="001017A6" w:rsidRDefault="001017A6" w:rsidP="000C7456">
      <w:pPr>
        <w:pStyle w:val="SubHeaderText"/>
      </w:pPr>
      <w:bookmarkStart w:id="12" w:name="_Toc68447072"/>
      <w:r>
        <w:lastRenderedPageBreak/>
        <w:t>Поиск оптимального шага дифференцирования</w:t>
      </w:r>
      <w:r w:rsidRPr="001017A6">
        <w:t xml:space="preserve"> </w:t>
      </w:r>
      <w:r>
        <w:t>для</w:t>
      </w:r>
      <w:r w:rsidR="000C7456" w:rsidRPr="000C7456">
        <w:t xml:space="preserve"> </w:t>
      </w:r>
      <w:r w:rsidR="000C7456">
        <w:rPr>
          <w:lang w:val="en-US"/>
        </w:rPr>
        <w:t>diff</w:t>
      </w:r>
      <w:r w:rsidR="000C7456" w:rsidRPr="000C7456">
        <w:t>2</w:t>
      </w:r>
      <w:bookmarkEnd w:id="12"/>
    </w:p>
    <w:p w14:paraId="60E4FE6F" w14:textId="3F568E26" w:rsidR="007018B6" w:rsidRDefault="001017A6" w:rsidP="0042579A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Аналогичным образом найдем оптимальный шаг для улучшенной формулы дифференцирования:</w:t>
      </w:r>
    </w:p>
    <w:p w14:paraId="76982FBA" w14:textId="20BC82B7" w:rsidR="001017A6" w:rsidRPr="001017A6" w:rsidRDefault="0055586C" w:rsidP="0042579A">
      <w:pPr>
        <w:pStyle w:val="NormalText"/>
        <w:rPr>
          <w:rFonts w:eastAsiaTheme="minorEastAsia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ru-RU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ru-RU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-3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+4f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+</m:t>
                  </m:r>
                  <m:r>
                    <w:rPr>
                      <w:rFonts w:ascii="Cambria Math" w:hAnsi="Cambria Math"/>
                    </w:rPr>
                    <m:t>h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+2</m:t>
                  </m:r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</m:d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  <m:r>
                <w:rPr>
                  <w:rFonts w:ascii="Cambria Math" w:hAnsi="Cambria Math"/>
                  <w:lang w:val="ru-RU"/>
                </w:rPr>
                <m:t>h</m:t>
              </m:r>
            </m:den>
          </m:f>
          <m:r>
            <w:rPr>
              <w:rFonts w:ascii="Cambria Math" w:hAnsi="Cambria Math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f</m:t>
              </m:r>
            </m:e>
            <m:sup>
              <m:r>
                <w:rPr>
                  <w:rFonts w:ascii="Cambria Math" w:hAnsi="Cambria Math"/>
                  <w:lang w:val="ru-RU"/>
                </w:rPr>
                <m:t>'''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ξ</m:t>
              </m:r>
            </m:e>
          </m:d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3</m:t>
              </m:r>
            </m:den>
          </m:f>
        </m:oMath>
      </m:oMathPara>
    </w:p>
    <w:p w14:paraId="6E6DCEDD" w14:textId="34B14003" w:rsidR="00B60076" w:rsidRPr="00E74A4A" w:rsidRDefault="00B60076" w:rsidP="0042579A">
      <w:pPr>
        <w:pStyle w:val="NormalText"/>
        <w:rPr>
          <w:rFonts w:eastAsiaTheme="minorEastAsia"/>
          <w:i/>
          <w:lang w:val="ru-RU"/>
        </w:rPr>
      </w:pPr>
      <w:r>
        <w:rPr>
          <w:rFonts w:eastAsiaTheme="minorEastAsia"/>
          <w:lang w:val="ru-RU"/>
        </w:rPr>
        <w:t xml:space="preserve">Заметим, что здесь </w:t>
      </w:r>
      <m:oMath>
        <m:r>
          <w:rPr>
            <w:rFonts w:ascii="Cambria Math" w:eastAsiaTheme="minorEastAsia" w:hAnsi="Cambria Math"/>
            <w:lang w:val="ru-RU"/>
          </w:rPr>
          <m:t>ξ∈(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+2</m:t>
        </m:r>
        <m:r>
          <w:rPr>
            <w:rFonts w:ascii="Cambria Math" w:eastAsiaTheme="minorEastAsia" w:hAnsi="Cambria Math"/>
            <w:lang w:val="ru-RU"/>
          </w:rPr>
          <m:t>h)</m:t>
        </m:r>
      </m:oMath>
      <w:r w:rsidR="00E74A4A">
        <w:rPr>
          <w:rFonts w:eastAsiaTheme="minorEastAsia"/>
          <w:lang w:val="ru-RU"/>
        </w:rPr>
        <w:t>.</w:t>
      </w:r>
    </w:p>
    <w:p w14:paraId="4E7FB977" w14:textId="68F73309" w:rsidR="001017A6" w:rsidRDefault="001017A6" w:rsidP="0042579A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Также в</w:t>
      </w:r>
      <w:r w:rsidR="00061CB1">
        <w:rPr>
          <w:rFonts w:eastAsiaTheme="minorEastAsia"/>
          <w:lang w:val="ru-RU"/>
        </w:rPr>
        <w:t>ы</w:t>
      </w:r>
      <w:r>
        <w:rPr>
          <w:rFonts w:eastAsiaTheme="minorEastAsia"/>
          <w:lang w:val="ru-RU"/>
        </w:rPr>
        <w:t>ведем</w:t>
      </w:r>
      <w:r w:rsidR="00061CB1">
        <w:rPr>
          <w:rFonts w:eastAsiaTheme="minorEastAsia"/>
          <w:lang w:val="ru-RU"/>
        </w:rPr>
        <w:t xml:space="preserve">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 w:rsidR="00061CB1">
        <w:rPr>
          <w:rFonts w:eastAsiaTheme="minorEastAsia"/>
          <w:lang w:val="ru-RU"/>
        </w:rPr>
        <w:t xml:space="preserve">, воспользовавшись </w:t>
      </w:r>
      <w:r w:rsidR="00312A6F">
        <w:rPr>
          <w:rFonts w:eastAsiaTheme="minorEastAsia"/>
          <w:lang w:val="ru-RU"/>
        </w:rPr>
        <w:t>упрощениями</w:t>
      </w:r>
      <w:r w:rsidR="00061CB1">
        <w:rPr>
          <w:rFonts w:eastAsiaTheme="minorEastAsia"/>
          <w:lang w:val="ru-RU"/>
        </w:rPr>
        <w:t>:</w:t>
      </w:r>
    </w:p>
    <w:p w14:paraId="29163D3B" w14:textId="08F9F6CB" w:rsidR="00061CB1" w:rsidRPr="009A439B" w:rsidRDefault="0055586C" w:rsidP="00061CB1">
      <w:pPr>
        <w:pStyle w:val="NormalText"/>
        <w:rPr>
          <w:rFonts w:eastAsiaTheme="minorEastAsia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ru-RU"/>
                    </w:rPr>
                    <m:t>+2</m:t>
                  </m:r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ru-RU"/>
            </w:rPr>
            <m:t xml:space="preserve">,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ru-RU"/>
            </w:rPr>
            <m:t xml:space="preserve">≤ε, </m:t>
          </m:r>
        </m:oMath>
      </m:oMathPara>
    </w:p>
    <w:p w14:paraId="5537B974" w14:textId="787D756D" w:rsidR="00061CB1" w:rsidRPr="009A439B" w:rsidRDefault="0055586C" w:rsidP="00061CB1">
      <w:pPr>
        <w:pStyle w:val="NormalText"/>
        <w:rPr>
          <w:rFonts w:eastAsiaTheme="minorEastAsia"/>
          <w:i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f'''(</m:t>
              </m:r>
              <m:r>
                <w:rPr>
                  <w:rFonts w:ascii="Cambria Math" w:eastAsiaTheme="minorEastAsia" w:hAnsi="Cambria Math"/>
                  <w:lang w:val="ru-RU"/>
                </w:rPr>
                <m:t>ξ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≤M</m:t>
          </m:r>
        </m:oMath>
      </m:oMathPara>
    </w:p>
    <w:p w14:paraId="16F8D93D" w14:textId="682D793D" w:rsidR="0042579A" w:rsidRDefault="009857E1" w:rsidP="0042579A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Найдем а</w:t>
      </w:r>
      <w:r w:rsidR="0042579A">
        <w:rPr>
          <w:rFonts w:eastAsiaTheme="minorEastAsia"/>
          <w:lang w:val="ru-RU"/>
        </w:rPr>
        <w:t xml:space="preserve">бсолютная погрешность для </w:t>
      </w:r>
      <w:r w:rsidR="0042579A" w:rsidRPr="008370DE">
        <w:rPr>
          <w:rFonts w:eastAsiaTheme="minorEastAsia"/>
          <w:lang w:val="ru-RU"/>
        </w:rPr>
        <w:t>2</w:t>
      </w:r>
      <w:r w:rsidR="0042579A">
        <w:rPr>
          <w:rFonts w:eastAsiaTheme="minorEastAsia"/>
          <w:lang w:val="ru-RU"/>
        </w:rPr>
        <w:t xml:space="preserve"> метода дифференцирования</w:t>
      </w:r>
      <w:r w:rsidR="00061CB1" w:rsidRPr="00061CB1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исходя</w:t>
      </w:r>
      <w:r w:rsidR="00061CB1">
        <w:rPr>
          <w:rFonts w:eastAsiaTheme="minorEastAsia"/>
          <w:lang w:val="ru-RU"/>
        </w:rPr>
        <w:t xml:space="preserve"> из формулы (</w:t>
      </w:r>
      <w:r w:rsidR="00851E3E">
        <w:rPr>
          <w:rFonts w:eastAsiaTheme="minorEastAsia"/>
          <w:lang w:val="ru-RU"/>
        </w:rPr>
        <w:t>8</w:t>
      </w:r>
      <w:r w:rsidR="00061CB1">
        <w:rPr>
          <w:rFonts w:eastAsiaTheme="minorEastAsia"/>
          <w:lang w:val="ru-RU"/>
        </w:rPr>
        <w:t>) и введенных приближений</w:t>
      </w:r>
      <w:r w:rsidR="0042579A">
        <w:rPr>
          <w:rFonts w:eastAsiaTheme="minorEastAsia"/>
          <w:lang w:val="ru-RU"/>
        </w:rPr>
        <w:t>:</w:t>
      </w:r>
    </w:p>
    <w:p w14:paraId="5DBAF1E9" w14:textId="7467F027" w:rsidR="00061CB1" w:rsidRPr="009E225E" w:rsidRDefault="0055586C" w:rsidP="0042579A">
      <w:pPr>
        <w:pStyle w:val="NormalText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ru-RU"/>
                    </w:rPr>
                    <m:t>-3</m:t>
                  </m:r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ru-RU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+h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+2</m:t>
                      </m:r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den>
              </m:f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'''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ξ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ru-RU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-3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+4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+h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-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+2</m:t>
                      </m:r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e>
                  </m:d>
                </m:e>
              </m:d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  <m:r>
                <w:rPr>
                  <w:rFonts w:ascii="Cambria Math" w:eastAsiaTheme="minorEastAsia" w:hAnsi="Cambria Math"/>
                  <w:lang w:val="ru-RU"/>
                </w:rPr>
                <m:t>h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3</m:t>
              </m:r>
            </m:den>
          </m:f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'''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ξ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x</m:t>
                      </m:r>
                    </m:e>
                  </m:d>
                </m:e>
              </m:d>
            </m:e>
          </m:d>
          <m:r>
            <w:rPr>
              <w:rFonts w:ascii="Cambria Math" w:eastAsiaTheme="minorEastAsia" w:hAnsi="Cambria Math"/>
              <w:lang w:val="ru-RU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4ε</m:t>
              </m:r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h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M</m:t>
          </m:r>
        </m:oMath>
      </m:oMathPara>
    </w:p>
    <w:p w14:paraId="722B50DA" w14:textId="6D354DCF" w:rsidR="005943BB" w:rsidRDefault="000D0BC1" w:rsidP="00EE35A1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При устремлении</w:t>
      </w:r>
      <w:r w:rsidRPr="00105028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шага дифференцирования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>
        <w:rPr>
          <w:rFonts w:eastAsiaTheme="minorEastAsia"/>
          <w:lang w:val="ru-RU"/>
        </w:rPr>
        <w:t xml:space="preserve"> к нулю абсолютная погрешность будет возрастать пропорционально </w:t>
      </w:r>
      <m:oMath>
        <m:r>
          <w:rPr>
            <w:rFonts w:ascii="Cambria Math" w:eastAsiaTheme="minorEastAsia" w:hAnsi="Cambria Math"/>
            <w:lang w:val="ru-RU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-1</m:t>
                </m:r>
              </m:sup>
            </m:sSup>
          </m:e>
        </m:d>
      </m:oMath>
      <w:r>
        <w:rPr>
          <w:rFonts w:eastAsiaTheme="minorEastAsia"/>
          <w:lang w:val="ru-RU"/>
        </w:rPr>
        <w:t xml:space="preserve">, а при устремлении </w:t>
      </w:r>
      <m:oMath>
        <m:r>
          <w:rPr>
            <w:rFonts w:ascii="Cambria Math" w:eastAsiaTheme="minorEastAsia" w:hAnsi="Cambria Math"/>
            <w:lang w:val="ru-RU"/>
          </w:rPr>
          <m:t>h</m:t>
        </m:r>
      </m:oMath>
      <w:r>
        <w:rPr>
          <w:rFonts w:eastAsiaTheme="minorEastAsia"/>
          <w:lang w:val="ru-RU"/>
        </w:rPr>
        <w:t xml:space="preserve"> к бесконечности абсолютная погрешность будет возрастать пропорционально </w:t>
      </w:r>
      <m:oMath>
        <m:r>
          <w:rPr>
            <w:rFonts w:ascii="Cambria Math" w:eastAsiaTheme="minorEastAsia" w:hAnsi="Cambria Math"/>
            <w:lang w:val="ru-RU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ru-RU"/>
              </w:rPr>
              <m:t>h</m:t>
            </m:r>
            <m:ctrlPr>
              <w:rPr>
                <w:rFonts w:ascii="Cambria Math" w:eastAsiaTheme="minorEastAsia" w:hAnsi="Cambria Math"/>
                <w:i/>
                <w:lang w:val="ru-RU"/>
              </w:rPr>
            </m:ctrlPr>
          </m:e>
          <m:sup>
            <m:r>
              <w:rPr>
                <w:rFonts w:ascii="Cambria Math" w:eastAsiaTheme="minorEastAsia" w:hAnsi="Cambria Math"/>
                <w:lang w:val="ru-RU"/>
              </w:rPr>
              <m:t>2</m:t>
            </m:r>
          </m:sup>
        </m:sSup>
        <m:r>
          <w:rPr>
            <w:rFonts w:ascii="Cambria Math" w:eastAsiaTheme="minorEastAsia" w:hAnsi="Cambria Math"/>
            <w:lang w:val="ru-RU"/>
          </w:rPr>
          <m:t>)</m:t>
        </m:r>
      </m:oMath>
      <w:r w:rsidRPr="00DD017F">
        <w:rPr>
          <w:rFonts w:eastAsiaTheme="minorEastAsia"/>
          <w:lang w:val="ru-RU"/>
        </w:rPr>
        <w:t>.</w:t>
      </w:r>
      <w:r w:rsidRPr="000D0BC1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Что мы и видим на рисунке 2.</w:t>
      </w:r>
    </w:p>
    <w:p w14:paraId="0037F7A0" w14:textId="439FCC25" w:rsidR="000D0BC1" w:rsidRDefault="000D0BC1" w:rsidP="008B5763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Найдем значение оптимального шага, найдя экстремум функции</w:t>
      </w:r>
      <w:r w:rsidR="008B5763">
        <w:rPr>
          <w:rFonts w:eastAsiaTheme="minorEastAsia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lang w:val="ru-RU"/>
          </w:rPr>
          <w:br/>
        </m:r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4ε</m:t>
            </m:r>
          </m:num>
          <m:den>
            <m:r>
              <w:rPr>
                <w:rFonts w:ascii="Cambria Math" w:eastAsiaTheme="minorEastAsia" w:hAnsi="Cambria Math"/>
                <w:lang w:val="ru-RU"/>
              </w:rPr>
              <m:t>h</m:t>
            </m:r>
          </m:den>
        </m:f>
        <m:r>
          <w:rPr>
            <w:rFonts w:ascii="Cambria Math" w:eastAsiaTheme="minorEastAsia" w:hAnsi="Cambria Math"/>
            <w:lang w:val="ru-RU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ru-RU"/>
              </w:rPr>
              <m:t>3</m:t>
            </m:r>
          </m:den>
        </m:f>
        <m:r>
          <w:rPr>
            <w:rFonts w:ascii="Cambria Math" w:eastAsiaTheme="minorEastAsia" w:hAnsi="Cambria Math"/>
            <w:lang w:val="ru-RU"/>
          </w:rPr>
          <m:t>M</m:t>
        </m:r>
      </m:oMath>
      <w:r>
        <w:rPr>
          <w:rFonts w:eastAsiaTheme="minorEastAsia"/>
          <w:lang w:val="ru-RU"/>
        </w:rPr>
        <w:t>:</w:t>
      </w:r>
    </w:p>
    <w:p w14:paraId="7F149EC1" w14:textId="17440E3D" w:rsidR="000D0BC1" w:rsidRPr="008C3621" w:rsidRDefault="0055586C" w:rsidP="000D0BC1">
      <w:pPr>
        <w:pStyle w:val="NormalText"/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4ε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h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h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ru-RU"/>
                    </w:rPr>
                    <m:t>M</m:t>
                  </m:r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h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r>
            <w:rPr>
              <w:rFonts w:ascii="Cambria Math" w:eastAsiaTheme="minorEastAsia" w:hAnsi="Cambria Math"/>
            </w:rPr>
            <m:t>=0</m:t>
          </m:r>
        </m:oMath>
      </m:oMathPara>
    </w:p>
    <w:p w14:paraId="551B619A" w14:textId="38DFA0B4" w:rsidR="000D0BC1" w:rsidRPr="006E2EEB" w:rsidRDefault="000D0BC1" w:rsidP="000D0BC1">
      <w:pPr>
        <w:pStyle w:val="NormalText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4ε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r>
                <w:rPr>
                  <w:rFonts w:ascii="Cambria Math" w:eastAsiaTheme="minorEastAsia" w:hAnsi="Cambria Math"/>
                </w:rPr>
                <m:t>hM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w:rPr>
              <w:rFonts w:ascii="Cambria Math" w:eastAsiaTheme="minorEastAsia" w:hAnsi="Cambria Math"/>
            </w:rPr>
            <m:t>=0⟹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opt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ad>
            <m:radPr>
              <m:ctrlPr>
                <w:rPr>
                  <w:rFonts w:ascii="Cambria Math" w:eastAsiaTheme="minorEastAsia" w:hAnsi="Cambria Math"/>
                  <w:i/>
                </w:rPr>
              </m:ctrlPr>
            </m:radPr>
            <m:deg>
              <m:r>
                <w:rPr>
                  <w:rFonts w:ascii="Cambria Math" w:eastAsiaTheme="minorEastAsia" w:hAnsi="Cambria Math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6ε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M</m:t>
                  </m:r>
                </m:den>
              </m:f>
            </m:e>
          </m:rad>
        </m:oMath>
      </m:oMathPara>
    </w:p>
    <w:p w14:paraId="45FB88FC" w14:textId="793B7EB4" w:rsidR="000D0BC1" w:rsidRDefault="000D0BC1" w:rsidP="00EE35A1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Аналогично найдем верхнюю границу для этого неравенства</w:t>
      </w:r>
      <w:r w:rsidR="008B5763"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4ε</m:t>
            </m:r>
          </m:num>
          <m:den>
            <m:r>
              <w:rPr>
                <w:rFonts w:ascii="Cambria Math" w:eastAsiaTheme="minorEastAsia" w:hAnsi="Cambria Math"/>
                <w:lang w:val="ru-RU"/>
              </w:rPr>
              <m:t>h</m:t>
            </m:r>
          </m:den>
        </m:f>
        <m:r>
          <w:rPr>
            <w:rFonts w:ascii="Cambria Math" w:eastAsiaTheme="minorEastAsia" w:hAnsi="Cambria Math"/>
            <w:lang w:val="ru-RU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ru-RU"/>
              </w:rPr>
              <m:t>3</m:t>
            </m:r>
          </m:den>
        </m:f>
        <m:r>
          <w:rPr>
            <w:rFonts w:ascii="Cambria Math" w:eastAsiaTheme="minorEastAsia" w:hAnsi="Cambria Math"/>
            <w:lang w:val="ru-RU"/>
          </w:rPr>
          <m:t>M</m:t>
        </m:r>
      </m:oMath>
      <w:r>
        <w:rPr>
          <w:rFonts w:eastAsiaTheme="minorEastAsia"/>
          <w:lang w:val="ru-RU"/>
        </w:rPr>
        <w:t xml:space="preserve">, для этого найдем максимальное значение </w:t>
      </w:r>
      <w:r>
        <w:rPr>
          <w:rFonts w:eastAsiaTheme="minorEastAsia"/>
        </w:rPr>
        <w:t>M</w:t>
      </w:r>
      <w:r w:rsidRPr="000D0BC1">
        <w:rPr>
          <w:rFonts w:eastAsiaTheme="minorEastAsia"/>
          <w:lang w:val="ru-RU"/>
        </w:rPr>
        <w:t>:</w:t>
      </w:r>
    </w:p>
    <w:p w14:paraId="7A78C429" w14:textId="66B8A783" w:rsidR="003921EF" w:rsidRDefault="0055586C" w:rsidP="00EE35A1">
      <w:pPr>
        <w:pStyle w:val="NormalText"/>
        <w:rPr>
          <w:rFonts w:eastAsiaTheme="minorEastAsia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ru-RU"/>
                </w:rPr>
                <m:t>g</m:t>
              </m:r>
            </m:e>
            <m:sup>
              <m:r>
                <w:rPr>
                  <w:rFonts w:ascii="Cambria Math" w:eastAsiaTheme="minorEastAsia" w:hAnsi="Cambria Math"/>
                  <w:lang w:val="ru-RU"/>
                </w:rPr>
                <m:t>(4)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ξ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ru-RU"/>
                </w:rPr>
                <m:t>ξ</m:t>
              </m:r>
            </m:e>
            <m:sup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ξ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ru-RU"/>
            </w:rPr>
            <m:t>-12∙</m:t>
          </m:r>
          <m:func>
            <m:funcPr>
              <m:ctrlPr>
                <w:rPr>
                  <w:rFonts w:ascii="Cambria Math" w:eastAsiaTheme="minorEastAsia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ru-RU"/>
                </w:rPr>
                <m:t>sin</m:t>
              </m: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ξ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ru-RU"/>
            </w:rPr>
            <m:t>-8ξ</m:t>
          </m:r>
          <m:func>
            <m:funcPr>
              <m:ctrlPr>
                <w:rPr>
                  <w:rFonts w:ascii="Cambria Math" w:eastAsiaTheme="minorEastAsia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ru-RU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ξ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ru-RU"/>
            </w:rPr>
            <m:t>=0</m:t>
          </m:r>
        </m:oMath>
      </m:oMathPara>
    </w:p>
    <w:p w14:paraId="129B5C6C" w14:textId="0EF19194" w:rsidR="000D0BC1" w:rsidRPr="00E74A4A" w:rsidRDefault="003921EF" w:rsidP="00EE35A1">
      <w:pPr>
        <w:pStyle w:val="NormalText"/>
        <w:rPr>
          <w:rFonts w:eastAsiaTheme="minorEastAsia"/>
          <w:vertAlign w:val="subscript"/>
          <w:lang w:val="ru-RU"/>
        </w:rPr>
      </w:pPr>
      <m:oMathPara>
        <m:oMath>
          <m:r>
            <w:rPr>
              <w:rFonts w:ascii="Cambria Math" w:hAnsi="Cambria Math"/>
              <w:vertAlign w:val="subscript"/>
              <w:lang w:val="ru-RU"/>
            </w:rPr>
            <m:t>ξ=2.02463</m:t>
          </m:r>
        </m:oMath>
      </m:oMathPara>
    </w:p>
    <w:p w14:paraId="646A901D" w14:textId="49F814D5" w:rsidR="00E74A4A" w:rsidRDefault="00E74A4A" w:rsidP="001B2932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Подставим </w:t>
      </w:r>
      <m:oMath>
        <m:r>
          <w:rPr>
            <w:rFonts w:ascii="Cambria Math" w:hAnsi="Cambria Math"/>
          </w:rPr>
          <m:t>ξ</m:t>
        </m:r>
      </m:oMath>
      <w:r w:rsidR="001B2932" w:rsidRPr="001B2932">
        <w:rPr>
          <w:lang w:val="ru-RU"/>
        </w:rPr>
        <w:t xml:space="preserve"> </w:t>
      </w:r>
      <w:r w:rsidR="001B2932">
        <w:rPr>
          <w:lang w:val="ru-RU"/>
        </w:rPr>
        <w:t xml:space="preserve">в </w:t>
      </w:r>
      <m:oMath>
        <m:r>
          <w:rPr>
            <w:rFonts w:ascii="Cambria Math" w:eastAsiaTheme="minorEastAsia" w:hAnsi="Cambria Math"/>
          </w:rPr>
          <m:t>g</m:t>
        </m:r>
        <m:r>
          <w:rPr>
            <w:rFonts w:ascii="Cambria Math" w:eastAsiaTheme="minorEastAsia" w:hAnsi="Cambria Math"/>
            <w:lang w:val="ru-RU"/>
          </w:rPr>
          <m:t>'''</m:t>
        </m:r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ξ</m:t>
            </m:r>
          </m:e>
        </m:d>
      </m:oMath>
      <w:r w:rsidR="001B2932" w:rsidRPr="001B2932">
        <w:rPr>
          <w:rFonts w:eastAsiaTheme="minorEastAsia"/>
          <w:lang w:val="ru-RU"/>
        </w:rPr>
        <w:t xml:space="preserve"> </w:t>
      </w:r>
      <w:r w:rsidR="001B2932">
        <w:rPr>
          <w:rFonts w:eastAsiaTheme="minorEastAsia"/>
          <w:lang w:val="ru-RU"/>
        </w:rPr>
        <w:t xml:space="preserve">и найдем тем самым максимальное значение </w:t>
      </w:r>
      <m:oMath>
        <m:r>
          <w:rPr>
            <w:rFonts w:ascii="Cambria Math" w:eastAsiaTheme="minorEastAsia" w:hAnsi="Cambria Math"/>
            <w:lang w:val="ru-RU"/>
          </w:rPr>
          <m:t>M</m:t>
        </m:r>
      </m:oMath>
      <w:r w:rsidR="00736215">
        <w:rPr>
          <w:rFonts w:eastAsiaTheme="minorEastAsia"/>
          <w:lang w:val="ru-RU"/>
        </w:rPr>
        <w:t>:</w:t>
      </w:r>
    </w:p>
    <w:p w14:paraId="4139C4CC" w14:textId="7018EC5A" w:rsidR="000C7456" w:rsidRPr="000C7456" w:rsidRDefault="0055586C" w:rsidP="000C7456">
      <w:pPr>
        <w:pStyle w:val="NormalText"/>
        <w:rPr>
          <w:rFonts w:eastAsiaTheme="minorEastAsia"/>
          <w:i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g'''(</m:t>
              </m:r>
              <m:r>
                <w:rPr>
                  <w:rFonts w:ascii="Cambria Math" w:hAnsi="Cambria Math"/>
                  <w:vertAlign w:val="subscript"/>
                  <w:lang w:val="ru-RU"/>
                </w:rPr>
                <m:t>2.02463</m:t>
              </m:r>
              <m:r>
                <w:rPr>
                  <w:rFonts w:ascii="Cambria Math" w:hAnsi="Cambria Math"/>
                  <w:lang w:val="ru-RU"/>
                </w:rPr>
                <m:t>)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6</m:t>
              </m:r>
              <m:func>
                <m:funcPr>
                  <m:ctrlPr>
                    <w:rPr>
                      <w:rFonts w:ascii="Cambria Math" w:hAnsi="Cambria Math"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vertAlign w:val="subscript"/>
                          <w:lang w:val="ru-RU"/>
                        </w:rPr>
                        <m:t>2.02463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ru-RU"/>
                </w:rPr>
                <m:t>-6∙</m:t>
              </m:r>
              <m:r>
                <w:rPr>
                  <w:rFonts w:ascii="Cambria Math" w:hAnsi="Cambria Math"/>
                  <w:vertAlign w:val="subscript"/>
                  <w:lang w:val="ru-RU"/>
                </w:rPr>
                <m:t>2.02463</m:t>
              </m:r>
              <m:func>
                <m:funcPr>
                  <m:ctrlPr>
                    <w:rPr>
                      <w:rFonts w:ascii="Cambria Math" w:hAnsi="Cambria Math"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vertAlign w:val="subscript"/>
                          <w:lang w:val="ru-RU"/>
                        </w:rPr>
                        <m:t>2.02463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vertAlign w:val="subscript"/>
                      <w:lang w:val="ru-RU"/>
                    </w:rPr>
                    <m:t>2.02463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vertAlign w:val="subscript"/>
                          <w:lang w:val="ru-RU"/>
                        </w:rPr>
                        <m:t>2.02463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lang w:val="ru-RU"/>
            </w:rPr>
            <m:t>=11,7515</m:t>
          </m:r>
        </m:oMath>
      </m:oMathPara>
    </w:p>
    <w:p w14:paraId="4D4401CD" w14:textId="4EE46904" w:rsidR="00736215" w:rsidRDefault="00F869D2" w:rsidP="001B2932">
      <w:pPr>
        <w:pStyle w:val="NormalText"/>
        <w:rPr>
          <w:lang w:val="ru-RU"/>
        </w:rPr>
      </w:pPr>
      <w:r>
        <w:rPr>
          <w:lang w:val="ru-RU"/>
        </w:rPr>
        <w:t>Найдем</w:t>
      </w:r>
    </w:p>
    <w:p w14:paraId="2B9D8D6E" w14:textId="613C31B9" w:rsidR="00F869D2" w:rsidRPr="00F22A1D" w:rsidRDefault="0055586C" w:rsidP="001B2932">
      <w:pPr>
        <w:pStyle w:val="NormalText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opt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ctrlPr>
                <w:rPr>
                  <w:rFonts w:ascii="Cambria Math" w:eastAsiaTheme="minorEastAsia" w:hAnsi="Cambria Math"/>
                  <w:i/>
                </w:rPr>
              </m:ctrlPr>
            </m:radPr>
            <m:deg>
              <m:r>
                <w:rPr>
                  <w:rFonts w:ascii="Cambria Math" w:eastAsiaTheme="minorEastAsia" w:hAnsi="Cambria Math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6∙</m:t>
                  </m:r>
                  <m:r>
                    <m:rPr>
                      <m:sty m:val="p"/>
                    </m:rPr>
                    <w:rPr>
                      <w:rFonts w:ascii="Cambria Math" w:hAnsi="Cambria Math" w:cs="TimesNewRomanPSMT"/>
                      <w:szCs w:val="28"/>
                      <w:lang w:val="ru-RU"/>
                    </w:rPr>
                    <m:t>2.2204∙</m:t>
                  </m:r>
                  <m:sSup>
                    <m:sSupPr>
                      <m:ctrlPr>
                        <w:rPr>
                          <w:rFonts w:ascii="Cambria Math" w:hAnsi="TimesNewRomanPSMT" w:cs="TimesNewRomanPSMT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TimesNewRomanPSMT" w:cs="TimesNewRomanPSMT"/>
                          <w:szCs w:val="28"/>
                          <w:lang w:val="ru-RU"/>
                        </w:rPr>
                        <m:t>10</m:t>
                      </m:r>
                      <m:ctrlPr>
                        <w:rPr>
                          <w:rFonts w:ascii="Cambria Math" w:hAnsi="Cambria Math" w:cs="TimesNewRomanPSMT"/>
                          <w:szCs w:val="28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TimesNewRomanPSMT" w:cs="TimesNewRomanPSMT"/>
                          <w:szCs w:val="28"/>
                          <w:lang w:val="ru-RU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TimesNewRomanPSMT" w:cs="TimesNewRomanPSMT"/>
                          <w:szCs w:val="28"/>
                          <w:lang w:val="ru-RU"/>
                        </w:rPr>
                        <m:t>16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11,7515</m:t>
                  </m:r>
                </m:den>
              </m:f>
            </m:e>
          </m:rad>
          <m:r>
            <w:rPr>
              <w:rFonts w:ascii="Cambria Math" w:eastAsiaTheme="minorEastAsia" w:hAnsi="Cambria Math"/>
            </w:rPr>
            <m:t>≈5</m:t>
          </m:r>
          <m:r>
            <w:rPr>
              <w:rFonts w:ascii="Cambria Math" w:eastAsiaTheme="minorEastAsia" w:hAnsi="Cambria Math"/>
              <w:lang w:val="ru-RU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ru-RU"/>
                </w:rPr>
                <m:t>10</m:t>
              </m: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-6</m:t>
              </m:r>
            </m:sup>
          </m:sSup>
        </m:oMath>
      </m:oMathPara>
    </w:p>
    <w:p w14:paraId="3EF770E7" w14:textId="5C982427" w:rsidR="00F22A1D" w:rsidRDefault="00F22A1D" w:rsidP="00F22A1D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Найдем минимальное значение погрешности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lang w:val="ru-RU"/>
        </w:rPr>
        <w:t xml:space="preserve"> с помощью функции </w:t>
      </w:r>
      <m:oMath>
        <m:r>
          <w:rPr>
            <w:rFonts w:ascii="Cambria Math" w:eastAsiaTheme="minorEastAsia" w:hAnsi="Cambria Math"/>
            <w:lang w:val="ru-RU"/>
          </w:rPr>
          <m:t>min</m:t>
        </m:r>
      </m:oMath>
      <w:r>
        <w:rPr>
          <w:rFonts w:eastAsiaTheme="minorEastAsia"/>
          <w:lang w:val="ru-RU"/>
        </w:rPr>
        <w:t>:</w:t>
      </w:r>
    </w:p>
    <w:p w14:paraId="35B321FD" w14:textId="1DFD9658" w:rsidR="00F22A1D" w:rsidRPr="003A17D7" w:rsidRDefault="00F22A1D" w:rsidP="00F22A1D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Листинг </w:t>
      </w:r>
      <w:r w:rsidRPr="00F22A1D">
        <w:rPr>
          <w:rFonts w:eastAsiaTheme="minorEastAsia"/>
          <w:lang w:val="ru-RU"/>
        </w:rPr>
        <w:t>8</w:t>
      </w:r>
      <w:r>
        <w:rPr>
          <w:rFonts w:eastAsiaTheme="minorEastAsia"/>
          <w:lang w:val="ru-RU"/>
        </w:rPr>
        <w:t xml:space="preserve"> – Нахождение минимального значения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</w:p>
    <w:tbl>
      <w:tblPr>
        <w:tblW w:w="9067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861"/>
      </w:tblGrid>
      <w:tr w:rsidR="00F22A1D" w:rsidRPr="003A17D7" w14:paraId="6A304B3D" w14:textId="77777777" w:rsidTr="00F64B98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342BB91C" w14:textId="77777777" w:rsidR="00F22A1D" w:rsidRPr="003A17D7" w:rsidRDefault="00F22A1D" w:rsidP="00F64B9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1</w:t>
            </w:r>
          </w:p>
          <w:p w14:paraId="0C69249E" w14:textId="77777777" w:rsidR="00F22A1D" w:rsidRPr="003A17D7" w:rsidRDefault="00F22A1D" w:rsidP="00F64B9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2</w:t>
            </w:r>
          </w:p>
          <w:p w14:paraId="38AE72C7" w14:textId="77777777" w:rsidR="00F22A1D" w:rsidRPr="003A17D7" w:rsidRDefault="00F22A1D" w:rsidP="00F64B9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3</w:t>
            </w:r>
          </w:p>
        </w:tc>
        <w:tc>
          <w:tcPr>
            <w:tcW w:w="8816" w:type="dxa"/>
            <w:shd w:val="clear" w:color="auto" w:fill="E7E6E6" w:themeFill="background2"/>
            <w:vAlign w:val="center"/>
            <w:hideMark/>
          </w:tcPr>
          <w:p w14:paraId="17760AAC" w14:textId="59990553" w:rsidR="00F22A1D" w:rsidRPr="003A17D7" w:rsidRDefault="00F22A1D" w:rsidP="00F64B9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[[id_E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  <w:lang w:val="en-US"/>
              </w:rPr>
              <w:t>2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]] = np.argwhere(error_diff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  <w:lang w:val="en-US"/>
              </w:rPr>
              <w:t>2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(x, h) == </w:t>
            </w:r>
            <w:r w:rsidRPr="003A17D7">
              <w:rPr>
                <w:rFonts w:ascii="Courier New" w:hAnsi="Courier New" w:cs="Courier New"/>
                <w:color w:val="007020"/>
                <w:sz w:val="20"/>
                <w:szCs w:val="20"/>
              </w:rPr>
              <w:t>min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(error_diff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  <w:lang w:val="en-US"/>
              </w:rPr>
              <w:t>2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(x, h)))</w:t>
            </w:r>
          </w:p>
          <w:p w14:paraId="26841BD0" w14:textId="23CF9166" w:rsidR="00F22A1D" w:rsidRPr="003A17D7" w:rsidRDefault="00F22A1D" w:rsidP="00F64B9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333333"/>
                <w:sz w:val="20"/>
                <w:szCs w:val="20"/>
                <w:lang w:val="en-US"/>
              </w:rPr>
              <w:t>h2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_opt = h[id_E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  <w:lang w:val="en-US"/>
              </w:rPr>
              <w:t>2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]</w:t>
            </w:r>
          </w:p>
          <w:p w14:paraId="352BBE4C" w14:textId="6B6417CE" w:rsidR="00F22A1D" w:rsidRPr="003A17D7" w:rsidRDefault="00F22A1D" w:rsidP="00F64B9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3A17D7">
              <w:rPr>
                <w:rFonts w:ascii="Courier New" w:hAnsi="Courier New" w:cs="Courier New"/>
                <w:color w:val="007020"/>
                <w:sz w:val="20"/>
                <w:szCs w:val="20"/>
              </w:rPr>
              <w:t>print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</w:rPr>
              <w:t>(f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"h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2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_opt = {h</w:t>
            </w:r>
            <w:r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US"/>
              </w:rPr>
              <w:t>2</w:t>
            </w:r>
            <w:r w:rsidRPr="003A17D7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</w:rPr>
              <w:t>_opt}")</w:t>
            </w:r>
          </w:p>
        </w:tc>
      </w:tr>
    </w:tbl>
    <w:p w14:paraId="59C356FF" w14:textId="798E9E64" w:rsidR="00F22A1D" w:rsidRDefault="00F22A1D" w:rsidP="00F22A1D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После выполнения листинга </w:t>
      </w:r>
      <w:r w:rsidRPr="00F22A1D">
        <w:rPr>
          <w:rFonts w:eastAsiaTheme="minorEastAsia"/>
          <w:lang w:val="ru-RU"/>
        </w:rPr>
        <w:t>8</w:t>
      </w:r>
      <w:r>
        <w:rPr>
          <w:rFonts w:eastAsiaTheme="minorEastAsia"/>
          <w:lang w:val="ru-RU"/>
        </w:rPr>
        <w:t>, получим значение шага:</w:t>
      </w:r>
    </w:p>
    <w:p w14:paraId="35ED6DCC" w14:textId="188CB69F" w:rsidR="00F22A1D" w:rsidRPr="009817EA" w:rsidRDefault="0055586C" w:rsidP="00F22A1D">
      <w:pPr>
        <w:pStyle w:val="NormalText"/>
        <w:rPr>
          <w:rFonts w:eastAsiaTheme="minorEastAsia"/>
          <w:i/>
          <w:vertAlign w:val="subscript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vertAlign w:val="subscript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vertAlign w:val="subscript"/>
                  <w:lang w:val="ru-RU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vertAlign w:val="subscript"/>
                  <w:lang w:val="ru-RU"/>
                </w:rPr>
                <m:t>opt</m:t>
              </m:r>
            </m:sup>
          </m:sSup>
          <m:r>
            <w:rPr>
              <w:rFonts w:ascii="Cambria Math" w:eastAsiaTheme="minorEastAsia" w:hAnsi="Cambria Math"/>
              <w:vertAlign w:val="subscript"/>
              <w:lang w:val="ru-RU"/>
            </w:rPr>
            <m:t>=6.73415∙</m:t>
          </m:r>
          <m:sSup>
            <m:sSup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sSupPr>
            <m:e>
              <m:r>
                <w:rPr>
                  <w:rFonts w:ascii="Cambria Math" w:eastAsiaTheme="minorEastAsia" w:hAnsi="Cambria Math"/>
                  <w:vertAlign w:val="subscript"/>
                  <w:lang w:val="ru-RU"/>
                </w:rPr>
                <m:t>10</m:t>
              </m:r>
              <m:ctrlPr>
                <w:rPr>
                  <w:rFonts w:ascii="Cambria Math" w:eastAsiaTheme="minorEastAsia" w:hAnsi="Cambria Math"/>
                  <w:i/>
                  <w:vertAlign w:val="subscript"/>
                  <w:lang w:val="ru-RU"/>
                </w:rPr>
              </m:ctrlPr>
            </m:e>
            <m:sup>
              <m:r>
                <w:rPr>
                  <w:rFonts w:ascii="Cambria Math" w:eastAsiaTheme="minorEastAsia" w:hAnsi="Cambria Math"/>
                  <w:vertAlign w:val="subscript"/>
                </w:rPr>
                <m:t>-6</m:t>
              </m:r>
            </m:sup>
          </m:sSup>
        </m:oMath>
      </m:oMathPara>
    </w:p>
    <w:p w14:paraId="7099F9EE" w14:textId="02F65C75" w:rsidR="00F22A1D" w:rsidRPr="009817EA" w:rsidRDefault="00F22A1D" w:rsidP="00F22A1D">
      <w:pPr>
        <w:pStyle w:val="NormalText"/>
        <w:rPr>
          <w:lang w:val="ru-RU"/>
        </w:rPr>
      </w:pPr>
      <w:r>
        <w:rPr>
          <w:lang w:val="ru-RU"/>
        </w:rPr>
        <w:t>Значение</w:t>
      </w:r>
      <w:r w:rsidRPr="00F22A1D">
        <w:rPr>
          <w:lang w:val="ru-RU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vertAlign w:val="subscript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vertAlign w:val="subscript"/>
                <w:lang w:val="ru-RU"/>
              </w:rPr>
              <m:t>opt</m:t>
            </m:r>
          </m:sup>
        </m:sSup>
      </m:oMath>
      <w:r>
        <w:rPr>
          <w:lang w:val="ru-RU"/>
        </w:rPr>
        <w:t xml:space="preserve"> для </w:t>
      </w:r>
      <m:oMath>
        <m:r>
          <w:rPr>
            <w:rFonts w:ascii="Cambria Math" w:hAnsi="Cambria Math"/>
            <w:lang w:val="ru-RU"/>
          </w:rPr>
          <m:t>diff2</m:t>
        </m:r>
      </m:oMath>
      <w:r w:rsidRPr="00F22A1D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также </w:t>
      </w:r>
      <w:r>
        <w:rPr>
          <w:lang w:val="ru-RU"/>
        </w:rPr>
        <w:t>близко, к полученному выше оптимальному шагу, вычисленному аналитически.</w:t>
      </w:r>
    </w:p>
    <w:p w14:paraId="0F553352" w14:textId="5FE47DFA" w:rsidR="005943BB" w:rsidRDefault="005943BB" w:rsidP="000C7456">
      <w:pPr>
        <w:pStyle w:val="SubHeaderText"/>
      </w:pPr>
      <w:bookmarkStart w:id="13" w:name="_Toc68447073"/>
      <w:r>
        <w:t>П</w:t>
      </w:r>
      <w:r w:rsidRPr="004E0B00">
        <w:t>рямой режим автоматического дифференцирования</w:t>
      </w:r>
      <w:bookmarkEnd w:id="13"/>
    </w:p>
    <w:p w14:paraId="7D82EA60" w14:textId="1B57F3C5" w:rsidR="00B72D53" w:rsidRDefault="0000657A" w:rsidP="00F80ACF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>Реализуем класс для дуальных чисел</w:t>
      </w:r>
      <w:r w:rsidR="0069676E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AutoDiffNumber</m:t>
        </m:r>
      </m:oMath>
      <w:r w:rsidR="002F0367">
        <w:rPr>
          <w:rFonts w:eastAsiaTheme="minorEastAsia"/>
          <w:lang w:val="ru-RU"/>
        </w:rPr>
        <w:t xml:space="preserve">, в котором перегрузим все нужные арифметические операции для функции </w:t>
      </w:r>
      <m:oMath>
        <m:r>
          <w:rPr>
            <w:rFonts w:ascii="Cambria Math" w:eastAsiaTheme="minorEastAsia" w:hAnsi="Cambria Math"/>
            <w:lang w:val="ru-RU"/>
          </w:rPr>
          <m:t>f(x)</m:t>
        </m:r>
      </m:oMath>
      <w:r w:rsidR="002F0367">
        <w:rPr>
          <w:rFonts w:eastAsiaTheme="minorEastAsia"/>
          <w:lang w:val="ru-RU"/>
        </w:rPr>
        <w:t>, данной нам по условию. Для каждого перегруженного оператора сделаем проверку</w:t>
      </w:r>
      <w:r w:rsidR="006911A2">
        <w:rPr>
          <w:rFonts w:eastAsiaTheme="minorEastAsia"/>
          <w:lang w:val="ru-RU"/>
        </w:rPr>
        <w:t xml:space="preserve"> типа</w:t>
      </w:r>
      <w:r w:rsidR="002F0367">
        <w:rPr>
          <w:rFonts w:eastAsiaTheme="minorEastAsia"/>
          <w:lang w:val="ru-RU"/>
        </w:rPr>
        <w:t xml:space="preserve"> с помощью </w:t>
      </w:r>
      <w:r w:rsidR="00B72D53">
        <w:rPr>
          <w:rFonts w:eastAsiaTheme="minorEastAsia"/>
          <w:lang w:val="ru-RU"/>
        </w:rPr>
        <w:t>функции</w:t>
      </w:r>
      <w:r w:rsidR="002F0367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  <w:lang w:val="ru-RU"/>
          </w:rPr>
          <m:t>isinstance()</m:t>
        </m:r>
      </m:oMath>
      <w:r w:rsidR="006911A2">
        <w:rPr>
          <w:rFonts w:eastAsiaTheme="minorEastAsia"/>
          <w:lang w:val="ru-RU"/>
        </w:rPr>
        <w:t xml:space="preserve">, чтобы можно было делать операции как с дуальными числами, так и с </w:t>
      </w:r>
      <w:r w:rsidR="00B72D53">
        <w:rPr>
          <w:rFonts w:eastAsiaTheme="minorEastAsia"/>
          <w:lang w:val="ru-RU"/>
        </w:rPr>
        <w:t>константами численного типа</w:t>
      </w:r>
      <w:r w:rsidR="006911A2">
        <w:rPr>
          <w:rFonts w:eastAsiaTheme="minorEastAsia"/>
          <w:lang w:val="ru-RU"/>
        </w:rPr>
        <w:t>.</w:t>
      </w:r>
      <w:r w:rsidR="00B72D53">
        <w:rPr>
          <w:rFonts w:eastAsiaTheme="minorEastAsia"/>
          <w:lang w:val="ru-RU"/>
        </w:rPr>
        <w:t xml:space="preserve"> Это условие предусмотрено для перегрузки операторов </w:t>
      </w:r>
      <m:oMath>
        <m:r>
          <w:rPr>
            <w:rFonts w:ascii="Cambria Math" w:eastAsiaTheme="minorEastAsia" w:hAnsi="Cambria Math"/>
            <w:lang w:val="ru-RU"/>
          </w:rPr>
          <m:t>__</m:t>
        </m:r>
        <m:r>
          <w:rPr>
            <w:rFonts w:ascii="Cambria Math" w:eastAsiaTheme="minorEastAsia" w:hAnsi="Cambria Math"/>
          </w:rPr>
          <m:t>add</m:t>
        </m:r>
        <m:r>
          <w:rPr>
            <w:rFonts w:ascii="Cambria Math" w:eastAsiaTheme="minorEastAsia" w:hAnsi="Cambria Math"/>
            <w:lang w:val="ru-RU"/>
          </w:rPr>
          <m:t>__</m:t>
        </m:r>
      </m:oMath>
      <w:r w:rsidR="00B72D53">
        <w:rPr>
          <w:rFonts w:eastAsiaTheme="minorEastAsia"/>
          <w:lang w:val="ru-RU"/>
        </w:rPr>
        <w:t xml:space="preserve"> (сложения)</w:t>
      </w:r>
      <w:r w:rsidR="00B72D53" w:rsidRPr="00B72D53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  <w:lang w:val="ru-RU"/>
          </w:rPr>
          <w:lastRenderedPageBreak/>
          <m:t>__</m:t>
        </m:r>
        <m:r>
          <w:rPr>
            <w:rFonts w:ascii="Cambria Math" w:eastAsiaTheme="minorEastAsia" w:hAnsi="Cambria Math"/>
          </w:rPr>
          <m:t>sub</m:t>
        </m:r>
        <m:r>
          <w:rPr>
            <w:rFonts w:ascii="Cambria Math" w:eastAsiaTheme="minorEastAsia" w:hAnsi="Cambria Math"/>
            <w:lang w:val="ru-RU"/>
          </w:rPr>
          <m:t>__</m:t>
        </m:r>
      </m:oMath>
      <w:r w:rsidR="00B72D53">
        <w:rPr>
          <w:rFonts w:eastAsiaTheme="minorEastAsia"/>
          <w:lang w:val="ru-RU"/>
        </w:rPr>
        <w:t xml:space="preserve"> (вычитания)</w:t>
      </w:r>
      <w:r w:rsidR="00B72D53" w:rsidRPr="00B72D53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  <w:lang w:val="ru-RU"/>
          </w:rPr>
          <m:t>__</m:t>
        </m:r>
        <m:r>
          <w:rPr>
            <w:rFonts w:ascii="Cambria Math" w:eastAsiaTheme="minorEastAsia" w:hAnsi="Cambria Math"/>
          </w:rPr>
          <m:t>mul</m:t>
        </m:r>
        <m:r>
          <w:rPr>
            <w:rFonts w:ascii="Cambria Math" w:eastAsiaTheme="minorEastAsia" w:hAnsi="Cambria Math"/>
            <w:lang w:val="ru-RU"/>
          </w:rPr>
          <m:t>__</m:t>
        </m:r>
      </m:oMath>
      <w:r w:rsidR="00B72D53">
        <w:rPr>
          <w:rFonts w:eastAsiaTheme="minorEastAsia"/>
          <w:lang w:val="ru-RU"/>
        </w:rPr>
        <w:t xml:space="preserve"> (умножения)</w:t>
      </w:r>
      <w:r w:rsidR="00B72D53" w:rsidRPr="00B72D53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  <w:lang w:val="ru-RU"/>
          </w:rPr>
          <m:t>__</m:t>
        </m:r>
        <m:r>
          <w:rPr>
            <w:rFonts w:ascii="Cambria Math" w:eastAsiaTheme="minorEastAsia" w:hAnsi="Cambria Math"/>
          </w:rPr>
          <m:t>truediv</m:t>
        </m:r>
        <m:r>
          <w:rPr>
            <w:rFonts w:ascii="Cambria Math" w:eastAsiaTheme="minorEastAsia" w:hAnsi="Cambria Math"/>
            <w:lang w:val="ru-RU"/>
          </w:rPr>
          <m:t>__</m:t>
        </m:r>
      </m:oMath>
      <w:r w:rsidR="00B72D53">
        <w:rPr>
          <w:rFonts w:eastAsiaTheme="minorEastAsia"/>
          <w:lang w:val="ru-RU"/>
        </w:rPr>
        <w:t xml:space="preserve"> (деления)</w:t>
      </w:r>
      <w:r w:rsidR="00F80ACF">
        <w:rPr>
          <w:rFonts w:eastAsiaTheme="minorEastAsia"/>
          <w:lang w:val="ru-RU"/>
        </w:rPr>
        <w:t>, так как здесь операндом может являться, как обычное число, так и дуальное (справа).</w:t>
      </w:r>
      <w:r w:rsidR="00F80ACF">
        <w:rPr>
          <w:rFonts w:eastAsiaTheme="minorEastAsia"/>
          <w:i/>
          <w:lang w:val="ru-RU"/>
        </w:rPr>
        <w:t xml:space="preserve"> </w:t>
      </w:r>
      <w:r w:rsidR="00F80ACF">
        <w:rPr>
          <w:lang w:val="ru-RU"/>
        </w:rPr>
        <w:t xml:space="preserve">В </w:t>
      </w:r>
      <m:oMath>
        <m:r>
          <w:rPr>
            <w:rFonts w:ascii="Cambria Math" w:hAnsi="Cambria Math"/>
            <w:lang w:val="ru-RU"/>
          </w:rPr>
          <m:t>__</m:t>
        </m:r>
        <m:r>
          <w:rPr>
            <w:rFonts w:ascii="Cambria Math" w:hAnsi="Cambria Math"/>
          </w:rPr>
          <m:t>pow</m:t>
        </m:r>
        <m:r>
          <w:rPr>
            <w:rFonts w:ascii="Cambria Math" w:hAnsi="Cambria Math"/>
            <w:lang w:val="ru-RU"/>
          </w:rPr>
          <m:t>__</m:t>
        </m:r>
      </m:oMath>
      <w:r w:rsidR="00F80ACF" w:rsidRPr="00F80ACF">
        <w:rPr>
          <w:rFonts w:eastAsiaTheme="minorEastAsia"/>
          <w:lang w:val="ru-RU"/>
        </w:rPr>
        <w:t xml:space="preserve"> </w:t>
      </w:r>
      <w:r w:rsidR="00F80ACF">
        <w:rPr>
          <w:rFonts w:eastAsiaTheme="minorEastAsia"/>
          <w:lang w:val="ru-RU"/>
        </w:rPr>
        <w:t>справа всегда находится вещественное число, поэтому эту проверку для возведения в степень мы не делаем.</w:t>
      </w:r>
    </w:p>
    <w:p w14:paraId="182F8FA1" w14:textId="2C5E46DB" w:rsidR="00F80ACF" w:rsidRDefault="00F80ACF" w:rsidP="00F80ACF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Также перегрузим </w:t>
      </w:r>
      <w:r w:rsidR="00C578F3">
        <w:rPr>
          <w:lang w:val="ru-RU"/>
        </w:rPr>
        <w:t xml:space="preserve">операторы для сложения, вычитания, умножения и деления для </w:t>
      </w:r>
      <w:r w:rsidR="00851E3E">
        <w:rPr>
          <w:lang w:val="ru-RU"/>
        </w:rPr>
        <w:t>правого</w:t>
      </w:r>
      <w:r w:rsidR="00C578F3">
        <w:rPr>
          <w:lang w:val="ru-RU"/>
        </w:rPr>
        <w:t xml:space="preserve"> операнда соответственно </w:t>
      </w:r>
      <m:oMath>
        <m:r>
          <w:rPr>
            <w:rFonts w:ascii="Cambria Math" w:eastAsiaTheme="minorEastAsia" w:hAnsi="Cambria Math"/>
            <w:lang w:val="ru-RU"/>
          </w:rPr>
          <m:t>__</m:t>
        </m:r>
        <m:r>
          <w:rPr>
            <w:rFonts w:ascii="Cambria Math" w:eastAsiaTheme="minorEastAsia" w:hAnsi="Cambria Math"/>
          </w:rPr>
          <m:t>radd</m:t>
        </m:r>
        <m:r>
          <w:rPr>
            <w:rFonts w:ascii="Cambria Math" w:eastAsiaTheme="minorEastAsia" w:hAnsi="Cambria Math"/>
            <w:lang w:val="ru-RU"/>
          </w:rPr>
          <m:t>__</m:t>
        </m:r>
      </m:oMath>
      <w:r w:rsidR="00C578F3" w:rsidRPr="00B72D53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  <w:lang w:val="ru-RU"/>
          </w:rPr>
          <m:t>__r</m:t>
        </m:r>
        <m:r>
          <w:rPr>
            <w:rFonts w:ascii="Cambria Math" w:eastAsiaTheme="minorEastAsia" w:hAnsi="Cambria Math"/>
          </w:rPr>
          <m:t>sub</m:t>
        </m:r>
        <m:r>
          <w:rPr>
            <w:rFonts w:ascii="Cambria Math" w:eastAsiaTheme="minorEastAsia" w:hAnsi="Cambria Math"/>
            <w:lang w:val="ru-RU"/>
          </w:rPr>
          <m:t>__</m:t>
        </m:r>
      </m:oMath>
      <w:r w:rsidR="00C578F3" w:rsidRPr="00B72D53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  <w:lang w:val="ru-RU"/>
          </w:rPr>
          <m:t>__r</m:t>
        </m:r>
        <m:r>
          <w:rPr>
            <w:rFonts w:ascii="Cambria Math" w:eastAsiaTheme="minorEastAsia" w:hAnsi="Cambria Math"/>
          </w:rPr>
          <m:t>mul</m:t>
        </m:r>
        <m:r>
          <w:rPr>
            <w:rFonts w:ascii="Cambria Math" w:eastAsiaTheme="minorEastAsia" w:hAnsi="Cambria Math"/>
            <w:lang w:val="ru-RU"/>
          </w:rPr>
          <m:t>__</m:t>
        </m:r>
      </m:oMath>
      <w:r w:rsidR="00C578F3" w:rsidRPr="00B72D53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  <w:lang w:val="ru-RU"/>
          </w:rPr>
          <m:t>__r</m:t>
        </m:r>
        <m:r>
          <w:rPr>
            <w:rFonts w:ascii="Cambria Math" w:eastAsiaTheme="minorEastAsia" w:hAnsi="Cambria Math"/>
          </w:rPr>
          <m:t>truediv</m:t>
        </m:r>
        <m:r>
          <w:rPr>
            <w:rFonts w:ascii="Cambria Math" w:eastAsiaTheme="minorEastAsia" w:hAnsi="Cambria Math"/>
            <w:lang w:val="ru-RU"/>
          </w:rPr>
          <m:t>__</m:t>
        </m:r>
      </m:oMath>
      <w:r w:rsidR="00C578F3">
        <w:rPr>
          <w:rFonts w:eastAsiaTheme="minorEastAsia"/>
          <w:lang w:val="ru-RU"/>
        </w:rPr>
        <w:t>.</w:t>
      </w:r>
    </w:p>
    <w:p w14:paraId="6B5FF2F4" w14:textId="5E6B0E25" w:rsidR="00C578F3" w:rsidRDefault="00C578F3" w:rsidP="00F80ACF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Листинг 9 – </w:t>
      </w:r>
      <w:r w:rsidR="00290D5E">
        <w:rPr>
          <w:rFonts w:eastAsiaTheme="minorEastAsia"/>
          <w:lang w:val="ru-RU"/>
        </w:rPr>
        <w:t xml:space="preserve">Часть кода </w:t>
      </w:r>
      <w:r w:rsidR="007F735F">
        <w:rPr>
          <w:rFonts w:eastAsiaTheme="minorEastAsia"/>
          <w:lang w:val="ru-RU"/>
        </w:rPr>
        <w:t>из реализации</w:t>
      </w:r>
      <w:r>
        <w:rPr>
          <w:rFonts w:eastAsiaTheme="minorEastAsia"/>
          <w:lang w:val="ru-RU"/>
        </w:rPr>
        <w:t xml:space="preserve"> класса </w:t>
      </w:r>
      <m:oMath>
        <m:r>
          <w:rPr>
            <w:rFonts w:ascii="Cambria Math" w:hAnsi="Cambria Math"/>
            <w:lang w:val="ru-RU"/>
          </w:rPr>
          <m:t>AutoDiffNumber</m:t>
        </m:r>
      </m:oMath>
      <w:r>
        <w:rPr>
          <w:rFonts w:eastAsiaTheme="minorEastAsia"/>
          <w:lang w:val="ru-RU"/>
        </w:rPr>
        <w:t>, для операций с дуальными числами.</w:t>
      </w:r>
    </w:p>
    <w:tbl>
      <w:tblPr>
        <w:tblW w:w="9067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"/>
        <w:gridCol w:w="8741"/>
      </w:tblGrid>
      <w:tr w:rsidR="00290D5E" w14:paraId="6D8844A1" w14:textId="77777777" w:rsidTr="00290D5E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0CFC8C1E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</w:t>
            </w:r>
          </w:p>
          <w:p w14:paraId="4F9820E1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2</w:t>
            </w:r>
          </w:p>
          <w:p w14:paraId="1A324A9B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3</w:t>
            </w:r>
          </w:p>
          <w:p w14:paraId="1664E13F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4</w:t>
            </w:r>
          </w:p>
          <w:p w14:paraId="3721E58F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5</w:t>
            </w:r>
          </w:p>
          <w:p w14:paraId="2A707737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6</w:t>
            </w:r>
          </w:p>
          <w:p w14:paraId="379A51C5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7</w:t>
            </w:r>
          </w:p>
          <w:p w14:paraId="363FD5C6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8</w:t>
            </w:r>
          </w:p>
          <w:p w14:paraId="49F8D349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9</w:t>
            </w:r>
          </w:p>
          <w:p w14:paraId="69CE86DC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10</w:t>
            </w:r>
          </w:p>
          <w:p w14:paraId="3318A2FA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11</w:t>
            </w:r>
          </w:p>
          <w:p w14:paraId="533130BA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12</w:t>
            </w:r>
          </w:p>
          <w:p w14:paraId="21273C98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13</w:t>
            </w:r>
          </w:p>
          <w:p w14:paraId="794C51B5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14</w:t>
            </w:r>
          </w:p>
          <w:p w14:paraId="7FE77952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15</w:t>
            </w:r>
          </w:p>
          <w:p w14:paraId="6E2646A2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16</w:t>
            </w:r>
          </w:p>
          <w:p w14:paraId="4D709AD4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17</w:t>
            </w:r>
          </w:p>
        </w:tc>
        <w:tc>
          <w:tcPr>
            <w:tcW w:w="8696" w:type="dxa"/>
            <w:shd w:val="clear" w:color="auto" w:fill="E7E6E6" w:themeFill="background2"/>
            <w:vAlign w:val="center"/>
            <w:hideMark/>
          </w:tcPr>
          <w:p w14:paraId="73F09918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AutoDiffNumber</w:t>
            </w:r>
            <w:r>
              <w:rPr>
                <w:color w:val="333333"/>
              </w:rPr>
              <w:t>:</w:t>
            </w:r>
          </w:p>
          <w:p w14:paraId="702E2501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def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__init__</w:t>
            </w:r>
            <w:r>
              <w:rPr>
                <w:color w:val="333333"/>
              </w:rPr>
              <w:t>(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, a, b):</w:t>
            </w:r>
          </w:p>
          <w:p w14:paraId="354E77CC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.a=a</w:t>
            </w:r>
          </w:p>
          <w:p w14:paraId="1E569E42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.b=b</w:t>
            </w:r>
          </w:p>
          <w:p w14:paraId="7C0218F3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def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__add__</w:t>
            </w:r>
            <w:r>
              <w:rPr>
                <w:color w:val="333333"/>
              </w:rPr>
              <w:t>(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, other):</w:t>
            </w:r>
          </w:p>
          <w:p w14:paraId="77840D59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</w:t>
            </w:r>
            <w:r>
              <w:rPr>
                <w:color w:val="888888"/>
              </w:rPr>
              <w:t># (a1 + b1 * e) + (a2 + b2 * e) = (a1 + a2) +  (b1 + b2) * e</w:t>
            </w:r>
          </w:p>
          <w:p w14:paraId="2000FEE7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</w:t>
            </w:r>
            <w:r>
              <w:rPr>
                <w:color w:val="007020"/>
              </w:rPr>
              <w:t>isinstance</w:t>
            </w:r>
            <w:r>
              <w:rPr>
                <w:color w:val="333333"/>
              </w:rPr>
              <w:t>(other, AutoDiffNumber):</w:t>
            </w:r>
          </w:p>
          <w:p w14:paraId="613FA93A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return</w:t>
            </w:r>
            <w:r>
              <w:rPr>
                <w:color w:val="333333"/>
              </w:rPr>
              <w:t xml:space="preserve"> AutoDiffNumber(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.a+other.a,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.b+other.b)</w:t>
            </w:r>
          </w:p>
          <w:p w14:paraId="624BF095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>:</w:t>
            </w:r>
          </w:p>
          <w:p w14:paraId="16596E28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return</w:t>
            </w:r>
            <w:r>
              <w:rPr>
                <w:color w:val="333333"/>
              </w:rPr>
              <w:t xml:space="preserve"> AutoDiffNumber(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.a+other,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.b)</w:t>
            </w:r>
          </w:p>
          <w:p w14:paraId="7FE3A8D4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5BD0C4F9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def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__radd__</w:t>
            </w:r>
            <w:r>
              <w:rPr>
                <w:color w:val="333333"/>
              </w:rPr>
              <w:t xml:space="preserve">(other, 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):</w:t>
            </w:r>
          </w:p>
          <w:p w14:paraId="73217D50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</w:t>
            </w:r>
            <w:r>
              <w:rPr>
                <w:color w:val="888888"/>
              </w:rPr>
              <w:t># (a1 + b1 * e) + (a2 + b2 * e) = (a1 + a2) +  (b1 + b2) * e</w:t>
            </w:r>
          </w:p>
          <w:p w14:paraId="66D165BD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</w:t>
            </w:r>
            <w:r>
              <w:rPr>
                <w:color w:val="007020"/>
              </w:rPr>
              <w:t>isinstance</w:t>
            </w:r>
            <w:r>
              <w:rPr>
                <w:color w:val="333333"/>
              </w:rPr>
              <w:t>(other, AutoDiffNumber):</w:t>
            </w:r>
          </w:p>
          <w:p w14:paraId="0A38F149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return</w:t>
            </w:r>
            <w:r>
              <w:rPr>
                <w:color w:val="333333"/>
              </w:rPr>
              <w:t xml:space="preserve"> AutoDiffNumber(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.a+other.a,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.b+other.b)</w:t>
            </w:r>
          </w:p>
          <w:p w14:paraId="458D2708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>:</w:t>
            </w:r>
          </w:p>
          <w:p w14:paraId="531F2982" w14:textId="77777777" w:rsidR="00290D5E" w:rsidRDefault="00290D5E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return</w:t>
            </w:r>
            <w:r>
              <w:rPr>
                <w:color w:val="333333"/>
              </w:rPr>
              <w:t xml:space="preserve"> AutoDiffNumber(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.a+other,</w:t>
            </w:r>
            <w:r>
              <w:rPr>
                <w:color w:val="007020"/>
              </w:rPr>
              <w:t>self</w:t>
            </w:r>
            <w:r>
              <w:rPr>
                <w:color w:val="333333"/>
              </w:rPr>
              <w:t>.b)</w:t>
            </w:r>
          </w:p>
        </w:tc>
      </w:tr>
    </w:tbl>
    <w:p w14:paraId="44455E1E" w14:textId="191A7474" w:rsidR="00C578F3" w:rsidRPr="00290D5E" w:rsidRDefault="00290D5E" w:rsidP="000C7456">
      <w:pPr>
        <w:pStyle w:val="SubHeaderText"/>
      </w:pPr>
      <w:bookmarkStart w:id="14" w:name="_Toc68447074"/>
      <w:r w:rsidRPr="00290D5E">
        <w:t>Реализация функции</w:t>
      </w:r>
      <w:r w:rsidR="000C7456" w:rsidRPr="000C7456">
        <w:t xml:space="preserve"> </w:t>
      </w:r>
      <w:r w:rsidR="000C7456">
        <w:rPr>
          <w:lang w:val="en-US"/>
        </w:rPr>
        <w:t>forward</w:t>
      </w:r>
      <w:r w:rsidR="000C7456" w:rsidRPr="000C7456">
        <w:t>_</w:t>
      </w:r>
      <w:proofErr w:type="spellStart"/>
      <w:r w:rsidR="000C7456">
        <w:rPr>
          <w:lang w:val="en-US"/>
        </w:rPr>
        <w:t>autodiff</w:t>
      </w:r>
      <w:bookmarkEnd w:id="14"/>
      <w:proofErr w:type="spellEnd"/>
    </w:p>
    <w:p w14:paraId="5BC1BE74" w14:textId="1E84727D" w:rsidR="005943BB" w:rsidRDefault="007E0838" w:rsidP="005943BB">
      <w:pPr>
        <w:pStyle w:val="NormalText"/>
        <w:rPr>
          <w:lang w:val="ru-RU"/>
        </w:rPr>
      </w:pPr>
      <w:r>
        <w:rPr>
          <w:lang w:val="ru-RU"/>
        </w:rPr>
        <w:t>Главное свойство дуальных чисел:</w:t>
      </w:r>
    </w:p>
    <w:p w14:paraId="3E8B28DB" w14:textId="04006738" w:rsidR="0000657A" w:rsidRDefault="0000657A" w:rsidP="005943BB">
      <w:pPr>
        <w:pStyle w:val="NormalText"/>
        <w:rPr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a+bε</m:t>
              </m:r>
            </m:e>
          </m:d>
          <m:r>
            <w:rPr>
              <w:rFonts w:ascii="Cambria Math" w:hAnsi="Cambria Math"/>
              <w:lang w:val="ru-RU"/>
            </w:rPr>
            <m:t>=f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a</m:t>
              </m:r>
            </m:e>
          </m:d>
          <m:r>
            <w:rPr>
              <w:rFonts w:ascii="Cambria Math" w:hAnsi="Cambria Math"/>
              <w:lang w:val="ru-RU"/>
            </w:rPr>
            <m:t>+bε∙f'(a)</m:t>
          </m:r>
        </m:oMath>
      </m:oMathPara>
    </w:p>
    <w:p w14:paraId="55B8A9AC" w14:textId="4A43AC0F" w:rsidR="007E0838" w:rsidRDefault="002F0367" w:rsidP="005943BB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Чтобы найти производную, будем считать ее в нужной нам точке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2F0367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и использовать </w:t>
      </w:r>
      <m:oMath>
        <m:r>
          <w:rPr>
            <w:rFonts w:ascii="Cambria Math" w:eastAsiaTheme="minorEastAsia" w:hAnsi="Cambria Math"/>
            <w:lang w:val="ru-RU"/>
          </w:rPr>
          <m:t>b=1</m:t>
        </m:r>
      </m:oMath>
      <w:r w:rsidRPr="002F0367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 xml:space="preserve">чтобы сразу находить значение </w:t>
      </w:r>
      <m:oMath>
        <m:r>
          <w:rPr>
            <w:rFonts w:ascii="Cambria Math" w:eastAsiaTheme="minorEastAsia" w:hAnsi="Cambria Math"/>
            <w:lang w:val="ru-RU"/>
          </w:rPr>
          <m:t>f'(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lang w:val="ru-RU"/>
          </w:rPr>
          <m:t>)</m:t>
        </m:r>
      </m:oMath>
      <w:r w:rsidRPr="002F0367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без деления на число </w:t>
      </w:r>
      <m:oMath>
        <m:r>
          <w:rPr>
            <w:rFonts w:ascii="Cambria Math" w:eastAsiaTheme="minorEastAsia" w:hAnsi="Cambria Math"/>
            <w:lang w:val="ru-RU"/>
          </w:rPr>
          <m:t>b</m:t>
        </m:r>
      </m:oMath>
      <w:r>
        <w:rPr>
          <w:rFonts w:eastAsiaTheme="minorEastAsia"/>
          <w:lang w:val="ru-RU"/>
        </w:rPr>
        <w:t>.</w:t>
      </w:r>
    </w:p>
    <w:p w14:paraId="212C8EEC" w14:textId="30E25142" w:rsidR="00290D5E" w:rsidRDefault="00290D5E" w:rsidP="005943BB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Создадим функцию </w:t>
      </w:r>
      <m:oMath>
        <m:r>
          <w:rPr>
            <w:rFonts w:ascii="Cambria Math" w:eastAsiaTheme="minorEastAsia" w:hAnsi="Cambria Math"/>
            <w:lang w:val="ru-RU"/>
          </w:rPr>
          <m:t>forward_autodiff</m:t>
        </m:r>
      </m:oMath>
      <w:r w:rsidRPr="00290D5E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>которая будет рассчитывать значение производной. На вход ей мы подадим функцию и точку, в которой хотим найти производную.</w:t>
      </w:r>
    </w:p>
    <w:p w14:paraId="75541FF3" w14:textId="22F23CBD" w:rsidR="00290D5E" w:rsidRDefault="00290D5E" w:rsidP="005943BB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Листинг 10 – Реализация функции </w:t>
      </w:r>
      <m:oMath>
        <m:r>
          <w:rPr>
            <w:rFonts w:ascii="Cambria Math" w:eastAsiaTheme="minorEastAsia" w:hAnsi="Cambria Math"/>
            <w:lang w:val="ru-RU"/>
          </w:rPr>
          <m:t>forward_autodiff</m:t>
        </m:r>
      </m:oMath>
      <w:r w:rsidRPr="00290D5E">
        <w:rPr>
          <w:rFonts w:eastAsiaTheme="minorEastAsia"/>
          <w:lang w:val="ru-RU"/>
        </w:rPr>
        <w:t>.</w:t>
      </w:r>
    </w:p>
    <w:tbl>
      <w:tblPr>
        <w:tblW w:w="9067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861"/>
      </w:tblGrid>
      <w:tr w:rsidR="00290D5E" w:rsidRPr="00290D5E" w14:paraId="1E66BB55" w14:textId="77777777" w:rsidTr="00290D5E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6B93FD72" w14:textId="77777777" w:rsidR="00290D5E" w:rsidRPr="00290D5E" w:rsidRDefault="00290D5E" w:rsidP="00290D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lastRenderedPageBreak/>
              <w:t>1</w:t>
            </w:r>
          </w:p>
          <w:p w14:paraId="276EE6A4" w14:textId="77777777" w:rsidR="00290D5E" w:rsidRPr="00290D5E" w:rsidRDefault="00290D5E" w:rsidP="00290D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>2</w:t>
            </w:r>
          </w:p>
          <w:p w14:paraId="6492EE87" w14:textId="77777777" w:rsidR="00290D5E" w:rsidRPr="00290D5E" w:rsidRDefault="00290D5E" w:rsidP="00290D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>3</w:t>
            </w:r>
          </w:p>
          <w:p w14:paraId="73D59FC9" w14:textId="77777777" w:rsidR="00290D5E" w:rsidRPr="00290D5E" w:rsidRDefault="00290D5E" w:rsidP="00290D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>4</w:t>
            </w:r>
          </w:p>
        </w:tc>
        <w:tc>
          <w:tcPr>
            <w:tcW w:w="8816" w:type="dxa"/>
            <w:shd w:val="clear" w:color="auto" w:fill="E7E6E6" w:themeFill="background2"/>
            <w:vAlign w:val="center"/>
            <w:hideMark/>
          </w:tcPr>
          <w:p w14:paraId="655FCDB1" w14:textId="77777777" w:rsidR="00290D5E" w:rsidRPr="00290D5E" w:rsidRDefault="00290D5E" w:rsidP="00290D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0D5E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</w:rPr>
              <w:t>def</w:t>
            </w: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</w:t>
            </w:r>
            <w:r w:rsidRPr="00290D5E">
              <w:rPr>
                <w:rFonts w:ascii="Courier New" w:hAnsi="Courier New" w:cs="Courier New"/>
                <w:b/>
                <w:bCs/>
                <w:color w:val="0066BB"/>
                <w:sz w:val="20"/>
                <w:szCs w:val="20"/>
              </w:rPr>
              <w:t>forward_autodiff</w:t>
            </w: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>(f,x):</w:t>
            </w:r>
          </w:p>
          <w:p w14:paraId="2762D9E4" w14:textId="77777777" w:rsidR="00290D5E" w:rsidRPr="00290D5E" w:rsidRDefault="00290D5E" w:rsidP="00290D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   auto_number = AutoDiffNumber(x, </w:t>
            </w:r>
            <w:r w:rsidRPr="00290D5E">
              <w:rPr>
                <w:rFonts w:ascii="Courier New" w:hAnsi="Courier New" w:cs="Courier New"/>
                <w:b/>
                <w:bCs/>
                <w:color w:val="0000DD"/>
                <w:sz w:val="20"/>
                <w:szCs w:val="20"/>
              </w:rPr>
              <w:t>1</w:t>
            </w: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>)</w:t>
            </w:r>
          </w:p>
          <w:p w14:paraId="164DCA76" w14:textId="77777777" w:rsidR="00290D5E" w:rsidRPr="00290D5E" w:rsidRDefault="00290D5E" w:rsidP="00290D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   result = f(auto_number)</w:t>
            </w:r>
          </w:p>
          <w:p w14:paraId="415CC10C" w14:textId="77777777" w:rsidR="00290D5E" w:rsidRPr="00290D5E" w:rsidRDefault="00290D5E" w:rsidP="00290D5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</w:rPr>
            </w:pP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 xml:space="preserve">    </w:t>
            </w:r>
            <w:r w:rsidRPr="00290D5E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</w:rPr>
              <w:t>return</w:t>
            </w:r>
            <w:r w:rsidRPr="00290D5E">
              <w:rPr>
                <w:rFonts w:ascii="Courier New" w:hAnsi="Courier New" w:cs="Courier New"/>
                <w:color w:val="333333"/>
                <w:sz w:val="20"/>
                <w:szCs w:val="20"/>
              </w:rPr>
              <w:t>(result.b)</w:t>
            </w:r>
          </w:p>
        </w:tc>
      </w:tr>
    </w:tbl>
    <w:p w14:paraId="36A9A11C" w14:textId="638A2C16" w:rsidR="00BC63D2" w:rsidRPr="00BC63D2" w:rsidRDefault="00BC63D2" w:rsidP="00BC63D2">
      <w:pPr>
        <w:pStyle w:val="NormalText"/>
        <w:rPr>
          <w:lang w:val="ru-RU"/>
        </w:rPr>
      </w:pPr>
      <m:oMath>
        <m:r>
          <w:rPr>
            <w:rFonts w:ascii="Cambria Math" w:eastAsiaTheme="minorEastAsia" w:hAnsi="Cambria Math"/>
            <w:lang w:val="ru-RU"/>
          </w:rPr>
          <m:t>forward_autodiff</m:t>
        </m:r>
      </m:oMath>
      <w:r w:rsidRPr="00BC63D2">
        <w:rPr>
          <w:lang w:val="ru-RU"/>
        </w:rPr>
        <w:t xml:space="preserve"> принимает на вход </w:t>
      </w:r>
      <w:r>
        <w:rPr>
          <w:lang w:val="ru-RU"/>
        </w:rPr>
        <w:t xml:space="preserve">вершину </w:t>
      </w:r>
      <w:r w:rsidRPr="00BC63D2">
        <w:rPr>
          <w:lang w:val="ru-RU"/>
        </w:rPr>
        <w:t>вычислительн</w:t>
      </w:r>
      <w:r>
        <w:rPr>
          <w:lang w:val="ru-RU"/>
        </w:rPr>
        <w:t xml:space="preserve">ого </w:t>
      </w:r>
      <w:r w:rsidRPr="00BC63D2">
        <w:rPr>
          <w:lang w:val="ru-RU"/>
        </w:rPr>
        <w:t>граф</w:t>
      </w:r>
      <w:r>
        <w:rPr>
          <w:lang w:val="ru-RU"/>
        </w:rPr>
        <w:t>а</w:t>
      </w:r>
      <w:r w:rsidRPr="00BC63D2">
        <w:rPr>
          <w:lang w:val="ru-RU"/>
        </w:rPr>
        <w:t xml:space="preserve"> и возвращает дуальную часть полученного результата. </w:t>
      </w:r>
    </w:p>
    <w:p w14:paraId="49FD0142" w14:textId="39434E48" w:rsidR="007F735F" w:rsidRPr="007F735F" w:rsidRDefault="00BC63D2" w:rsidP="007F735F">
      <w:pPr>
        <w:pStyle w:val="NormalText"/>
        <w:rPr>
          <w:lang w:val="ru-RU"/>
        </w:rPr>
      </w:pPr>
      <w:r w:rsidRPr="007F735F">
        <w:rPr>
          <w:lang w:val="ru-RU"/>
        </w:rPr>
        <w:t>Продемонстрируем вычисление производной с помощью реализованного класса для дуальных чисел с помощью графика</w:t>
      </w:r>
      <w:r w:rsidR="007F735F" w:rsidRPr="007F735F">
        <w:rPr>
          <w:lang w:val="ru-RU"/>
        </w:rPr>
        <w:t xml:space="preserve"> на 100 случайных точках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  <w:lang w:val="ru-RU"/>
          </w:rPr>
          <m:t>∈[-1;1]</m:t>
        </m:r>
      </m:oMath>
      <w:r w:rsidR="007F735F" w:rsidRPr="007F735F">
        <w:rPr>
          <w:lang w:val="ru-RU"/>
        </w:rPr>
        <w:t xml:space="preserve"> и сравним полученные значения производных с аналитически</w:t>
      </w:r>
      <w:r w:rsidR="007F735F">
        <w:rPr>
          <w:lang w:val="ru-RU"/>
        </w:rPr>
        <w:t>ми</w:t>
      </w:r>
      <w:r w:rsidR="007F735F" w:rsidRPr="007F735F">
        <w:rPr>
          <w:lang w:val="ru-RU"/>
        </w:rPr>
        <w:t xml:space="preserve"> значениями.</w:t>
      </w:r>
    </w:p>
    <w:p w14:paraId="2CDE475E" w14:textId="77777777" w:rsidR="003241B4" w:rsidRDefault="007F735F" w:rsidP="003241B4">
      <w:pPr>
        <w:pStyle w:val="NormalText"/>
      </w:pPr>
      <w:r>
        <w:rPr>
          <w:noProof/>
        </w:rPr>
        <w:drawing>
          <wp:inline distT="0" distB="0" distL="0" distR="0" wp14:anchorId="24002BEF" wp14:editId="3866B3D9">
            <wp:extent cx="5731510" cy="3511550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3D69B" w14:textId="428D6135" w:rsidR="007F735F" w:rsidRPr="0059537B" w:rsidRDefault="007F735F" w:rsidP="003241B4">
      <w:pPr>
        <w:pStyle w:val="NormalText"/>
        <w:rPr>
          <w:lang w:val="ru-RU"/>
        </w:rPr>
      </w:pPr>
      <w:r w:rsidRPr="0059537B">
        <w:rPr>
          <w:lang w:val="ru-RU"/>
        </w:rPr>
        <w:t>Рисунок 3 – График производн</w:t>
      </w:r>
      <w:r w:rsidR="00011340" w:rsidRPr="0059537B">
        <w:rPr>
          <w:lang w:val="ru-RU"/>
        </w:rPr>
        <w:t>ой</w:t>
      </w:r>
      <w:r w:rsidRPr="0059537B">
        <w:rPr>
          <w:lang w:val="ru-RU"/>
        </w:rPr>
        <w:t>, полученн</w:t>
      </w:r>
      <w:r w:rsidR="00011340" w:rsidRPr="0059537B">
        <w:rPr>
          <w:lang w:val="ru-RU"/>
        </w:rPr>
        <w:t>ой</w:t>
      </w:r>
      <w:r w:rsidRPr="0059537B">
        <w:rPr>
          <w:lang w:val="ru-RU"/>
        </w:rPr>
        <w:t xml:space="preserve"> аналитически, и производн</w:t>
      </w:r>
      <w:r w:rsidR="00011340" w:rsidRPr="0059537B">
        <w:rPr>
          <w:lang w:val="ru-RU"/>
        </w:rPr>
        <w:t>ой</w:t>
      </w:r>
      <w:r w:rsidRPr="0059537B">
        <w:rPr>
          <w:lang w:val="ru-RU"/>
        </w:rPr>
        <w:t>, полученно</w:t>
      </w:r>
      <w:r w:rsidR="00011340" w:rsidRPr="0059537B">
        <w:rPr>
          <w:lang w:val="ru-RU"/>
        </w:rPr>
        <w:t>й</w:t>
      </w:r>
      <w:r w:rsidRPr="0059537B">
        <w:rPr>
          <w:lang w:val="ru-RU"/>
        </w:rPr>
        <w:t xml:space="preserve"> с помощью автоматического дифференцирования на интервале </w:t>
      </w:r>
      <m:oMath>
        <m:r>
          <m:rPr>
            <m:sty m:val="p"/>
          </m:rPr>
          <w:rPr>
            <w:rFonts w:ascii="Cambria Math" w:hAnsi="Cambria Math"/>
            <w:lang w:val="ru-RU"/>
          </w:rPr>
          <m:t>[-1;1]</m:t>
        </m:r>
      </m:oMath>
      <w:r w:rsidRPr="0059537B">
        <w:rPr>
          <w:lang w:val="ru-RU"/>
        </w:rPr>
        <w:t>.</w:t>
      </w:r>
      <w:r w:rsidR="0059537B">
        <w:rPr>
          <w:lang w:val="ru-RU"/>
        </w:rPr>
        <w:t xml:space="preserve"> (</w:t>
      </w:r>
      <m:oMath>
        <m:r>
          <w:rPr>
            <w:rFonts w:ascii="Cambria Math" w:eastAsiaTheme="minorEastAsia" w:hAnsi="Cambria Math"/>
            <w:lang w:val="ru-RU"/>
          </w:rPr>
          <m:t>deriv</m:t>
        </m:r>
      </m:oMath>
      <w:r w:rsidR="008720E7" w:rsidRPr="008720E7">
        <w:rPr>
          <w:rFonts w:eastAsiaTheme="minorEastAsia"/>
          <w:lang w:val="ru-RU"/>
        </w:rPr>
        <w:t xml:space="preserve"> </w:t>
      </w:r>
      <w:r w:rsidR="0059537B" w:rsidRPr="008720E7">
        <w:rPr>
          <w:rFonts w:eastAsiaTheme="minorEastAsia"/>
          <w:lang w:val="ru-RU"/>
        </w:rPr>
        <w:t xml:space="preserve">– </w:t>
      </w:r>
      <w:r w:rsidR="0059537B">
        <w:rPr>
          <w:rFonts w:eastAsiaTheme="minorEastAsia"/>
          <w:lang w:val="ru-RU"/>
        </w:rPr>
        <w:t>график производной, полученной аналитически,</w:t>
      </w:r>
      <w:r w:rsidR="008720E7" w:rsidRPr="008720E7">
        <w:rPr>
          <w:rFonts w:eastAsiaTheme="minorEastAsia"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autodiff</m:t>
        </m:r>
      </m:oMath>
      <w:r w:rsidR="008720E7" w:rsidRPr="008720E7">
        <w:rPr>
          <w:rFonts w:eastAsiaTheme="minorEastAsia"/>
          <w:lang w:val="ru-RU"/>
        </w:rPr>
        <w:t xml:space="preserve">- </w:t>
      </w:r>
      <w:r w:rsidR="008720E7">
        <w:rPr>
          <w:rFonts w:eastAsiaTheme="minorEastAsia"/>
          <w:lang w:val="ru-RU"/>
        </w:rPr>
        <w:t>график производной, полученной с помощью автоматического дифференцирования</w:t>
      </w:r>
      <w:r w:rsidR="0059537B">
        <w:rPr>
          <w:lang w:val="ru-RU"/>
        </w:rPr>
        <w:t>)</w:t>
      </w:r>
      <w:r w:rsidR="008720E7">
        <w:rPr>
          <w:lang w:val="ru-RU"/>
        </w:rPr>
        <w:t>.</w:t>
      </w:r>
    </w:p>
    <w:p w14:paraId="4210EA30" w14:textId="1F9FD05B" w:rsidR="00290D5E" w:rsidRDefault="003241B4" w:rsidP="005943BB">
      <w:pPr>
        <w:pStyle w:val="NormalText"/>
        <w:rPr>
          <w:lang w:val="ru-RU"/>
        </w:rPr>
      </w:pPr>
      <w:r>
        <w:rPr>
          <w:lang w:val="ru-RU"/>
        </w:rPr>
        <w:t>Видно, что оба графика производных полностью совпали, что говорит о корректности метода автоматического дифференцирования.</w:t>
      </w:r>
    </w:p>
    <w:p w14:paraId="5E9F2278" w14:textId="4FC53642" w:rsidR="003241B4" w:rsidRDefault="003241B4" w:rsidP="003241B4">
      <w:pPr>
        <w:pStyle w:val="NormalText"/>
        <w:rPr>
          <w:lang w:val="ru-RU"/>
        </w:rPr>
      </w:pPr>
      <w:r w:rsidRPr="003241B4">
        <w:rPr>
          <w:lang w:val="ru-RU"/>
        </w:rPr>
        <w:lastRenderedPageBreak/>
        <w:t>Вычисли</w:t>
      </w:r>
      <w:r>
        <w:rPr>
          <w:lang w:val="ru-RU"/>
        </w:rPr>
        <w:t>м</w:t>
      </w:r>
      <w:r w:rsidRPr="003241B4">
        <w:rPr>
          <w:lang w:val="ru-RU"/>
        </w:rPr>
        <w:t xml:space="preserve"> значения производных в тех же точках, используя</w:t>
      </w:r>
      <w:r w:rsidRPr="003241B4">
        <w:rPr>
          <w:rFonts w:hint="eastAsia"/>
          <w:lang w:val="ru-RU"/>
        </w:rPr>
        <w:t xml:space="preserve"> </w:t>
      </w:r>
      <w:r w:rsidRPr="003241B4">
        <w:rPr>
          <w:lang w:val="ru-RU"/>
        </w:rPr>
        <w:t xml:space="preserve">функции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1</m:t>
        </m:r>
      </m:oMath>
      <w:r w:rsidRPr="003241B4">
        <w:rPr>
          <w:lang w:val="ru-RU"/>
        </w:rPr>
        <w:t xml:space="preserve"> и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2</m:t>
        </m:r>
      </m:oMath>
      <w:r w:rsidRPr="003241B4">
        <w:rPr>
          <w:lang w:val="ru-RU"/>
        </w:rPr>
        <w:t>, и сравни</w:t>
      </w:r>
      <w:r>
        <w:rPr>
          <w:lang w:val="ru-RU"/>
        </w:rPr>
        <w:t>м</w:t>
      </w:r>
      <w:r w:rsidRPr="003241B4">
        <w:rPr>
          <w:lang w:val="ru-RU"/>
        </w:rPr>
        <w:t xml:space="preserve"> полученные значения с аналитическими</w:t>
      </w:r>
      <w:r>
        <w:rPr>
          <w:lang w:val="ru-RU"/>
        </w:rPr>
        <w:t xml:space="preserve"> значениями</w:t>
      </w:r>
      <w:r w:rsidRPr="003241B4">
        <w:rPr>
          <w:lang w:val="ru-RU"/>
        </w:rPr>
        <w:t xml:space="preserve"> и </w:t>
      </w:r>
      <w:r>
        <w:rPr>
          <w:lang w:val="ru-RU"/>
        </w:rPr>
        <w:t xml:space="preserve">значениями, </w:t>
      </w:r>
      <w:r w:rsidRPr="003241B4">
        <w:rPr>
          <w:lang w:val="ru-RU"/>
        </w:rPr>
        <w:t>полученными с помощью автоматического дифференцирования.</w:t>
      </w:r>
    </w:p>
    <w:p w14:paraId="1B360291" w14:textId="4220FE0A" w:rsidR="003241B4" w:rsidRDefault="003241B4" w:rsidP="003241B4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Вычислять значения производных используя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1</m:t>
        </m:r>
      </m:oMath>
      <w:r w:rsidRPr="003241B4">
        <w:rPr>
          <w:lang w:val="ru-RU"/>
        </w:rPr>
        <w:t xml:space="preserve"> и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2</m:t>
        </m:r>
      </m:oMath>
      <w:r>
        <w:rPr>
          <w:rFonts w:eastAsiaTheme="minorEastAsia"/>
          <w:lang w:val="ru-RU"/>
        </w:rPr>
        <w:t xml:space="preserve"> будем с использованием оптимальных шагов, для каждого из методов, которые мы вывели выше.</w:t>
      </w:r>
    </w:p>
    <w:p w14:paraId="06BEA71E" w14:textId="5067A1BB" w:rsidR="003241B4" w:rsidRDefault="0059537B" w:rsidP="003241B4">
      <w:pPr>
        <w:pStyle w:val="NormalText"/>
        <w:rPr>
          <w:lang w:val="ru-RU"/>
        </w:rPr>
      </w:pPr>
      <w:r>
        <w:rPr>
          <w:lang w:val="ru-RU"/>
        </w:rPr>
        <w:t xml:space="preserve">Листинг 11 – Вычисление </w:t>
      </w:r>
      <w:r w:rsidR="00736215">
        <w:rPr>
          <w:lang w:val="ru-RU"/>
        </w:rPr>
        <w:t>п</w:t>
      </w:r>
      <w:r w:rsidR="00311119">
        <w:rPr>
          <w:lang w:val="ru-RU"/>
        </w:rPr>
        <w:t>ро</w:t>
      </w:r>
      <w:r>
        <w:rPr>
          <w:lang w:val="ru-RU"/>
        </w:rPr>
        <w:t>изводн</w:t>
      </w:r>
      <w:r w:rsidR="00736215">
        <w:rPr>
          <w:lang w:val="ru-RU"/>
        </w:rPr>
        <w:t>ой</w:t>
      </w:r>
      <w:r>
        <w:rPr>
          <w:lang w:val="ru-RU"/>
        </w:rPr>
        <w:t xml:space="preserve"> для </w:t>
      </w:r>
      <w:r w:rsidR="000A3322">
        <w:rPr>
          <w:lang w:val="ru-RU"/>
        </w:rPr>
        <w:t>четырех</w:t>
      </w:r>
      <w:r>
        <w:rPr>
          <w:lang w:val="ru-RU"/>
        </w:rPr>
        <w:t xml:space="preserve"> методов с использованием 100 </w:t>
      </w:r>
      <w:r w:rsidR="00856D1A">
        <w:rPr>
          <w:lang w:val="ru-RU"/>
        </w:rPr>
        <w:t>случайных</w:t>
      </w:r>
      <w:r>
        <w:rPr>
          <w:lang w:val="ru-RU"/>
        </w:rPr>
        <w:t xml:space="preserve"> точек.</w:t>
      </w:r>
    </w:p>
    <w:tbl>
      <w:tblPr>
        <w:tblW w:w="9067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7E6E6" w:themeFill="background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"/>
        <w:gridCol w:w="8741"/>
      </w:tblGrid>
      <w:tr w:rsidR="0059537B" w14:paraId="7E364B94" w14:textId="77777777" w:rsidTr="0059537B">
        <w:trPr>
          <w:tblCellSpacing w:w="15" w:type="dxa"/>
        </w:trPr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2DC28E5B" w14:textId="19254F8A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  <w:lang w:val="ru-RU"/>
              </w:rPr>
              <w:t xml:space="preserve"> </w:t>
            </w:r>
            <w:r>
              <w:rPr>
                <w:color w:val="333333"/>
              </w:rPr>
              <w:t>1</w:t>
            </w:r>
          </w:p>
          <w:p w14:paraId="1BDBF454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2</w:t>
            </w:r>
          </w:p>
          <w:p w14:paraId="603907FD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3</w:t>
            </w:r>
          </w:p>
          <w:p w14:paraId="06F46E13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4</w:t>
            </w:r>
          </w:p>
          <w:p w14:paraId="6A2F775D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5</w:t>
            </w:r>
          </w:p>
          <w:p w14:paraId="3A0307EC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6</w:t>
            </w:r>
          </w:p>
          <w:p w14:paraId="2153BA1C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7</w:t>
            </w:r>
          </w:p>
          <w:p w14:paraId="241781B1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8</w:t>
            </w:r>
          </w:p>
          <w:p w14:paraId="34D71BA6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9</w:t>
            </w:r>
          </w:p>
          <w:p w14:paraId="589182AA" w14:textId="4744A02A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10</w:t>
            </w:r>
          </w:p>
        </w:tc>
        <w:tc>
          <w:tcPr>
            <w:tcW w:w="8696" w:type="dxa"/>
            <w:shd w:val="clear" w:color="auto" w:fill="E7E6E6" w:themeFill="background2"/>
            <w:vAlign w:val="center"/>
            <w:hideMark/>
          </w:tcPr>
          <w:p w14:paraId="614EA738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autodiff = []</w:t>
            </w:r>
          </w:p>
          <w:p w14:paraId="21720C07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deriv = []</w:t>
            </w:r>
          </w:p>
          <w:p w14:paraId="2F44259C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diff1_p = []</w:t>
            </w:r>
          </w:p>
          <w:p w14:paraId="6463ACEF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diff2_p = []</w:t>
            </w:r>
          </w:p>
          <w:p w14:paraId="69C0E102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</w:p>
          <w:p w14:paraId="278505BC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for</w:t>
            </w:r>
            <w:r>
              <w:rPr>
                <w:color w:val="333333"/>
              </w:rPr>
              <w:t xml:space="preserve"> i </w:t>
            </w:r>
            <w:r>
              <w:rPr>
                <w:b/>
                <w:bCs/>
                <w:color w:val="000000"/>
              </w:rPr>
              <w:t>in</w:t>
            </w:r>
            <w:r>
              <w:rPr>
                <w:color w:val="333333"/>
              </w:rPr>
              <w:t xml:space="preserve"> </w:t>
            </w:r>
            <w:r>
              <w:rPr>
                <w:color w:val="007020"/>
              </w:rPr>
              <w:t>range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):</w:t>
            </w:r>
          </w:p>
          <w:p w14:paraId="3539C860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autodiff.append(forward_autodiff(f, points[i]))</w:t>
            </w:r>
          </w:p>
          <w:p w14:paraId="04C8E4DE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deriv.append(derivative_f(points[i]))</w:t>
            </w:r>
          </w:p>
          <w:p w14:paraId="2A00D1E5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diff1_p.append(diff1(points[i], h1_opt, f))</w:t>
            </w:r>
          </w:p>
          <w:p w14:paraId="7C810F56" w14:textId="77777777" w:rsidR="0059537B" w:rsidRDefault="0059537B">
            <w:pPr>
              <w:pStyle w:val="HTMLPreformatted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diff2_p.append(diff2(points[i], h2_opt, f))</w:t>
            </w:r>
          </w:p>
        </w:tc>
      </w:tr>
    </w:tbl>
    <w:p w14:paraId="223B48D9" w14:textId="5D64CBA1" w:rsidR="0059537B" w:rsidRPr="0059537B" w:rsidRDefault="0059537B" w:rsidP="003241B4">
      <w:pPr>
        <w:pStyle w:val="NormalText"/>
        <w:rPr>
          <w:lang w:val="ru-RU"/>
        </w:rPr>
      </w:pPr>
      <w:r>
        <w:rPr>
          <w:lang w:val="ru-RU"/>
        </w:rPr>
        <w:t>Продемонстрируем результат для всех четырех методов с помощью графика:</w:t>
      </w:r>
    </w:p>
    <w:p w14:paraId="61D62C8E" w14:textId="5FF34C4D" w:rsidR="003241B4" w:rsidRDefault="003241B4" w:rsidP="003241B4">
      <w:r>
        <w:rPr>
          <w:rFonts w:eastAsiaTheme="minorHAnsi" w:cstheme="minorBidi"/>
          <w:noProof/>
          <w:sz w:val="28"/>
          <w:lang w:val="ru-RU" w:eastAsia="en-US"/>
        </w:rPr>
        <w:drawing>
          <wp:inline distT="0" distB="0" distL="0" distR="0" wp14:anchorId="35FDBA05" wp14:editId="044B8328">
            <wp:extent cx="5731510" cy="3511550"/>
            <wp:effectExtent l="0" t="0" r="0" b="0"/>
            <wp:docPr id="7" name="Picture 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2117" w14:textId="42FFB672" w:rsidR="003241B4" w:rsidRDefault="003241B4" w:rsidP="003241B4">
      <w:pPr>
        <w:pStyle w:val="NormalText"/>
        <w:rPr>
          <w:lang w:val="ru-RU"/>
        </w:rPr>
      </w:pPr>
      <w:r>
        <w:rPr>
          <w:lang w:val="ru-RU"/>
        </w:rPr>
        <w:lastRenderedPageBreak/>
        <w:t xml:space="preserve">Рисунок 4 – График </w:t>
      </w:r>
      <w:r w:rsidRPr="008720E7">
        <w:rPr>
          <w:lang w:val="ru-RU"/>
        </w:rPr>
        <w:t xml:space="preserve">производных, полученных аналитически, численным методом и методом автоматического дифференцирования на основе 100 точек на интервале </w:t>
      </w:r>
      <m:oMath>
        <m:r>
          <m:rPr>
            <m:sty m:val="p"/>
          </m:rPr>
          <w:rPr>
            <w:rFonts w:ascii="Cambria Math" w:hAnsi="Cambria Math"/>
            <w:lang w:val="ru-RU"/>
          </w:rPr>
          <m:t>[-1;1]</m:t>
        </m:r>
      </m:oMath>
      <w:r w:rsidRPr="008720E7">
        <w:rPr>
          <w:lang w:val="ru-RU"/>
        </w:rPr>
        <w:t>.</w:t>
      </w:r>
      <w:r w:rsidR="008720E7" w:rsidRPr="008720E7">
        <w:rPr>
          <w:lang w:val="ru-RU"/>
        </w:rPr>
        <w:t xml:space="preserve"> </w:t>
      </w:r>
      <w:r w:rsidR="008720E7">
        <w:rPr>
          <w:lang w:val="ru-RU"/>
        </w:rPr>
        <w:t>(</w:t>
      </w:r>
      <m:oMath>
        <m:r>
          <w:rPr>
            <w:rFonts w:ascii="Cambria Math" w:eastAsiaTheme="minorEastAsia" w:hAnsi="Cambria Math"/>
            <w:lang w:val="ru-RU"/>
          </w:rPr>
          <m:t>deriv</m:t>
        </m:r>
      </m:oMath>
      <w:r w:rsidR="008720E7" w:rsidRPr="008720E7">
        <w:rPr>
          <w:rFonts w:eastAsiaTheme="minorEastAsia"/>
          <w:lang w:val="ru-RU"/>
        </w:rPr>
        <w:t xml:space="preserve"> – </w:t>
      </w:r>
      <w:r w:rsidR="008720E7">
        <w:rPr>
          <w:rFonts w:eastAsiaTheme="minorEastAsia"/>
          <w:lang w:val="ru-RU"/>
        </w:rPr>
        <w:t>график производной, полученной аналитически,</w:t>
      </w:r>
      <w:r w:rsidR="008720E7" w:rsidRPr="008720E7">
        <w:rPr>
          <w:rFonts w:eastAsiaTheme="minorEastAsia"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autodiff</m:t>
        </m:r>
      </m:oMath>
      <w:r w:rsidR="008720E7" w:rsidRPr="008720E7">
        <w:rPr>
          <w:rFonts w:eastAsiaTheme="minorEastAsia"/>
          <w:lang w:val="ru-RU"/>
        </w:rPr>
        <w:t xml:space="preserve">- </w:t>
      </w:r>
      <w:r w:rsidR="008720E7">
        <w:rPr>
          <w:rFonts w:eastAsiaTheme="minorEastAsia"/>
          <w:lang w:val="ru-RU"/>
        </w:rPr>
        <w:t xml:space="preserve">график производной, полученной с помощью автоматического дифференцирования, </w:t>
      </w:r>
      <m:oMath>
        <m:r>
          <w:rPr>
            <w:rFonts w:ascii="Cambria Math" w:eastAsiaTheme="minorEastAsia" w:hAnsi="Cambria Math"/>
            <w:lang w:val="ru-RU"/>
          </w:rPr>
          <m:t>diff1</m:t>
        </m:r>
      </m:oMath>
      <w:r w:rsidR="008720E7" w:rsidRPr="008720E7">
        <w:rPr>
          <w:rFonts w:eastAsiaTheme="minorEastAsia"/>
          <w:lang w:val="ru-RU"/>
        </w:rPr>
        <w:t xml:space="preserve"> </w:t>
      </w:r>
      <w:r w:rsidR="008720E7">
        <w:rPr>
          <w:rFonts w:eastAsiaTheme="minorEastAsia"/>
          <w:lang w:val="ru-RU"/>
        </w:rPr>
        <w:t>–</w:t>
      </w:r>
      <w:r w:rsidR="008720E7" w:rsidRPr="008720E7">
        <w:rPr>
          <w:rFonts w:eastAsiaTheme="minorEastAsia"/>
          <w:lang w:val="ru-RU"/>
        </w:rPr>
        <w:t xml:space="preserve"> </w:t>
      </w:r>
      <w:r w:rsidR="008720E7">
        <w:rPr>
          <w:rFonts w:eastAsiaTheme="minorEastAsia"/>
          <w:lang w:val="ru-RU"/>
        </w:rPr>
        <w:t xml:space="preserve">график производной полученной, с помощью 1-го метода численного дифференцирования, </w:t>
      </w:r>
      <m:oMath>
        <m:r>
          <w:rPr>
            <w:rFonts w:ascii="Cambria Math" w:eastAsiaTheme="minorEastAsia" w:hAnsi="Cambria Math"/>
            <w:lang w:val="ru-RU"/>
          </w:rPr>
          <m:t>diff2</m:t>
        </m:r>
      </m:oMath>
      <w:r w:rsidR="008720E7" w:rsidRPr="008720E7">
        <w:rPr>
          <w:rFonts w:eastAsiaTheme="minorEastAsia"/>
          <w:lang w:val="ru-RU"/>
        </w:rPr>
        <w:t xml:space="preserve"> </w:t>
      </w:r>
      <w:r w:rsidR="008720E7">
        <w:rPr>
          <w:rFonts w:eastAsiaTheme="minorEastAsia"/>
          <w:lang w:val="ru-RU"/>
        </w:rPr>
        <w:t>–</w:t>
      </w:r>
      <w:r w:rsidR="008720E7" w:rsidRPr="008720E7">
        <w:rPr>
          <w:rFonts w:eastAsiaTheme="minorEastAsia"/>
          <w:lang w:val="ru-RU"/>
        </w:rPr>
        <w:t xml:space="preserve"> </w:t>
      </w:r>
      <w:r w:rsidR="008720E7">
        <w:rPr>
          <w:rFonts w:eastAsiaTheme="minorEastAsia"/>
          <w:lang w:val="ru-RU"/>
        </w:rPr>
        <w:t>график производной полученной, с помощью 1-го метода численного дифференцирования</w:t>
      </w:r>
      <w:r w:rsidR="008720E7">
        <w:rPr>
          <w:lang w:val="ru-RU"/>
        </w:rPr>
        <w:t>).</w:t>
      </w:r>
    </w:p>
    <w:p w14:paraId="67071EDC" w14:textId="1B5D8F4A" w:rsidR="008720E7" w:rsidRDefault="008720E7" w:rsidP="003241B4">
      <w:pPr>
        <w:pStyle w:val="NormalText"/>
        <w:rPr>
          <w:lang w:val="ru-RU"/>
        </w:rPr>
      </w:pPr>
      <w:r>
        <w:rPr>
          <w:lang w:val="ru-RU"/>
        </w:rPr>
        <w:t>Значения отличаются очень незначительно:</w:t>
      </w:r>
    </w:p>
    <w:p w14:paraId="6F4EC36D" w14:textId="7E74F023" w:rsidR="008720E7" w:rsidRDefault="008720E7" w:rsidP="000A3322">
      <w:pPr>
        <w:pStyle w:val="NormalText"/>
        <w:jc w:val="center"/>
        <w:rPr>
          <w:lang w:val="en-RU"/>
        </w:rPr>
      </w:pPr>
      <w:r>
        <w:rPr>
          <w:noProof/>
          <w:lang w:val="en-RU"/>
        </w:rPr>
        <w:drawing>
          <wp:inline distT="0" distB="0" distL="0" distR="0" wp14:anchorId="6C2BDB94" wp14:editId="3E452A4F">
            <wp:extent cx="5731510" cy="770890"/>
            <wp:effectExtent l="0" t="0" r="0" b="381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6DF1" w14:textId="11B81307" w:rsidR="008720E7" w:rsidRDefault="008720E7" w:rsidP="003241B4">
      <w:pPr>
        <w:pStyle w:val="NormalText"/>
        <w:rPr>
          <w:lang w:val="ru-RU"/>
        </w:rPr>
      </w:pPr>
      <w:r>
        <w:rPr>
          <w:lang w:val="ru-RU"/>
        </w:rPr>
        <w:t>Рисунок 5</w:t>
      </w:r>
      <w:r w:rsidR="000A3322">
        <w:rPr>
          <w:lang w:val="ru-RU"/>
        </w:rPr>
        <w:t xml:space="preserve"> – Иллюстрация того, как незначительно отличаются значения для каждого метода от точного значения производной </w:t>
      </w:r>
      <w:r w:rsidR="000A3322" w:rsidRPr="000A3322">
        <w:rPr>
          <w:lang w:val="ru-RU"/>
        </w:rPr>
        <w:t>(</w:t>
      </w:r>
      <w:r w:rsidR="000A3322">
        <w:rPr>
          <w:lang w:val="ru-RU"/>
        </w:rPr>
        <w:t xml:space="preserve">столбец со значениями </w:t>
      </w:r>
      <m:oMath>
        <m:r>
          <w:rPr>
            <w:rFonts w:ascii="Cambria Math" w:hAnsi="Cambria Math"/>
            <w:lang w:val="ru-RU"/>
          </w:rPr>
          <m:t>deriv)</m:t>
        </m:r>
      </m:oMath>
      <w:r w:rsidR="000A3322">
        <w:rPr>
          <w:lang w:val="ru-RU"/>
        </w:rPr>
        <w:t>.</w:t>
      </w:r>
    </w:p>
    <w:p w14:paraId="5DBEADFC" w14:textId="1F17BFF2" w:rsidR="000A3322" w:rsidRPr="000A3322" w:rsidRDefault="000A3322" w:rsidP="003241B4">
      <w:pPr>
        <w:pStyle w:val="NormalText"/>
        <w:rPr>
          <w:lang w:val="ru-RU"/>
        </w:rPr>
      </w:pPr>
      <w:r>
        <w:rPr>
          <w:lang w:val="ru-RU"/>
        </w:rPr>
        <w:t xml:space="preserve">Попробуем передавать в функции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1</m:t>
        </m:r>
      </m:oMath>
      <w:r w:rsidRPr="003241B4">
        <w:rPr>
          <w:lang w:val="ru-RU"/>
        </w:rPr>
        <w:t xml:space="preserve"> и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2</m:t>
        </m:r>
      </m:oMath>
      <w:r>
        <w:rPr>
          <w:rFonts w:eastAsiaTheme="minorEastAsia"/>
          <w:lang w:val="ru-RU"/>
        </w:rPr>
        <w:t xml:space="preserve"> не оптимальный шаг, а какой-то </w:t>
      </w:r>
      <m:oMath>
        <m:r>
          <w:rPr>
            <w:rFonts w:ascii="Cambria Math" w:eastAsiaTheme="minorEastAsia" w:hAnsi="Cambria Math"/>
            <w:lang w:val="ru-RU"/>
          </w:rPr>
          <m:t>h=0.3.</m:t>
        </m:r>
      </m:oMath>
      <w:r w:rsidR="00DC1798">
        <w:rPr>
          <w:rFonts w:eastAsiaTheme="minorEastAsia"/>
          <w:lang w:val="ru-RU"/>
        </w:rPr>
        <w:t xml:space="preserve"> И продемонстрируем на графике изменение поведения функций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1</m:t>
        </m:r>
      </m:oMath>
      <w:r w:rsidR="00DC1798" w:rsidRPr="003241B4">
        <w:rPr>
          <w:lang w:val="ru-RU"/>
        </w:rPr>
        <w:t xml:space="preserve"> и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2</m:t>
        </m:r>
      </m:oMath>
      <w:r w:rsidR="00DC1798">
        <w:rPr>
          <w:rFonts w:eastAsiaTheme="minorEastAsia"/>
          <w:lang w:val="ru-RU"/>
        </w:rPr>
        <w:t>.</w:t>
      </w:r>
    </w:p>
    <w:p w14:paraId="525EBC1F" w14:textId="3099B717" w:rsidR="00736215" w:rsidRDefault="00736215" w:rsidP="00736215">
      <w:r>
        <w:rPr>
          <w:rFonts w:eastAsiaTheme="minorHAnsi" w:cstheme="minorBidi"/>
          <w:noProof/>
          <w:sz w:val="28"/>
          <w:lang w:eastAsia="en-US"/>
        </w:rPr>
        <w:lastRenderedPageBreak/>
        <w:drawing>
          <wp:inline distT="0" distB="0" distL="0" distR="0" wp14:anchorId="1B421CFC" wp14:editId="1368A54A">
            <wp:extent cx="5731510" cy="3511550"/>
            <wp:effectExtent l="0" t="0" r="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EFF9" w14:textId="23350742" w:rsidR="003241B4" w:rsidRPr="00736215" w:rsidRDefault="00736215" w:rsidP="005943BB">
      <w:pPr>
        <w:pStyle w:val="NormalText"/>
        <w:rPr>
          <w:lang w:val="ru-RU"/>
        </w:rPr>
      </w:pPr>
      <w:r>
        <w:rPr>
          <w:lang w:val="ru-RU"/>
        </w:rPr>
        <w:t xml:space="preserve">Рисунок 6 – Иллюстрация отклонения графиков для численных методов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1</m:t>
        </m:r>
      </m:oMath>
      <w:r w:rsidRPr="003241B4">
        <w:rPr>
          <w:lang w:val="ru-RU"/>
        </w:rPr>
        <w:t xml:space="preserve"> и </w:t>
      </w:r>
      <m:oMath>
        <m:r>
          <w:rPr>
            <w:rFonts w:ascii="Cambria Math" w:hAnsi="Cambria Math"/>
          </w:rPr>
          <m:t>diff</m:t>
        </m:r>
        <m:r>
          <m:rPr>
            <m:sty m:val="p"/>
          </m:rPr>
          <w:rPr>
            <w:rFonts w:ascii="Cambria Math" w:hAnsi="Cambria Math"/>
            <w:lang w:val="ru-RU"/>
          </w:rPr>
          <m:t>2</m:t>
        </m:r>
      </m:oMath>
      <w:r>
        <w:rPr>
          <w:rFonts w:eastAsiaTheme="minorEastAsia"/>
          <w:lang w:val="ru-RU"/>
        </w:rPr>
        <w:t xml:space="preserve"> от графика, использующего аналитический способ поиска производной, </w:t>
      </w:r>
      <m:oMath>
        <m:r>
          <w:rPr>
            <w:rFonts w:ascii="Cambria Math" w:eastAsiaTheme="minorEastAsia" w:hAnsi="Cambria Math"/>
            <w:lang w:val="ru-RU"/>
          </w:rPr>
          <m:t>defiv</m:t>
        </m:r>
      </m:oMath>
      <w:r w:rsidRPr="00736215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и графика, использующего автоматического </w:t>
      </w:r>
      <m:oMath>
        <m:r>
          <w:rPr>
            <w:rFonts w:ascii="Cambria Math" w:eastAsiaTheme="minorEastAsia" w:hAnsi="Cambria Math"/>
            <w:lang w:val="ru-RU"/>
          </w:rPr>
          <m:t>autodiff</m:t>
        </m:r>
      </m:oMath>
      <w:r>
        <w:rPr>
          <w:rFonts w:eastAsiaTheme="minorEastAsia"/>
          <w:lang w:val="ru-RU"/>
        </w:rPr>
        <w:t>.</w:t>
      </w:r>
    </w:p>
    <w:p w14:paraId="3CE59B34" w14:textId="61642D12" w:rsidR="00B31B88" w:rsidRPr="00B31B88" w:rsidRDefault="00DC1798" w:rsidP="00B31B88">
      <w:pPr>
        <w:pStyle w:val="NormalText"/>
        <w:rPr>
          <w:lang w:val="ru-RU"/>
        </w:rPr>
      </w:pPr>
      <w:r>
        <w:rPr>
          <w:lang w:val="ru-RU"/>
        </w:rPr>
        <w:t>Исходя из</w:t>
      </w:r>
      <w:r w:rsidR="00736215" w:rsidRPr="008720E7">
        <w:rPr>
          <w:lang w:val="ru-RU"/>
        </w:rPr>
        <w:t xml:space="preserve"> данны</w:t>
      </w:r>
      <w:r>
        <w:rPr>
          <w:lang w:val="ru-RU"/>
        </w:rPr>
        <w:t>х, полученных на рисунках 5 и 6,</w:t>
      </w:r>
      <w:r w:rsidR="00736215" w:rsidRPr="008720E7">
        <w:rPr>
          <w:lang w:val="ru-RU"/>
        </w:rPr>
        <w:t xml:space="preserve"> можно сделать вывод, что производные, полученные </w:t>
      </w:r>
      <w:r w:rsidR="00B31B88" w:rsidRPr="008720E7">
        <w:rPr>
          <w:lang w:val="ru-RU"/>
        </w:rPr>
        <w:t>численным</w:t>
      </w:r>
      <w:r w:rsidR="00B31B88">
        <w:rPr>
          <w:lang w:val="ru-RU"/>
        </w:rPr>
        <w:t>и</w:t>
      </w:r>
      <w:r w:rsidR="00B31B88" w:rsidRPr="008720E7">
        <w:rPr>
          <w:lang w:val="ru-RU"/>
        </w:rPr>
        <w:t xml:space="preserve"> метод</w:t>
      </w:r>
      <w:r w:rsidR="00B31B88">
        <w:rPr>
          <w:lang w:val="ru-RU"/>
        </w:rPr>
        <w:t>ами, не дают точных результатов, если мы не вычислили для них оптимальный шаг дифференцирования, в отличие от автоматического дифференцирования</w:t>
      </w:r>
      <w:r w:rsidR="00311119">
        <w:rPr>
          <w:lang w:val="ru-RU"/>
        </w:rPr>
        <w:t>, где результат точный</w:t>
      </w:r>
      <w:r w:rsidR="00736215" w:rsidRPr="008720E7">
        <w:rPr>
          <w:lang w:val="ru-RU"/>
        </w:rPr>
        <w:t xml:space="preserve">. </w:t>
      </w:r>
    </w:p>
    <w:p w14:paraId="287A65AE" w14:textId="3A2B3194" w:rsidR="005943BB" w:rsidRDefault="005943BB" w:rsidP="005943BB">
      <w:pPr>
        <w:pStyle w:val="HeaderText"/>
      </w:pPr>
      <w:bookmarkStart w:id="15" w:name="_Toc68447075"/>
      <w:r>
        <w:t>Заключение</w:t>
      </w:r>
      <w:bookmarkEnd w:id="15"/>
    </w:p>
    <w:p w14:paraId="1E6B3F2B" w14:textId="7CF828F6" w:rsidR="00FB665D" w:rsidRDefault="005943BB" w:rsidP="00EE35A1">
      <w:pPr>
        <w:pStyle w:val="NormalText"/>
        <w:rPr>
          <w:rFonts w:eastAsiaTheme="minorEastAsia"/>
          <w:lang w:val="ru-RU"/>
        </w:rPr>
      </w:pPr>
      <w:r>
        <w:rPr>
          <w:lang w:val="ru-RU"/>
        </w:rPr>
        <w:t xml:space="preserve">Таким образом, в ходе лабораторной работы были реализованы 2 метода численного дифференцирования на языке </w:t>
      </w:r>
      <m:oMath>
        <m:r>
          <w:rPr>
            <w:rFonts w:ascii="Cambria Math" w:hAnsi="Cambria Math"/>
            <w:lang w:val="ru-RU"/>
          </w:rPr>
          <m:t>Python</m:t>
        </m:r>
      </m:oMath>
      <w:r w:rsidRPr="005943BB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с</w:t>
      </w:r>
      <w:r w:rsidR="009F21AE">
        <w:rPr>
          <w:rFonts w:eastAsiaTheme="minorEastAsia"/>
          <w:lang w:val="ru-RU"/>
        </w:rPr>
        <w:t xml:space="preserve"> дальнейшим</w:t>
      </w:r>
      <w:r>
        <w:rPr>
          <w:rFonts w:eastAsiaTheme="minorEastAsia"/>
          <w:lang w:val="ru-RU"/>
        </w:rPr>
        <w:t xml:space="preserve"> анализом полученных результатов.</w:t>
      </w:r>
    </w:p>
    <w:p w14:paraId="75762210" w14:textId="6D93EA06" w:rsidR="00FB665D" w:rsidRDefault="00FB665D" w:rsidP="00EE35A1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Был</w:t>
      </w:r>
      <w:r w:rsidR="009F21AE">
        <w:rPr>
          <w:rFonts w:eastAsiaTheme="minorEastAsia"/>
          <w:lang w:val="ru-RU"/>
        </w:rPr>
        <w:t>а</w:t>
      </w:r>
      <w:r>
        <w:rPr>
          <w:rFonts w:eastAsiaTheme="minorEastAsia"/>
          <w:lang w:val="ru-RU"/>
        </w:rPr>
        <w:t xml:space="preserve"> </w:t>
      </w:r>
      <w:r w:rsidR="009F21AE">
        <w:rPr>
          <w:rFonts w:eastAsiaTheme="minorEastAsia"/>
          <w:lang w:val="ru-RU"/>
        </w:rPr>
        <w:t xml:space="preserve">проделана работа по уменьшению погрешности численного метода с помощью экстраполяции Ричардсона, которая позволила нам повысить порядок точности до </w:t>
      </w:r>
      <m:oMath>
        <m:r>
          <w:rPr>
            <w:rFonts w:ascii="Cambria Math" w:eastAsiaTheme="minorEastAsia" w:hAnsi="Cambria Math"/>
            <w:lang w:val="ru-RU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2</m:t>
            </m:r>
          </m:sup>
        </m:sSup>
        <m:r>
          <w:rPr>
            <w:rFonts w:ascii="Cambria Math" w:eastAsiaTheme="minorEastAsia" w:hAnsi="Cambria Math"/>
            <w:lang w:val="ru-RU"/>
          </w:rPr>
          <m:t>)</m:t>
        </m:r>
      </m:oMath>
      <w:r w:rsidR="009F21AE">
        <w:rPr>
          <w:rFonts w:eastAsiaTheme="minorEastAsia"/>
          <w:lang w:val="ru-RU"/>
        </w:rPr>
        <w:t xml:space="preserve">. Также были рассмотрены аналогичные </w:t>
      </w:r>
      <w:r w:rsidR="009F21AE">
        <w:rPr>
          <w:rFonts w:eastAsiaTheme="minorEastAsia"/>
          <w:lang w:val="ru-RU"/>
        </w:rPr>
        <w:lastRenderedPageBreak/>
        <w:t>способы увеличения порядка точности с помощью разложения функций в ряд Тейлора и интерполяции Лагранжа.</w:t>
      </w:r>
    </w:p>
    <w:p w14:paraId="5E85EA41" w14:textId="4BA78C31" w:rsidR="009F21AE" w:rsidRDefault="009F21AE" w:rsidP="00EE35A1">
      <w:pPr>
        <w:pStyle w:val="NormalTex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Также в ходе работы был выявлен основной недостаток методов численного дифференцирования – появление вычислительной неустойчивости: </w:t>
      </w:r>
      <w:r w:rsidRPr="009F21AE">
        <w:rPr>
          <w:rFonts w:eastAsiaTheme="minorEastAsia"/>
          <w:lang w:val="ru-RU"/>
        </w:rPr>
        <w:t>точность вычислений растёт при уменьшении шага дифференцирования</w:t>
      </w:r>
      <w:r>
        <w:rPr>
          <w:rFonts w:eastAsiaTheme="minorEastAsia"/>
          <w:lang w:val="ru-RU"/>
        </w:rPr>
        <w:t xml:space="preserve"> </w:t>
      </w:r>
      <w:r w:rsidRPr="009F21AE">
        <w:rPr>
          <w:rFonts w:eastAsiaTheme="minorEastAsia"/>
          <w:lang w:val="ru-RU"/>
        </w:rPr>
        <w:t>до определённого момента</w:t>
      </w:r>
      <w:r w:rsidR="002A4A55">
        <w:rPr>
          <w:rFonts w:eastAsiaTheme="minorEastAsia"/>
          <w:lang w:val="ru-RU"/>
        </w:rPr>
        <w:t>. П</w:t>
      </w:r>
      <w:r w:rsidRPr="009F21AE">
        <w:rPr>
          <w:rFonts w:eastAsiaTheme="minorEastAsia"/>
          <w:lang w:val="ru-RU"/>
        </w:rPr>
        <w:t xml:space="preserve">осле достижения </w:t>
      </w:r>
      <w:r>
        <w:rPr>
          <w:rFonts w:eastAsiaTheme="minorEastAsia"/>
          <w:lang w:val="ru-RU"/>
        </w:rPr>
        <w:t xml:space="preserve">какого-то </w:t>
      </w:r>
      <w:r w:rsidRPr="009F21AE">
        <w:rPr>
          <w:rFonts w:eastAsiaTheme="minorEastAsia"/>
          <w:lang w:val="ru-RU"/>
        </w:rPr>
        <w:t>м</w:t>
      </w:r>
      <w:r>
        <w:rPr>
          <w:rFonts w:eastAsiaTheme="minorEastAsia"/>
          <w:lang w:val="ru-RU"/>
        </w:rPr>
        <w:t>инимального</w:t>
      </w:r>
      <w:r w:rsidRPr="009F21AE">
        <w:rPr>
          <w:rFonts w:eastAsiaTheme="minorEastAsia"/>
          <w:lang w:val="ru-RU"/>
        </w:rPr>
        <w:t xml:space="preserve"> шага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opt</m:t>
            </m:r>
          </m:sup>
        </m:sSup>
      </m:oMath>
      <w:r w:rsidRPr="009F21AE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абсолютная вычислительная погрешность </w:t>
      </w:r>
      <w:r w:rsidR="00935C2C">
        <w:rPr>
          <w:rFonts w:eastAsiaTheme="minorEastAsia"/>
          <w:lang w:val="ru-RU"/>
        </w:rPr>
        <w:t xml:space="preserve">резко </w:t>
      </w:r>
      <w:r>
        <w:rPr>
          <w:rFonts w:eastAsiaTheme="minorEastAsia"/>
          <w:lang w:val="ru-RU"/>
        </w:rPr>
        <w:t>на</w:t>
      </w:r>
      <w:r w:rsidR="00935C2C">
        <w:rPr>
          <w:rFonts w:eastAsiaTheme="minorEastAsia"/>
          <w:lang w:val="ru-RU"/>
        </w:rPr>
        <w:t>чинает увеличиваться и уходить в бесконечность</w:t>
      </w:r>
      <w:r w:rsidRPr="009F21AE">
        <w:rPr>
          <w:rFonts w:eastAsiaTheme="minorEastAsia"/>
          <w:lang w:val="ru-RU"/>
        </w:rPr>
        <w:t>.</w:t>
      </w:r>
    </w:p>
    <w:p w14:paraId="4913B750" w14:textId="238D9AF6" w:rsidR="00935C2C" w:rsidRPr="009F21AE" w:rsidRDefault="00935C2C" w:rsidP="00EE35A1">
      <w:pPr>
        <w:pStyle w:val="NormalText"/>
        <w:rPr>
          <w:rFonts w:eastAsiaTheme="minorEastAsia"/>
          <w:lang w:val="en-RU"/>
        </w:rPr>
      </w:pPr>
      <w:r>
        <w:rPr>
          <w:rFonts w:eastAsiaTheme="minorEastAsia"/>
          <w:lang w:val="ru-RU"/>
        </w:rPr>
        <w:t xml:space="preserve">На языке </w:t>
      </w:r>
      <m:oMath>
        <m:r>
          <w:rPr>
            <w:rFonts w:ascii="Cambria Math" w:eastAsiaTheme="minorEastAsia" w:hAnsi="Cambria Math"/>
            <w:lang w:val="ru-RU"/>
          </w:rPr>
          <m:t>Python</m:t>
        </m:r>
      </m:oMath>
      <w:r w:rsidRPr="00935C2C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был реализован еще один метод для нахождения производной функции – прямой метод автоматического дифференцирования. Он позволяет рассчитать точное значение производной в точке, используя свойство дуальных чисел. При этом этот метод лишен необходимости использовать значения </w:t>
      </w:r>
      <w:r w:rsidR="003B38A8">
        <w:rPr>
          <w:rFonts w:eastAsiaTheme="minorEastAsia"/>
          <w:lang w:val="ru-RU"/>
        </w:rPr>
        <w:t>функции в соседних точках и возникновения вычислительной погрешности, что объясняет его широкое использование по сравнению с численными методами.</w:t>
      </w:r>
    </w:p>
    <w:p w14:paraId="0A105F64" w14:textId="31283295" w:rsidR="009F21AE" w:rsidRDefault="009F21AE">
      <w:pPr>
        <w:rPr>
          <w:rFonts w:eastAsiaTheme="minorEastAsia" w:cstheme="minorBidi"/>
          <w:sz w:val="28"/>
          <w:lang w:val="ru-RU" w:eastAsia="en-US"/>
        </w:rPr>
      </w:pPr>
      <w:r>
        <w:rPr>
          <w:rFonts w:eastAsiaTheme="minorEastAsia"/>
          <w:lang w:val="ru-RU"/>
        </w:rPr>
        <w:br w:type="page"/>
      </w:r>
    </w:p>
    <w:p w14:paraId="3C621525" w14:textId="77777777" w:rsidR="006F15B6" w:rsidRDefault="006F15B6" w:rsidP="006F15B6">
      <w:pPr>
        <w:pStyle w:val="HeaderText"/>
      </w:pPr>
      <w:bookmarkStart w:id="16" w:name="_Toc37967493"/>
      <w:bookmarkStart w:id="17" w:name="_Toc68447076"/>
      <w:r w:rsidRPr="00E14EB5">
        <w:lastRenderedPageBreak/>
        <w:t>Список использованных источников</w:t>
      </w:r>
      <w:bookmarkEnd w:id="16"/>
      <w:bookmarkEnd w:id="17"/>
    </w:p>
    <w:p w14:paraId="19D20DC7" w14:textId="6045F1BC" w:rsidR="006F15B6" w:rsidRPr="00851E3E" w:rsidRDefault="006F15B6" w:rsidP="00367FD5">
      <w:pPr>
        <w:pStyle w:val="NormalText"/>
        <w:rPr>
          <w:lang w:val="ru-RU"/>
        </w:rPr>
      </w:pPr>
      <w:r w:rsidRPr="00851E3E">
        <w:rPr>
          <w:lang w:val="ru-RU"/>
        </w:rPr>
        <w:t>1.  Першин А.</w:t>
      </w:r>
      <w:r w:rsidR="00367FD5">
        <w:rPr>
          <w:lang w:val="ru-RU"/>
        </w:rPr>
        <w:t xml:space="preserve"> </w:t>
      </w:r>
      <w:r w:rsidRPr="00851E3E">
        <w:rPr>
          <w:lang w:val="ru-RU"/>
        </w:rPr>
        <w:t xml:space="preserve">Ю.  Лекции по </w:t>
      </w:r>
      <w:proofErr w:type="spellStart"/>
      <w:r w:rsidRPr="00851E3E">
        <w:rPr>
          <w:lang w:val="ru-RU"/>
        </w:rPr>
        <w:t>вычислительнои</w:t>
      </w:r>
      <w:proofErr w:type="spellEnd"/>
      <w:r w:rsidRPr="00851E3E">
        <w:rPr>
          <w:lang w:val="ru-RU"/>
        </w:rPr>
        <w:t xml:space="preserve">̆ математике. </w:t>
      </w:r>
      <w:r w:rsidRPr="00367FD5">
        <w:rPr>
          <w:lang w:val="ru-RU"/>
        </w:rPr>
        <w:t>[</w:t>
      </w:r>
      <w:proofErr w:type="spellStart"/>
      <w:r w:rsidRPr="00367FD5">
        <w:rPr>
          <w:lang w:val="ru-RU"/>
        </w:rPr>
        <w:t>Электронныи</w:t>
      </w:r>
      <w:proofErr w:type="spellEnd"/>
      <w:r w:rsidRPr="00367FD5">
        <w:rPr>
          <w:lang w:val="ru-RU"/>
        </w:rPr>
        <w:t>̆ ресурс] //</w:t>
      </w:r>
      <w:r w:rsidR="00367FD5" w:rsidRPr="00367FD5">
        <w:rPr>
          <w:lang w:val="ru-RU"/>
        </w:rPr>
        <w:t xml:space="preserve"> </w:t>
      </w:r>
      <w:r w:rsidR="00367FD5">
        <w:rPr>
          <w:lang w:val="ru-RU"/>
        </w:rPr>
        <w:t xml:space="preserve">Москва, </w:t>
      </w:r>
      <w:r w:rsidRPr="00367FD5">
        <w:rPr>
          <w:lang w:val="ru-RU"/>
        </w:rPr>
        <w:t xml:space="preserve">МГТУ им. </w:t>
      </w:r>
      <w:r w:rsidRPr="00851E3E">
        <w:rPr>
          <w:lang w:val="ru-RU"/>
        </w:rPr>
        <w:t>Н.</w:t>
      </w:r>
      <w:r w:rsidR="00367FD5">
        <w:rPr>
          <w:lang w:val="ru-RU"/>
        </w:rPr>
        <w:t xml:space="preserve"> </w:t>
      </w:r>
      <w:r w:rsidRPr="00851E3E">
        <w:rPr>
          <w:lang w:val="ru-RU"/>
        </w:rPr>
        <w:t>Э. Баумана, 2020. - 145с. – Режим доступа:</w:t>
      </w:r>
    </w:p>
    <w:p w14:paraId="2A673CE6" w14:textId="77777777" w:rsidR="006F15B6" w:rsidRPr="00367FD5" w:rsidRDefault="0055586C" w:rsidP="00367FD5">
      <w:pPr>
        <w:pStyle w:val="NormalText"/>
        <w:rPr>
          <w:lang w:val="ru-RU"/>
        </w:rPr>
      </w:pPr>
      <w:hyperlink r:id="rId14" w:history="1">
        <w:r w:rsidR="006F15B6" w:rsidRPr="00367FD5">
          <w:rPr>
            <w:rStyle w:val="Hyperlink"/>
            <w:color w:val="auto"/>
            <w:u w:val="none"/>
          </w:rPr>
          <w:t>https</w:t>
        </w:r>
        <w:r w:rsidR="006F15B6" w:rsidRPr="00367FD5">
          <w:rPr>
            <w:rStyle w:val="Hyperlink"/>
            <w:color w:val="auto"/>
            <w:u w:val="none"/>
            <w:lang w:val="ru-RU"/>
          </w:rPr>
          <w:t>://</w:t>
        </w:r>
        <w:proofErr w:type="spellStart"/>
        <w:r w:rsidR="006F15B6" w:rsidRPr="00367FD5">
          <w:rPr>
            <w:rStyle w:val="Hyperlink"/>
            <w:color w:val="auto"/>
            <w:u w:val="none"/>
          </w:rPr>
          <w:t>archrk</w:t>
        </w:r>
        <w:proofErr w:type="spellEnd"/>
        <w:r w:rsidR="006F15B6" w:rsidRPr="00367FD5">
          <w:rPr>
            <w:rStyle w:val="Hyperlink"/>
            <w:color w:val="auto"/>
            <w:u w:val="none"/>
            <w:lang w:val="ru-RU"/>
          </w:rPr>
          <w:t>6.</w:t>
        </w:r>
        <w:proofErr w:type="spellStart"/>
        <w:r w:rsidR="006F15B6" w:rsidRPr="00367FD5">
          <w:rPr>
            <w:rStyle w:val="Hyperlink"/>
            <w:color w:val="auto"/>
            <w:u w:val="none"/>
          </w:rPr>
          <w:t>bmstu</w:t>
        </w:r>
        <w:proofErr w:type="spellEnd"/>
        <w:r w:rsidR="006F15B6" w:rsidRPr="00367FD5">
          <w:rPr>
            <w:rStyle w:val="Hyperlink"/>
            <w:color w:val="auto"/>
            <w:u w:val="none"/>
            <w:lang w:val="ru-RU"/>
          </w:rPr>
          <w:t>.</w:t>
        </w:r>
        <w:proofErr w:type="spellStart"/>
        <w:r w:rsidR="006F15B6" w:rsidRPr="00367FD5">
          <w:rPr>
            <w:rStyle w:val="Hyperlink"/>
            <w:color w:val="auto"/>
            <w:u w:val="none"/>
          </w:rPr>
          <w:t>ru</w:t>
        </w:r>
        <w:proofErr w:type="spellEnd"/>
      </w:hyperlink>
    </w:p>
    <w:p w14:paraId="55980078" w14:textId="238FD75E" w:rsidR="006F15B6" w:rsidRPr="00367FD5" w:rsidRDefault="006F15B6" w:rsidP="00367FD5">
      <w:pPr>
        <w:pStyle w:val="NormalText"/>
        <w:rPr>
          <w:lang w:val="ru-RU"/>
        </w:rPr>
      </w:pPr>
      <w:r w:rsidRPr="00367FD5">
        <w:rPr>
          <w:lang w:val="ru-RU"/>
        </w:rPr>
        <w:t>2. Першин А.</w:t>
      </w:r>
      <w:r w:rsidR="00367FD5">
        <w:rPr>
          <w:lang w:val="ru-RU"/>
        </w:rPr>
        <w:t xml:space="preserve"> </w:t>
      </w:r>
      <w:r w:rsidRPr="00367FD5">
        <w:rPr>
          <w:lang w:val="ru-RU"/>
        </w:rPr>
        <w:t xml:space="preserve">Ю. Семинар №2 по курсу «Вычислительная математика». [Электронный ресурс] – Режим доступа: </w:t>
      </w:r>
      <w:r w:rsidRPr="00367FD5">
        <w:t>https</w:t>
      </w:r>
      <w:r w:rsidRPr="00367FD5">
        <w:rPr>
          <w:lang w:val="ru-RU"/>
        </w:rPr>
        <w:t>://</w:t>
      </w:r>
      <w:proofErr w:type="spellStart"/>
      <w:r w:rsidRPr="00367FD5">
        <w:t>archrk</w:t>
      </w:r>
      <w:proofErr w:type="spellEnd"/>
      <w:r w:rsidRPr="00367FD5">
        <w:rPr>
          <w:lang w:val="ru-RU"/>
        </w:rPr>
        <w:t>6.</w:t>
      </w:r>
      <w:proofErr w:type="spellStart"/>
      <w:r w:rsidRPr="00367FD5">
        <w:t>bmstu</w:t>
      </w:r>
      <w:proofErr w:type="spellEnd"/>
      <w:r w:rsidRPr="00367FD5">
        <w:rPr>
          <w:lang w:val="ru-RU"/>
        </w:rPr>
        <w:t>.</w:t>
      </w:r>
      <w:proofErr w:type="spellStart"/>
      <w:r w:rsidRPr="00367FD5">
        <w:t>ru</w:t>
      </w:r>
      <w:proofErr w:type="spellEnd"/>
    </w:p>
    <w:p w14:paraId="3A9EE43D" w14:textId="16CC30FB" w:rsidR="00367FD5" w:rsidRPr="00367FD5" w:rsidRDefault="00367FD5" w:rsidP="00367FD5">
      <w:pPr>
        <w:pStyle w:val="NormalText"/>
        <w:rPr>
          <w:lang w:val="ru-RU"/>
        </w:rPr>
      </w:pPr>
      <w:r w:rsidRPr="00367FD5">
        <w:rPr>
          <w:lang w:val="ru-RU"/>
        </w:rPr>
        <w:t xml:space="preserve">3. Вычислительная математика, лекция </w:t>
      </w:r>
      <w:r w:rsidR="00FF2AE3">
        <w:rPr>
          <w:lang w:val="ru-RU"/>
        </w:rPr>
        <w:t xml:space="preserve">№ </w:t>
      </w:r>
      <w:r w:rsidRPr="00367FD5">
        <w:rPr>
          <w:lang w:val="ru-RU"/>
        </w:rPr>
        <w:t xml:space="preserve">4 // </w:t>
      </w:r>
      <w:proofErr w:type="spellStart"/>
      <w:r w:rsidRPr="00367FD5">
        <w:rPr>
          <w:lang w:val="ru-RU"/>
        </w:rPr>
        <w:t>Видеохостинг</w:t>
      </w:r>
      <w:proofErr w:type="spellEnd"/>
      <w:r w:rsidRPr="00367FD5">
        <w:rPr>
          <w:lang w:val="ru-RU"/>
        </w:rPr>
        <w:t xml:space="preserve"> "</w:t>
      </w:r>
      <w:proofErr w:type="spellStart"/>
      <w:r w:rsidRPr="00367FD5">
        <w:t>Youtube</w:t>
      </w:r>
      <w:proofErr w:type="spellEnd"/>
      <w:r w:rsidRPr="00367FD5">
        <w:rPr>
          <w:lang w:val="ru-RU"/>
        </w:rPr>
        <w:t xml:space="preserve">" </w:t>
      </w:r>
      <w:r w:rsidRPr="00367FD5">
        <w:t>URL</w:t>
      </w:r>
      <w:r w:rsidRPr="00367FD5">
        <w:rPr>
          <w:lang w:val="ru-RU"/>
        </w:rPr>
        <w:t xml:space="preserve">: </w:t>
      </w:r>
      <w:r w:rsidRPr="00367FD5">
        <w:t>https</w:t>
      </w:r>
      <w:r w:rsidRPr="00367FD5">
        <w:rPr>
          <w:lang w:val="ru-RU"/>
        </w:rPr>
        <w:t>://</w:t>
      </w:r>
      <w:r w:rsidRPr="00367FD5">
        <w:t>www</w:t>
      </w:r>
      <w:r w:rsidRPr="00367FD5">
        <w:rPr>
          <w:lang w:val="ru-RU"/>
        </w:rPr>
        <w:t>.</w:t>
      </w:r>
      <w:proofErr w:type="spellStart"/>
      <w:r w:rsidRPr="00367FD5">
        <w:t>youtube</w:t>
      </w:r>
      <w:proofErr w:type="spellEnd"/>
      <w:r w:rsidRPr="00367FD5">
        <w:rPr>
          <w:lang w:val="ru-RU"/>
        </w:rPr>
        <w:t>.</w:t>
      </w:r>
      <w:r w:rsidRPr="00367FD5">
        <w:t>com</w:t>
      </w:r>
      <w:r w:rsidRPr="00367FD5">
        <w:rPr>
          <w:lang w:val="ru-RU"/>
        </w:rPr>
        <w:t>/</w:t>
      </w:r>
      <w:r w:rsidRPr="00367FD5">
        <w:t>watch</w:t>
      </w:r>
      <w:r w:rsidRPr="00367FD5">
        <w:rPr>
          <w:lang w:val="ru-RU"/>
        </w:rPr>
        <w:t>?</w:t>
      </w:r>
      <w:r w:rsidRPr="00367FD5">
        <w:t>v</w:t>
      </w:r>
      <w:r w:rsidRPr="00367FD5">
        <w:rPr>
          <w:lang w:val="ru-RU"/>
        </w:rPr>
        <w:t>=</w:t>
      </w:r>
      <w:r w:rsidRPr="00367FD5">
        <w:t>d</w:t>
      </w:r>
      <w:r w:rsidRPr="00367FD5">
        <w:rPr>
          <w:lang w:val="ru-RU"/>
        </w:rPr>
        <w:t>5</w:t>
      </w:r>
      <w:proofErr w:type="spellStart"/>
      <w:r w:rsidRPr="00367FD5">
        <w:t>xHDd</w:t>
      </w:r>
      <w:proofErr w:type="spellEnd"/>
      <w:r w:rsidRPr="00367FD5">
        <w:rPr>
          <w:lang w:val="ru-RU"/>
        </w:rPr>
        <w:t>_</w:t>
      </w:r>
      <w:r w:rsidRPr="00367FD5">
        <w:t>K</w:t>
      </w:r>
      <w:r w:rsidRPr="00367FD5">
        <w:rPr>
          <w:lang w:val="ru-RU"/>
        </w:rPr>
        <w:t>_</w:t>
      </w:r>
      <w:proofErr w:type="spellStart"/>
      <w:r w:rsidRPr="00367FD5">
        <w:t>jE</w:t>
      </w:r>
      <w:proofErr w:type="spellEnd"/>
      <w:r w:rsidRPr="00367FD5">
        <w:rPr>
          <w:lang w:val="ru-RU"/>
        </w:rPr>
        <w:t xml:space="preserve"> (дата обращения: 30.03.2021).</w:t>
      </w:r>
    </w:p>
    <w:p w14:paraId="4356EF48" w14:textId="62B6D6A7" w:rsidR="006F15B6" w:rsidRPr="00FF2AE3" w:rsidRDefault="00367FD5" w:rsidP="00367FD5">
      <w:pPr>
        <w:pStyle w:val="NormalText"/>
        <w:rPr>
          <w:lang w:val="ru-RU"/>
        </w:rPr>
      </w:pPr>
      <w:r w:rsidRPr="00FF2AE3">
        <w:rPr>
          <w:lang w:val="ru-RU"/>
        </w:rPr>
        <w:t xml:space="preserve">4. Вычислительная математика, лекция </w:t>
      </w:r>
      <w:r w:rsidR="00FF2AE3">
        <w:rPr>
          <w:lang w:val="ru-RU"/>
        </w:rPr>
        <w:t xml:space="preserve">№ </w:t>
      </w:r>
      <w:r w:rsidRPr="00FF2AE3">
        <w:rPr>
          <w:lang w:val="ru-RU"/>
        </w:rPr>
        <w:t xml:space="preserve">5 // </w:t>
      </w:r>
      <w:proofErr w:type="spellStart"/>
      <w:r w:rsidRPr="00FF2AE3">
        <w:rPr>
          <w:lang w:val="ru-RU"/>
        </w:rPr>
        <w:t>Видеохостинг</w:t>
      </w:r>
      <w:proofErr w:type="spellEnd"/>
      <w:r w:rsidRPr="00FF2AE3">
        <w:rPr>
          <w:lang w:val="ru-RU"/>
        </w:rPr>
        <w:t xml:space="preserve"> "</w:t>
      </w:r>
      <w:proofErr w:type="spellStart"/>
      <w:r w:rsidRPr="00367FD5">
        <w:t>Youtube</w:t>
      </w:r>
      <w:proofErr w:type="spellEnd"/>
      <w:r w:rsidRPr="00FF2AE3">
        <w:rPr>
          <w:lang w:val="ru-RU"/>
        </w:rPr>
        <w:t xml:space="preserve">" </w:t>
      </w:r>
      <w:r w:rsidRPr="00367FD5">
        <w:t>URL</w:t>
      </w:r>
      <w:r w:rsidRPr="00FF2AE3">
        <w:rPr>
          <w:lang w:val="ru-RU"/>
        </w:rPr>
        <w:t xml:space="preserve">: </w:t>
      </w:r>
      <w:r w:rsidRPr="00367FD5">
        <w:t>https</w:t>
      </w:r>
      <w:r w:rsidRPr="00FF2AE3">
        <w:rPr>
          <w:lang w:val="ru-RU"/>
        </w:rPr>
        <w:t>://</w:t>
      </w:r>
      <w:r w:rsidRPr="00367FD5">
        <w:t>www</w:t>
      </w:r>
      <w:r w:rsidRPr="00FF2AE3">
        <w:rPr>
          <w:lang w:val="ru-RU"/>
        </w:rPr>
        <w:t>.</w:t>
      </w:r>
      <w:proofErr w:type="spellStart"/>
      <w:r w:rsidRPr="00367FD5">
        <w:t>youtube</w:t>
      </w:r>
      <w:proofErr w:type="spellEnd"/>
      <w:r w:rsidRPr="00FF2AE3">
        <w:rPr>
          <w:lang w:val="ru-RU"/>
        </w:rPr>
        <w:t>.</w:t>
      </w:r>
      <w:r w:rsidRPr="00367FD5">
        <w:t>com</w:t>
      </w:r>
      <w:r w:rsidRPr="00FF2AE3">
        <w:rPr>
          <w:lang w:val="ru-RU"/>
        </w:rPr>
        <w:t>/</w:t>
      </w:r>
      <w:r w:rsidRPr="00367FD5">
        <w:t>watch</w:t>
      </w:r>
      <w:r w:rsidRPr="00FF2AE3">
        <w:rPr>
          <w:lang w:val="ru-RU"/>
        </w:rPr>
        <w:t>?</w:t>
      </w:r>
      <w:r w:rsidRPr="00367FD5">
        <w:t>v</w:t>
      </w:r>
      <w:r w:rsidRPr="00FF2AE3">
        <w:rPr>
          <w:lang w:val="ru-RU"/>
        </w:rPr>
        <w:t>=6</w:t>
      </w:r>
      <w:proofErr w:type="spellStart"/>
      <w:r w:rsidRPr="00367FD5">
        <w:t>TcTplqaMxg</w:t>
      </w:r>
      <w:proofErr w:type="spellEnd"/>
      <w:r w:rsidRPr="00FF2AE3">
        <w:rPr>
          <w:lang w:val="ru-RU"/>
        </w:rPr>
        <w:t xml:space="preserve"> (дата обращения: 30.03.2021).</w:t>
      </w:r>
    </w:p>
    <w:sectPr w:rsidR="006F15B6" w:rsidRPr="00FF2AE3" w:rsidSect="00295CE2">
      <w:footerReference w:type="even" r:id="rId15"/>
      <w:footerReference w:type="default" r:id="rId1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3FAB29" w14:textId="77777777" w:rsidR="0055586C" w:rsidRDefault="0055586C" w:rsidP="00295CE2">
      <w:r>
        <w:separator/>
      </w:r>
    </w:p>
  </w:endnote>
  <w:endnote w:type="continuationSeparator" w:id="0">
    <w:p w14:paraId="109D9FDC" w14:textId="77777777" w:rsidR="0055586C" w:rsidRDefault="0055586C" w:rsidP="00295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NewRomanPSMT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7082633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E006280" w14:textId="4B969526" w:rsidR="00C62324" w:rsidRDefault="00C62324" w:rsidP="00C84FA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39A356D" w14:textId="77777777" w:rsidR="00C62324" w:rsidRDefault="00C623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43828232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F8EBCCA" w14:textId="7A6769EF" w:rsidR="00C62324" w:rsidRDefault="00C62324" w:rsidP="00C84FA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2584653" w14:textId="77777777" w:rsidR="00C62324" w:rsidRDefault="00C623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3B75C2" w14:textId="77777777" w:rsidR="0055586C" w:rsidRDefault="0055586C" w:rsidP="00295CE2">
      <w:r>
        <w:separator/>
      </w:r>
    </w:p>
  </w:footnote>
  <w:footnote w:type="continuationSeparator" w:id="0">
    <w:p w14:paraId="7276B68F" w14:textId="77777777" w:rsidR="0055586C" w:rsidRDefault="0055586C" w:rsidP="00295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FC6C7C"/>
    <w:multiLevelType w:val="hybridMultilevel"/>
    <w:tmpl w:val="F24CCDE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FEB3486"/>
    <w:multiLevelType w:val="multilevel"/>
    <w:tmpl w:val="4C26B178"/>
    <w:lvl w:ilvl="0">
      <w:start w:val="1"/>
      <w:numFmt w:val="decimal"/>
      <w:lvlText w:val="%1."/>
      <w:lvlJc w:val="left"/>
      <w:pPr>
        <w:ind w:left="1069" w:hanging="360"/>
      </w:pPr>
      <w:rPr>
        <w:rFonts w:eastAsiaTheme="minorEastAsia"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CE46493"/>
    <w:multiLevelType w:val="hybridMultilevel"/>
    <w:tmpl w:val="3DA43648"/>
    <w:lvl w:ilvl="0" w:tplc="573C0348">
      <w:start w:val="1"/>
      <w:numFmt w:val="decimal"/>
      <w:lvlText w:val="%1."/>
      <w:lvlJc w:val="left"/>
      <w:pPr>
        <w:ind w:left="1778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1430D78"/>
    <w:multiLevelType w:val="hybridMultilevel"/>
    <w:tmpl w:val="B70CC780"/>
    <w:lvl w:ilvl="0" w:tplc="196485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58576A0"/>
    <w:multiLevelType w:val="hybridMultilevel"/>
    <w:tmpl w:val="4C26B178"/>
    <w:lvl w:ilvl="0" w:tplc="573C0348">
      <w:start w:val="1"/>
      <w:numFmt w:val="decimal"/>
      <w:lvlText w:val="%1."/>
      <w:lvlJc w:val="left"/>
      <w:pPr>
        <w:ind w:left="1069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B12559E"/>
    <w:multiLevelType w:val="hybridMultilevel"/>
    <w:tmpl w:val="4C26B178"/>
    <w:lvl w:ilvl="0" w:tplc="573C0348">
      <w:start w:val="1"/>
      <w:numFmt w:val="decimal"/>
      <w:lvlText w:val="%1."/>
      <w:lvlJc w:val="left"/>
      <w:pPr>
        <w:ind w:left="1069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72D42B3"/>
    <w:multiLevelType w:val="hybridMultilevel"/>
    <w:tmpl w:val="4C26B178"/>
    <w:lvl w:ilvl="0" w:tplc="573C0348">
      <w:start w:val="1"/>
      <w:numFmt w:val="decimal"/>
      <w:lvlText w:val="%1."/>
      <w:lvlJc w:val="left"/>
      <w:pPr>
        <w:ind w:left="1069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DE04DBB"/>
    <w:multiLevelType w:val="multilevel"/>
    <w:tmpl w:val="9A762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F021B2"/>
    <w:multiLevelType w:val="hybridMultilevel"/>
    <w:tmpl w:val="CE3214A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111237F"/>
    <w:multiLevelType w:val="hybridMultilevel"/>
    <w:tmpl w:val="DE168FE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75F6853"/>
    <w:multiLevelType w:val="hybridMultilevel"/>
    <w:tmpl w:val="A508D536"/>
    <w:lvl w:ilvl="0" w:tplc="3B0CB3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15E6717"/>
    <w:multiLevelType w:val="hybridMultilevel"/>
    <w:tmpl w:val="4C26B178"/>
    <w:lvl w:ilvl="0" w:tplc="573C0348">
      <w:start w:val="1"/>
      <w:numFmt w:val="decimal"/>
      <w:lvlText w:val="%1."/>
      <w:lvlJc w:val="left"/>
      <w:pPr>
        <w:ind w:left="1069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1F5110E"/>
    <w:multiLevelType w:val="hybridMultilevel"/>
    <w:tmpl w:val="6EDC46EA"/>
    <w:lvl w:ilvl="0" w:tplc="5C1628B0">
      <w:start w:val="1"/>
      <w:numFmt w:val="decimal"/>
      <w:lvlText w:val="%1."/>
      <w:lvlJc w:val="left"/>
      <w:pPr>
        <w:ind w:left="1149" w:hanging="44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12"/>
  </w:num>
  <w:num w:numId="3">
    <w:abstractNumId w:val="3"/>
  </w:num>
  <w:num w:numId="4">
    <w:abstractNumId w:val="6"/>
  </w:num>
  <w:num w:numId="5">
    <w:abstractNumId w:val="1"/>
  </w:num>
  <w:num w:numId="6">
    <w:abstractNumId w:val="10"/>
  </w:num>
  <w:num w:numId="7">
    <w:abstractNumId w:val="0"/>
  </w:num>
  <w:num w:numId="8">
    <w:abstractNumId w:val="8"/>
  </w:num>
  <w:num w:numId="9">
    <w:abstractNumId w:val="11"/>
  </w:num>
  <w:num w:numId="10">
    <w:abstractNumId w:val="5"/>
  </w:num>
  <w:num w:numId="11">
    <w:abstractNumId w:val="4"/>
  </w:num>
  <w:num w:numId="12">
    <w:abstractNumId w:val="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651"/>
    <w:rsid w:val="00002790"/>
    <w:rsid w:val="0000657A"/>
    <w:rsid w:val="00011340"/>
    <w:rsid w:val="00035D23"/>
    <w:rsid w:val="00061CB1"/>
    <w:rsid w:val="000777B4"/>
    <w:rsid w:val="000A04A0"/>
    <w:rsid w:val="000A07F1"/>
    <w:rsid w:val="000A3322"/>
    <w:rsid w:val="000C0324"/>
    <w:rsid w:val="000C7456"/>
    <w:rsid w:val="000D0BC1"/>
    <w:rsid w:val="000E29A9"/>
    <w:rsid w:val="000F5E9C"/>
    <w:rsid w:val="001017A6"/>
    <w:rsid w:val="00105028"/>
    <w:rsid w:val="001218B3"/>
    <w:rsid w:val="001371BF"/>
    <w:rsid w:val="00172A6D"/>
    <w:rsid w:val="00175753"/>
    <w:rsid w:val="00184CD0"/>
    <w:rsid w:val="001929EC"/>
    <w:rsid w:val="0019452E"/>
    <w:rsid w:val="001A5D8D"/>
    <w:rsid w:val="001B2932"/>
    <w:rsid w:val="001C0FC3"/>
    <w:rsid w:val="001D5DE2"/>
    <w:rsid w:val="00227522"/>
    <w:rsid w:val="00233C60"/>
    <w:rsid w:val="00236CA0"/>
    <w:rsid w:val="00276C04"/>
    <w:rsid w:val="00290D5E"/>
    <w:rsid w:val="00295312"/>
    <w:rsid w:val="00295CE2"/>
    <w:rsid w:val="002A4A55"/>
    <w:rsid w:val="002B7F91"/>
    <w:rsid w:val="002D3894"/>
    <w:rsid w:val="002F0367"/>
    <w:rsid w:val="002F4BD3"/>
    <w:rsid w:val="00311119"/>
    <w:rsid w:val="00312A6F"/>
    <w:rsid w:val="003241B4"/>
    <w:rsid w:val="00345586"/>
    <w:rsid w:val="00345623"/>
    <w:rsid w:val="00354D44"/>
    <w:rsid w:val="00362CF8"/>
    <w:rsid w:val="003665B9"/>
    <w:rsid w:val="00367FD5"/>
    <w:rsid w:val="00375F0F"/>
    <w:rsid w:val="003921EF"/>
    <w:rsid w:val="003A17D7"/>
    <w:rsid w:val="003A7270"/>
    <w:rsid w:val="003B226E"/>
    <w:rsid w:val="003B38A8"/>
    <w:rsid w:val="003B734F"/>
    <w:rsid w:val="003C4132"/>
    <w:rsid w:val="003D2A0C"/>
    <w:rsid w:val="003E7DF2"/>
    <w:rsid w:val="004169AE"/>
    <w:rsid w:val="00424EFD"/>
    <w:rsid w:val="0042579A"/>
    <w:rsid w:val="0044051B"/>
    <w:rsid w:val="004546ED"/>
    <w:rsid w:val="004659A6"/>
    <w:rsid w:val="00483B19"/>
    <w:rsid w:val="004B0F83"/>
    <w:rsid w:val="004E0B00"/>
    <w:rsid w:val="00501498"/>
    <w:rsid w:val="00525DAD"/>
    <w:rsid w:val="00535AB9"/>
    <w:rsid w:val="0055586C"/>
    <w:rsid w:val="00560159"/>
    <w:rsid w:val="00564A0B"/>
    <w:rsid w:val="00566C19"/>
    <w:rsid w:val="00573C28"/>
    <w:rsid w:val="0058168E"/>
    <w:rsid w:val="005943BB"/>
    <w:rsid w:val="0059537B"/>
    <w:rsid w:val="005B345A"/>
    <w:rsid w:val="005D6AB2"/>
    <w:rsid w:val="005D70A2"/>
    <w:rsid w:val="005E3B5D"/>
    <w:rsid w:val="005E7509"/>
    <w:rsid w:val="00643999"/>
    <w:rsid w:val="00647425"/>
    <w:rsid w:val="00653673"/>
    <w:rsid w:val="006911A2"/>
    <w:rsid w:val="0069676E"/>
    <w:rsid w:val="006A188E"/>
    <w:rsid w:val="006B0A22"/>
    <w:rsid w:val="006C22BF"/>
    <w:rsid w:val="006E1C14"/>
    <w:rsid w:val="006E2EEB"/>
    <w:rsid w:val="006E36A2"/>
    <w:rsid w:val="006F15B6"/>
    <w:rsid w:val="007018B6"/>
    <w:rsid w:val="0070283C"/>
    <w:rsid w:val="00715BCD"/>
    <w:rsid w:val="007359E7"/>
    <w:rsid w:val="00736215"/>
    <w:rsid w:val="00744DD1"/>
    <w:rsid w:val="007A2558"/>
    <w:rsid w:val="007E0302"/>
    <w:rsid w:val="007E0838"/>
    <w:rsid w:val="007F735F"/>
    <w:rsid w:val="008126DB"/>
    <w:rsid w:val="00825AF9"/>
    <w:rsid w:val="008370DE"/>
    <w:rsid w:val="00851E3E"/>
    <w:rsid w:val="00856D1A"/>
    <w:rsid w:val="008720E7"/>
    <w:rsid w:val="00873EA2"/>
    <w:rsid w:val="00887291"/>
    <w:rsid w:val="00896B5A"/>
    <w:rsid w:val="008A129A"/>
    <w:rsid w:val="008B2B36"/>
    <w:rsid w:val="008B5763"/>
    <w:rsid w:val="008C3621"/>
    <w:rsid w:val="008D54CC"/>
    <w:rsid w:val="00910D48"/>
    <w:rsid w:val="00921901"/>
    <w:rsid w:val="00926CED"/>
    <w:rsid w:val="00935C2C"/>
    <w:rsid w:val="00946955"/>
    <w:rsid w:val="00953F64"/>
    <w:rsid w:val="00974917"/>
    <w:rsid w:val="00975ADB"/>
    <w:rsid w:val="009817EA"/>
    <w:rsid w:val="00983793"/>
    <w:rsid w:val="009857E1"/>
    <w:rsid w:val="00985F89"/>
    <w:rsid w:val="00987016"/>
    <w:rsid w:val="009A439B"/>
    <w:rsid w:val="009E225E"/>
    <w:rsid w:val="009F21AE"/>
    <w:rsid w:val="00A119F1"/>
    <w:rsid w:val="00A137EA"/>
    <w:rsid w:val="00A46D69"/>
    <w:rsid w:val="00A761A2"/>
    <w:rsid w:val="00A8183D"/>
    <w:rsid w:val="00A831B5"/>
    <w:rsid w:val="00AC36DD"/>
    <w:rsid w:val="00AF366A"/>
    <w:rsid w:val="00AF425F"/>
    <w:rsid w:val="00B13AF7"/>
    <w:rsid w:val="00B14CF8"/>
    <w:rsid w:val="00B206CF"/>
    <w:rsid w:val="00B25950"/>
    <w:rsid w:val="00B31B88"/>
    <w:rsid w:val="00B37E45"/>
    <w:rsid w:val="00B5369A"/>
    <w:rsid w:val="00B60076"/>
    <w:rsid w:val="00B6673B"/>
    <w:rsid w:val="00B72D53"/>
    <w:rsid w:val="00B72E94"/>
    <w:rsid w:val="00B81AA6"/>
    <w:rsid w:val="00B872E5"/>
    <w:rsid w:val="00BA3CC3"/>
    <w:rsid w:val="00BB6D6A"/>
    <w:rsid w:val="00BC0415"/>
    <w:rsid w:val="00BC63D2"/>
    <w:rsid w:val="00BE12B7"/>
    <w:rsid w:val="00BE5DCA"/>
    <w:rsid w:val="00BF12B4"/>
    <w:rsid w:val="00BF6029"/>
    <w:rsid w:val="00C25182"/>
    <w:rsid w:val="00C257E3"/>
    <w:rsid w:val="00C300F1"/>
    <w:rsid w:val="00C324D1"/>
    <w:rsid w:val="00C43D79"/>
    <w:rsid w:val="00C45825"/>
    <w:rsid w:val="00C578F3"/>
    <w:rsid w:val="00C62324"/>
    <w:rsid w:val="00C84FA1"/>
    <w:rsid w:val="00C946C8"/>
    <w:rsid w:val="00CD016A"/>
    <w:rsid w:val="00CD2582"/>
    <w:rsid w:val="00CF16D4"/>
    <w:rsid w:val="00CF52C8"/>
    <w:rsid w:val="00D00220"/>
    <w:rsid w:val="00D12C93"/>
    <w:rsid w:val="00D33AD3"/>
    <w:rsid w:val="00D54B5C"/>
    <w:rsid w:val="00D706B1"/>
    <w:rsid w:val="00D75F69"/>
    <w:rsid w:val="00D812A9"/>
    <w:rsid w:val="00D9692C"/>
    <w:rsid w:val="00DA5F48"/>
    <w:rsid w:val="00DB2DD5"/>
    <w:rsid w:val="00DC1798"/>
    <w:rsid w:val="00DD017F"/>
    <w:rsid w:val="00DF5C88"/>
    <w:rsid w:val="00DF6651"/>
    <w:rsid w:val="00E071CF"/>
    <w:rsid w:val="00E12BBF"/>
    <w:rsid w:val="00E20C30"/>
    <w:rsid w:val="00E25FA9"/>
    <w:rsid w:val="00E30335"/>
    <w:rsid w:val="00E74A4A"/>
    <w:rsid w:val="00E76723"/>
    <w:rsid w:val="00E976BD"/>
    <w:rsid w:val="00EA09B8"/>
    <w:rsid w:val="00EE022E"/>
    <w:rsid w:val="00EE35A1"/>
    <w:rsid w:val="00EE5B13"/>
    <w:rsid w:val="00F17D46"/>
    <w:rsid w:val="00F22A1D"/>
    <w:rsid w:val="00F66914"/>
    <w:rsid w:val="00F80ACF"/>
    <w:rsid w:val="00F8254B"/>
    <w:rsid w:val="00F869D2"/>
    <w:rsid w:val="00F939F7"/>
    <w:rsid w:val="00FA4029"/>
    <w:rsid w:val="00FB16CD"/>
    <w:rsid w:val="00FB2D26"/>
    <w:rsid w:val="00FB665D"/>
    <w:rsid w:val="00FB6B66"/>
    <w:rsid w:val="00FC6F5F"/>
    <w:rsid w:val="00FE480B"/>
    <w:rsid w:val="00FF27DA"/>
    <w:rsid w:val="00FF2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C88913B"/>
  <w15:chartTrackingRefBased/>
  <w15:docId w15:val="{D5E90212-687A-054B-8B10-B1695B94C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6215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12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12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Text">
    <w:name w:val="NormalText"/>
    <w:basedOn w:val="Normal"/>
    <w:qFormat/>
    <w:rsid w:val="00BF12B4"/>
    <w:pPr>
      <w:spacing w:before="120" w:line="360" w:lineRule="auto"/>
      <w:ind w:firstLine="709"/>
      <w:contextualSpacing/>
      <w:jc w:val="both"/>
    </w:pPr>
    <w:rPr>
      <w:rFonts w:eastAsiaTheme="minorHAnsi" w:cstheme="minorBidi"/>
      <w:sz w:val="28"/>
      <w:lang w:val="en-US" w:eastAsia="en-US"/>
    </w:rPr>
  </w:style>
  <w:style w:type="paragraph" w:customStyle="1" w:styleId="CenterText">
    <w:name w:val="CenterText"/>
    <w:basedOn w:val="Normal"/>
    <w:next w:val="NormalText"/>
    <w:qFormat/>
    <w:rsid w:val="008A129A"/>
    <w:pPr>
      <w:spacing w:line="360" w:lineRule="auto"/>
      <w:jc w:val="center"/>
    </w:pPr>
    <w:rPr>
      <w:rFonts w:eastAsiaTheme="minorHAnsi" w:cstheme="minorBidi"/>
      <w:sz w:val="28"/>
      <w:lang w:val="en-US" w:eastAsia="en-US"/>
    </w:rPr>
  </w:style>
  <w:style w:type="paragraph" w:customStyle="1" w:styleId="FirstHeaderText">
    <w:name w:val="FirstHeaderText"/>
    <w:basedOn w:val="Heading1"/>
    <w:next w:val="NormalText"/>
    <w:qFormat/>
    <w:rsid w:val="008A129A"/>
    <w:pPr>
      <w:spacing w:line="360" w:lineRule="auto"/>
      <w:ind w:firstLine="709"/>
      <w:jc w:val="both"/>
    </w:pPr>
    <w:rPr>
      <w:rFonts w:ascii="Times New Roman" w:hAnsi="Times New Roman"/>
      <w:color w:val="auto"/>
    </w:rPr>
  </w:style>
  <w:style w:type="paragraph" w:customStyle="1" w:styleId="SecondHeaderText">
    <w:name w:val="SecondHeaderText"/>
    <w:basedOn w:val="Heading2"/>
    <w:next w:val="NormalText"/>
    <w:qFormat/>
    <w:rsid w:val="008A129A"/>
    <w:pPr>
      <w:spacing w:before="120" w:line="360" w:lineRule="auto"/>
      <w:ind w:firstLine="709"/>
      <w:contextualSpacing/>
      <w:jc w:val="both"/>
    </w:pPr>
    <w:rPr>
      <w:rFonts w:ascii="Times New Roman" w:hAnsi="Times New Roman"/>
      <w:color w:val="auto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8A12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12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6E1C14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D75F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5F6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75F69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75F69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5F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5F69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gp">
    <w:name w:val="gp"/>
    <w:basedOn w:val="DefaultParagraphFont"/>
    <w:rsid w:val="00D75F69"/>
  </w:style>
  <w:style w:type="character" w:customStyle="1" w:styleId="nb">
    <w:name w:val="nb"/>
    <w:basedOn w:val="DefaultParagraphFont"/>
    <w:rsid w:val="00D75F69"/>
  </w:style>
  <w:style w:type="character" w:customStyle="1" w:styleId="p">
    <w:name w:val="p"/>
    <w:basedOn w:val="DefaultParagraphFont"/>
    <w:rsid w:val="00D75F69"/>
  </w:style>
  <w:style w:type="character" w:customStyle="1" w:styleId="s1">
    <w:name w:val="s1"/>
    <w:basedOn w:val="DefaultParagraphFont"/>
    <w:rsid w:val="00D75F69"/>
  </w:style>
  <w:style w:type="character" w:customStyle="1" w:styleId="go">
    <w:name w:val="go"/>
    <w:basedOn w:val="DefaultParagraphFont"/>
    <w:rsid w:val="00D75F69"/>
  </w:style>
  <w:style w:type="character" w:customStyle="1" w:styleId="n">
    <w:name w:val="n"/>
    <w:basedOn w:val="DefaultParagraphFont"/>
    <w:rsid w:val="00D75F69"/>
  </w:style>
  <w:style w:type="character" w:customStyle="1" w:styleId="o">
    <w:name w:val="o"/>
    <w:basedOn w:val="DefaultParagraphFont"/>
    <w:rsid w:val="00D75F69"/>
  </w:style>
  <w:style w:type="character" w:customStyle="1" w:styleId="c1">
    <w:name w:val="c1"/>
    <w:basedOn w:val="DefaultParagraphFont"/>
    <w:rsid w:val="00D75F69"/>
  </w:style>
  <w:style w:type="character" w:customStyle="1" w:styleId="mi">
    <w:name w:val="mi"/>
    <w:basedOn w:val="DefaultParagraphFont"/>
    <w:rsid w:val="00D75F69"/>
  </w:style>
  <w:style w:type="character" w:customStyle="1" w:styleId="k">
    <w:name w:val="k"/>
    <w:basedOn w:val="DefaultParagraphFont"/>
    <w:rsid w:val="00D75F69"/>
  </w:style>
  <w:style w:type="character" w:customStyle="1" w:styleId="ow">
    <w:name w:val="ow"/>
    <w:basedOn w:val="DefaultParagraphFont"/>
    <w:rsid w:val="00D75F69"/>
  </w:style>
  <w:style w:type="table" w:styleId="TableGrid">
    <w:name w:val="Table Grid"/>
    <w:basedOn w:val="TableNormal"/>
    <w:uiPriority w:val="59"/>
    <w:rsid w:val="00535A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B6D6A"/>
    <w:pPr>
      <w:spacing w:before="480"/>
      <w:outlineLvl w:val="9"/>
    </w:pPr>
    <w:rPr>
      <w:b/>
      <w:bCs/>
      <w:sz w:val="28"/>
      <w:szCs w:val="28"/>
      <w:lang w:val="ru-RU"/>
    </w:rPr>
  </w:style>
  <w:style w:type="paragraph" w:styleId="TOC1">
    <w:name w:val="toc 1"/>
    <w:basedOn w:val="Normal"/>
    <w:next w:val="Normal"/>
    <w:autoRedefine/>
    <w:uiPriority w:val="39"/>
    <w:unhideWhenUsed/>
    <w:rsid w:val="00BB6D6A"/>
    <w:pPr>
      <w:spacing w:after="100"/>
    </w:pPr>
    <w:rPr>
      <w:lang w:val="ru-RU" w:eastAsia="ru-RU"/>
    </w:rPr>
  </w:style>
  <w:style w:type="character" w:styleId="PlaceholderText">
    <w:name w:val="Placeholder Text"/>
    <w:basedOn w:val="DefaultParagraphFont"/>
    <w:uiPriority w:val="99"/>
    <w:semiHidden/>
    <w:rsid w:val="001C0FC3"/>
    <w:rPr>
      <w:color w:val="808080"/>
    </w:rPr>
  </w:style>
  <w:style w:type="paragraph" w:customStyle="1" w:styleId="HeaderText">
    <w:name w:val="HeaderText"/>
    <w:basedOn w:val="Heading1"/>
    <w:link w:val="HeaderText0"/>
    <w:qFormat/>
    <w:rsid w:val="000C0324"/>
    <w:pPr>
      <w:spacing w:line="360" w:lineRule="auto"/>
      <w:contextualSpacing/>
      <w:jc w:val="center"/>
    </w:pPr>
    <w:rPr>
      <w:rFonts w:ascii="Times New Roman" w:hAnsi="Times New Roman"/>
      <w:b/>
      <w:color w:val="000000" w:themeColor="text1"/>
      <w:sz w:val="28"/>
      <w:lang w:val="ru-RU" w:eastAsia="ru-RU"/>
    </w:rPr>
  </w:style>
  <w:style w:type="character" w:customStyle="1" w:styleId="HeaderText0">
    <w:name w:val="HeaderText Знак"/>
    <w:basedOn w:val="Heading1Char"/>
    <w:link w:val="HeaderText"/>
    <w:rsid w:val="000C0324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295CE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5CE2"/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295CE2"/>
  </w:style>
  <w:style w:type="paragraph" w:customStyle="1" w:styleId="SubHeaderText">
    <w:name w:val="SubHeaderText"/>
    <w:basedOn w:val="Heading2"/>
    <w:next w:val="NormalText"/>
    <w:qFormat/>
    <w:rsid w:val="00BF12B4"/>
    <w:pPr>
      <w:spacing w:before="120" w:line="360" w:lineRule="auto"/>
      <w:jc w:val="center"/>
    </w:pPr>
    <w:rPr>
      <w:rFonts w:ascii="Times New Roman" w:eastAsiaTheme="minorEastAsia" w:hAnsi="Times New Roman"/>
      <w:b/>
      <w:color w:val="auto"/>
      <w:sz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BF12B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39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0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0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4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4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7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6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1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5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0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0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3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2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8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9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1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2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2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1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5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8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27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7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5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92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80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0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39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7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7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9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8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6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80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54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6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5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85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34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6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3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94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4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74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0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7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91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2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7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4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9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2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3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1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9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8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3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8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3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26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8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4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8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4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3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0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9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4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6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9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2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2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2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8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97309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5287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  <w:div w:id="1887134606">
          <w:marLeft w:val="240"/>
          <w:marRight w:val="240"/>
          <w:marTop w:val="100"/>
          <w:marBottom w:val="100"/>
          <w:divBdr>
            <w:top w:val="dotted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4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9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8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1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6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4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3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4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8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0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7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8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8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0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9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2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9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3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72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59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5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53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77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7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8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570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8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8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0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7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2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2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1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7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6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0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6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yperlink" Target="https://archrk6.bmstu.ru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elenaplatonova/Desktop/vych_mat/educmm/lab1/2021_rk6_61_platonovaep_lab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2021_rk6_61_platonovaep_lab1.dotx</Template>
  <TotalTime>33</TotalTime>
  <Pages>25</Pages>
  <Words>4427</Words>
  <Characters>25234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Елена Платонова</cp:lastModifiedBy>
  <cp:revision>7</cp:revision>
  <dcterms:created xsi:type="dcterms:W3CDTF">2021-04-04T14:17:00Z</dcterms:created>
  <dcterms:modified xsi:type="dcterms:W3CDTF">2021-04-12T08:56:00Z</dcterms:modified>
</cp:coreProperties>
</file>